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8" w:type="dxa"/>
        <w:tblLook w:val="04A0" w:firstRow="1" w:lastRow="0" w:firstColumn="1" w:lastColumn="0" w:noHBand="0" w:noVBand="1"/>
      </w:tblPr>
      <w:tblGrid>
        <w:gridCol w:w="472"/>
        <w:gridCol w:w="1900"/>
        <w:gridCol w:w="1750"/>
        <w:gridCol w:w="2004"/>
        <w:gridCol w:w="2031"/>
        <w:gridCol w:w="1994"/>
        <w:gridCol w:w="2088"/>
        <w:gridCol w:w="1989"/>
      </w:tblGrid>
      <w:tr w:rsidR="00F47130" w14:paraId="09DD7E2E" w14:textId="77777777" w:rsidTr="001D2E7D">
        <w:trPr>
          <w:trHeight w:val="926"/>
          <w:tblHeader/>
        </w:trPr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6415D" w14:textId="28B9612E" w:rsidR="00F47130" w:rsidRPr="006F68AF" w:rsidRDefault="00F4713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95EDF0" w14:textId="43E2CB18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7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EBDEF05" w14:textId="31183263" w:rsidR="00F47130" w:rsidRDefault="00F4713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20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D5BA4C" w14:textId="22707179" w:rsidR="00F47130" w:rsidRDefault="00F4713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effort required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58D299" w14:textId="0EF035F0" w:rsidR="00F47130" w:rsidRDefault="00F4713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Willingness to exert effort to adopt and use the technology</w:t>
            </w:r>
          </w:p>
        </w:tc>
        <w:tc>
          <w:tcPr>
            <w:tcW w:w="1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11B494" w14:textId="77777777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249495D" w14:textId="77777777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904616" w14:textId="77777777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F47130" w14:paraId="464E09CF" w14:textId="77777777" w:rsidTr="00FC4CB5">
        <w:trPr>
          <w:trHeight w:val="235"/>
        </w:trPr>
        <w:tc>
          <w:tcPr>
            <w:tcW w:w="472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35125028" w14:textId="6AD1ECA3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113E696E" w14:textId="614D50E2" w:rsidR="00F47130" w:rsidRPr="008F324D" w:rsidRDefault="00075E9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531DC6A8" w14:textId="0F1B1233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225F55B6" w14:textId="00B75964" w:rsidR="00F47130" w:rsidRPr="008F324D" w:rsidRDefault="00075E9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an enabler of change and not the full change itself</w:t>
            </w:r>
          </w:p>
        </w:tc>
        <w:tc>
          <w:tcPr>
            <w:tcW w:w="2031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3E67FC29" w14:textId="1C95F543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0C62B53D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41CF9B69" w14:textId="1B218295" w:rsidR="00F47130" w:rsidRPr="008F324D" w:rsidRDefault="003D729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D729D">
              <w:rPr>
                <w:rFonts w:ascii="Times New Roman" w:hAnsi="Times New Roman" w:cs="Times New Roman"/>
                <w:sz w:val="20"/>
                <w:szCs w:val="20"/>
              </w:rPr>
              <w:t>So, for one euro spent of cost on SSI, there was 13 euros of cost spent on everything else, AI development, infrastructures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1989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2CC" w:themeFill="accent4" w:themeFillTint="33"/>
          </w:tcPr>
          <w:p w14:paraId="5489D21A" w14:textId="2130D62D" w:rsidR="00F47130" w:rsidRPr="008F324D" w:rsidRDefault="00075E9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5E99">
              <w:rPr>
                <w:rFonts w:ascii="Times New Roman" w:hAnsi="Times New Roman" w:cs="Times New Roman"/>
                <w:sz w:val="20"/>
                <w:szCs w:val="20"/>
              </w:rPr>
              <w:t>E3_API, Pos. 101</w:t>
            </w:r>
          </w:p>
        </w:tc>
      </w:tr>
      <w:tr w:rsidR="004612AA" w14:paraId="65E45648" w14:textId="77777777" w:rsidTr="004612AA">
        <w:trPr>
          <w:trHeight w:val="235"/>
        </w:trPr>
        <w:tc>
          <w:tcPr>
            <w:tcW w:w="47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6C1D90" w14:textId="1F78A04B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B6F952" w14:textId="42C0D2B1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87C117" w14:textId="77777777" w:rsidR="004612AA" w:rsidRPr="008F324D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076466" w14:textId="7A5FA005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useful where it can extend existing processes</w:t>
            </w:r>
          </w:p>
        </w:tc>
        <w:tc>
          <w:tcPr>
            <w:tcW w:w="20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A37D1D" w14:textId="77777777" w:rsidR="004612AA" w:rsidRPr="008F324D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039621" w14:textId="77777777" w:rsidR="004612AA" w:rsidRPr="008F324D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A34C9A" w14:textId="77777777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BE76E7" w14:textId="57F254F6" w:rsidR="004612AA" w:rsidRPr="00075E99" w:rsidRDefault="00716E25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175</w:t>
            </w:r>
          </w:p>
        </w:tc>
      </w:tr>
      <w:tr w:rsidR="004612AA" w14:paraId="609EFD1F" w14:textId="77777777" w:rsidTr="00BF3E07">
        <w:trPr>
          <w:trHeight w:val="235"/>
        </w:trPr>
        <w:tc>
          <w:tcPr>
            <w:tcW w:w="47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6086D2" w14:textId="4E618AB8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20DBF0" w14:textId="7936DA75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A26220" w14:textId="77777777" w:rsidR="004612AA" w:rsidRPr="008F324D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9B3A98" w14:textId="61B06FB3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useful where it can extend existing processes</w:t>
            </w:r>
          </w:p>
        </w:tc>
        <w:tc>
          <w:tcPr>
            <w:tcW w:w="20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23B250" w14:textId="77777777" w:rsidR="004612AA" w:rsidRPr="008F324D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7C5969" w14:textId="77777777" w:rsidR="004612AA" w:rsidRPr="008F324D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7F13BE" w14:textId="77777777" w:rsid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2550F2" w14:textId="27E2FD03" w:rsidR="004612AA" w:rsidRPr="004612AA" w:rsidRDefault="004612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E7_API, Pos. 121</w:t>
            </w:r>
          </w:p>
        </w:tc>
      </w:tr>
      <w:tr w:rsidR="00BF3E07" w14:paraId="3A83F0A7" w14:textId="77777777" w:rsidTr="00972BF1">
        <w:trPr>
          <w:trHeight w:val="235"/>
        </w:trPr>
        <w:tc>
          <w:tcPr>
            <w:tcW w:w="47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F5D69F" w14:textId="49D7C06A" w:rsidR="00BF3E07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3767AA" w14:textId="62881D83" w:rsidR="00BF3E07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90DB71" w14:textId="77777777" w:rsidR="00BF3E07" w:rsidRPr="008F324D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3F7376" w14:textId="2AF76797" w:rsidR="00BF3E07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 of the SSI products currently exist</w:t>
            </w:r>
          </w:p>
        </w:tc>
        <w:tc>
          <w:tcPr>
            <w:tcW w:w="20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3D67E8" w14:textId="77777777" w:rsidR="00BF3E07" w:rsidRPr="008F324D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C81AA7" w14:textId="77777777" w:rsidR="00BF3E07" w:rsidRPr="008F324D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B35DAC" w14:textId="6EE77EA7" w:rsidR="00BF3E07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[They would need to be developed tailored to the specific use case]</w:t>
            </w:r>
          </w:p>
        </w:tc>
        <w:tc>
          <w:tcPr>
            <w:tcW w:w="19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1D63A2" w14:textId="18965030" w:rsidR="00BF3E07" w:rsidRDefault="00BF3E07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133</w:t>
            </w:r>
          </w:p>
        </w:tc>
      </w:tr>
      <w:tr w:rsidR="00972BF1" w14:paraId="0155409F" w14:textId="77777777" w:rsidTr="00701D2C">
        <w:trPr>
          <w:trHeight w:val="235"/>
        </w:trPr>
        <w:tc>
          <w:tcPr>
            <w:tcW w:w="47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5D0345" w14:textId="3E9CB6D4" w:rsidR="00972BF1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5334DF" w14:textId="3C539A92" w:rsidR="00972BF1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2041CC" w14:textId="77777777" w:rsidR="00972BF1" w:rsidRPr="008F324D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8939CC" w14:textId="626D68EF" w:rsidR="00972BF1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 the companies involved willing to take on some risk and resources to address the common problem even if first merely by experimenting?</w:t>
            </w:r>
          </w:p>
        </w:tc>
        <w:tc>
          <w:tcPr>
            <w:tcW w:w="20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7B4FB4" w14:textId="77777777" w:rsidR="00972BF1" w:rsidRPr="008F324D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AD8B54" w14:textId="199AC52F" w:rsidR="00972BF1" w:rsidRPr="008F324D" w:rsidRDefault="006743A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takes a long time for executives in healthcare to come around and make a change</w:t>
            </w:r>
          </w:p>
        </w:tc>
        <w:tc>
          <w:tcPr>
            <w:tcW w:w="208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C6CE4F" w14:textId="77777777" w:rsidR="00972BF1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E5A0C4" w14:textId="0BF1380A" w:rsidR="00972BF1" w:rsidRDefault="00972BF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148</w:t>
            </w:r>
          </w:p>
        </w:tc>
      </w:tr>
    </w:tbl>
    <w:p w14:paraId="0A2C913B" w14:textId="77777777" w:rsidR="00FF0866" w:rsidRDefault="00FF0866"/>
    <w:sectPr w:rsidR="00FF0866" w:rsidSect="00FE3749">
      <w:headerReference w:type="even" r:id="rId6"/>
      <w:headerReference w:type="default" r:id="rId7"/>
      <w:pgSz w:w="15840" w:h="12240" w:orient="landscape"/>
      <w:pgMar w:top="806" w:right="806" w:bottom="806" w:left="806" w:header="289" w:footer="289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DD67" w14:textId="77777777" w:rsidR="00AA5F69" w:rsidRDefault="00AA5F69" w:rsidP="00FE3749">
      <w:r>
        <w:separator/>
      </w:r>
    </w:p>
  </w:endnote>
  <w:endnote w:type="continuationSeparator" w:id="0">
    <w:p w14:paraId="6B0B0B9B" w14:textId="77777777" w:rsidR="00AA5F69" w:rsidRDefault="00AA5F69" w:rsidP="00FE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AF07" w14:textId="77777777" w:rsidR="00AA5F69" w:rsidRDefault="00AA5F69" w:rsidP="00FE3749">
      <w:r>
        <w:separator/>
      </w:r>
    </w:p>
  </w:footnote>
  <w:footnote w:type="continuationSeparator" w:id="0">
    <w:p w14:paraId="4A65E611" w14:textId="77777777" w:rsidR="00AA5F69" w:rsidRDefault="00AA5F69" w:rsidP="00FE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3517025"/>
      <w:docPartObj>
        <w:docPartGallery w:val="Page Numbers (Top of Page)"/>
        <w:docPartUnique/>
      </w:docPartObj>
    </w:sdtPr>
    <w:sdtContent>
      <w:p w14:paraId="53D68245" w14:textId="12AF1D21" w:rsidR="00FE3749" w:rsidRDefault="00FE3749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EDC3AC" w14:textId="77777777" w:rsidR="00FE3749" w:rsidRDefault="00FE3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203844587"/>
      <w:docPartObj>
        <w:docPartGallery w:val="Page Numbers (Top of Page)"/>
        <w:docPartUnique/>
      </w:docPartObj>
    </w:sdtPr>
    <w:sdtContent>
      <w:p w14:paraId="5BDD4758" w14:textId="43D373BF" w:rsidR="00FE3749" w:rsidRPr="00FE3749" w:rsidRDefault="00FE3749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FE3749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0220CDD" w14:textId="7E8D55F6" w:rsidR="00FE3749" w:rsidRPr="006711FA" w:rsidRDefault="006711FA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Ex_ExEff</w:t>
    </w:r>
    <w:r w:rsidR="00075E99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1"/>
    <w:rsid w:val="00073718"/>
    <w:rsid w:val="00075E99"/>
    <w:rsid w:val="000E1DCE"/>
    <w:rsid w:val="000E1EF2"/>
    <w:rsid w:val="00104649"/>
    <w:rsid w:val="0013648B"/>
    <w:rsid w:val="00141E24"/>
    <w:rsid w:val="001623E6"/>
    <w:rsid w:val="00183FB6"/>
    <w:rsid w:val="00192C70"/>
    <w:rsid w:val="001B6005"/>
    <w:rsid w:val="001D2E7D"/>
    <w:rsid w:val="00272389"/>
    <w:rsid w:val="00280396"/>
    <w:rsid w:val="00285969"/>
    <w:rsid w:val="002B633B"/>
    <w:rsid w:val="002F168C"/>
    <w:rsid w:val="00304505"/>
    <w:rsid w:val="00305735"/>
    <w:rsid w:val="00346EAB"/>
    <w:rsid w:val="003B43F0"/>
    <w:rsid w:val="003C132C"/>
    <w:rsid w:val="003D4ABF"/>
    <w:rsid w:val="003D729D"/>
    <w:rsid w:val="00434B6A"/>
    <w:rsid w:val="00441DBD"/>
    <w:rsid w:val="00444359"/>
    <w:rsid w:val="004612AA"/>
    <w:rsid w:val="004F7322"/>
    <w:rsid w:val="00517540"/>
    <w:rsid w:val="0056106A"/>
    <w:rsid w:val="005D3192"/>
    <w:rsid w:val="005F4A5F"/>
    <w:rsid w:val="006711FA"/>
    <w:rsid w:val="006743A9"/>
    <w:rsid w:val="006A38CD"/>
    <w:rsid w:val="006F68AF"/>
    <w:rsid w:val="00701D2C"/>
    <w:rsid w:val="00707735"/>
    <w:rsid w:val="00716E25"/>
    <w:rsid w:val="00717476"/>
    <w:rsid w:val="00721259"/>
    <w:rsid w:val="00723AD7"/>
    <w:rsid w:val="00783141"/>
    <w:rsid w:val="007A30CA"/>
    <w:rsid w:val="007A4707"/>
    <w:rsid w:val="007A61E4"/>
    <w:rsid w:val="007B6A8A"/>
    <w:rsid w:val="007C2864"/>
    <w:rsid w:val="007C6629"/>
    <w:rsid w:val="00864C03"/>
    <w:rsid w:val="00870C4F"/>
    <w:rsid w:val="008F324D"/>
    <w:rsid w:val="00916B86"/>
    <w:rsid w:val="0092188A"/>
    <w:rsid w:val="00954461"/>
    <w:rsid w:val="00965BE6"/>
    <w:rsid w:val="00972BF1"/>
    <w:rsid w:val="009F3CFE"/>
    <w:rsid w:val="00A44303"/>
    <w:rsid w:val="00A55E1E"/>
    <w:rsid w:val="00AA5F69"/>
    <w:rsid w:val="00AE724C"/>
    <w:rsid w:val="00AF119C"/>
    <w:rsid w:val="00B7091B"/>
    <w:rsid w:val="00B91A7B"/>
    <w:rsid w:val="00BA2656"/>
    <w:rsid w:val="00BE3368"/>
    <w:rsid w:val="00BF3E07"/>
    <w:rsid w:val="00C07626"/>
    <w:rsid w:val="00C11BF6"/>
    <w:rsid w:val="00C21F55"/>
    <w:rsid w:val="00C34E98"/>
    <w:rsid w:val="00C625C0"/>
    <w:rsid w:val="00C82820"/>
    <w:rsid w:val="00CC7714"/>
    <w:rsid w:val="00D023C2"/>
    <w:rsid w:val="00D13AE4"/>
    <w:rsid w:val="00D35058"/>
    <w:rsid w:val="00DA492C"/>
    <w:rsid w:val="00DC3755"/>
    <w:rsid w:val="00DF5927"/>
    <w:rsid w:val="00E05196"/>
    <w:rsid w:val="00E27864"/>
    <w:rsid w:val="00E4477F"/>
    <w:rsid w:val="00E448FD"/>
    <w:rsid w:val="00E458FC"/>
    <w:rsid w:val="00E5553A"/>
    <w:rsid w:val="00E65301"/>
    <w:rsid w:val="00E738F8"/>
    <w:rsid w:val="00E965E8"/>
    <w:rsid w:val="00EB747E"/>
    <w:rsid w:val="00EC6C45"/>
    <w:rsid w:val="00F17A89"/>
    <w:rsid w:val="00F27568"/>
    <w:rsid w:val="00F47130"/>
    <w:rsid w:val="00F660EA"/>
    <w:rsid w:val="00FC4CB5"/>
    <w:rsid w:val="00FE3749"/>
    <w:rsid w:val="00FE3F31"/>
    <w:rsid w:val="00FE7214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9A4B"/>
  <w15:chartTrackingRefBased/>
  <w15:docId w15:val="{203CB97B-793C-884D-86D6-1A5C86C2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3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749"/>
  </w:style>
  <w:style w:type="paragraph" w:styleId="Footer">
    <w:name w:val="footer"/>
    <w:basedOn w:val="Normal"/>
    <w:link w:val="FooterChar"/>
    <w:uiPriority w:val="99"/>
    <w:unhideWhenUsed/>
    <w:rsid w:val="00FE3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749"/>
  </w:style>
  <w:style w:type="character" w:styleId="PageNumber">
    <w:name w:val="page number"/>
    <w:basedOn w:val="DefaultParagraphFont"/>
    <w:uiPriority w:val="99"/>
    <w:semiHidden/>
    <w:unhideWhenUsed/>
    <w:rsid w:val="00FE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122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2023-07-26T06:56:00Z</dcterms:created>
  <dcterms:modified xsi:type="dcterms:W3CDTF">2023-08-18T03:56:00Z</dcterms:modified>
</cp:coreProperties>
</file>