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9"/>
        <w:gridCol w:w="1161"/>
        <w:gridCol w:w="1164"/>
        <w:gridCol w:w="1164"/>
        <w:gridCol w:w="1161"/>
        <w:gridCol w:w="1161"/>
        <w:gridCol w:w="1164"/>
        <w:gridCol w:w="1164"/>
        <w:gridCol w:w="1164"/>
        <w:gridCol w:w="1161"/>
        <w:gridCol w:w="1164"/>
        <w:gridCol w:w="1164"/>
        <w:gridCol w:w="1147"/>
      </w:tblGrid>
      <w:tr w:rsidR="00016626" w:rsidRPr="00EC74C6" w14:paraId="4F0FC476" w14:textId="77777777" w:rsidTr="00016626">
        <w:trPr>
          <w:trHeight w:val="694"/>
          <w:tblHeader/>
        </w:trPr>
        <w:tc>
          <w:tcPr>
            <w:tcW w:w="10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D5609C" w14:textId="5E247642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3D5B12" w14:textId="69D00825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DB8BCB" w14:textId="7583D017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Leader attitude </w:t>
            </w:r>
            <w:r w:rsidR="008142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and readiness </w:t>
            </w: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toward change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CE20053" w14:textId="749FBE9D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14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Leadership’s formal power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4CCADE" w14:textId="4199027E" w:rsidR="00016626" w:rsidRPr="00016626" w:rsidRDefault="00016626" w:rsidP="006F68AF">
            <w:pPr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</w:pPr>
            <w:r w:rsidRPr="00016626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Dependency on external parties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8EC4D0" w14:textId="38A969CE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Organizational structure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211FC8" w14:textId="50279E1C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 openness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CCE251" w14:textId="56EEACBC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Strategic importance of IS to business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133323" w14:textId="074C597E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9AB813" w14:textId="433627F3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2171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Profitability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B80A14" w14:textId="7B6303EE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46DCEE" w14:textId="37C41D53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40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9DAD58" w14:textId="4707E0C6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016626" w:rsidRPr="00EC74C6" w14:paraId="75075BDA" w14:textId="77777777" w:rsidTr="00016626">
        <w:trPr>
          <w:trHeight w:val="231"/>
        </w:trPr>
        <w:tc>
          <w:tcPr>
            <w:tcW w:w="102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70B1A31" w14:textId="37D9BD16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AF0C540" w14:textId="0D8215BD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1CBEEAE" w14:textId="3832F6E9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 needs to wrangle with SSI philosophically in the system design of the organization before they have the privilege to consider whether a certain product within SSI is Pareto superior</w:t>
            </w: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DDDCDAD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DE08025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907F86" w14:textId="5B0F87FB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D790A53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78DF967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CA5C9CC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CF50B37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A3B4C6" w14:textId="0AB0CC08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BA79674" w14:textId="1677BD95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F3B67BC" w14:textId="320633D3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135</w:t>
            </w:r>
          </w:p>
        </w:tc>
      </w:tr>
      <w:tr w:rsidR="00016626" w:rsidRPr="00EC74C6" w14:paraId="5BCDE68E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F2B381" w14:textId="0512CEAD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DD2452" w14:textId="0D2A176D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C72A10" w14:textId="77777777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A5A492" w14:textId="2922F7CA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Does the CEO or the person contemplating SSI in the position to make such grant decisions and changes? 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B2BA65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A73926" w14:textId="28A11516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4844EA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88A43E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11B331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44262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436C70" w14:textId="3E42369C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is no shared definition; SSI is largely conceptual and philosophical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A3DF6E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BF3129" w14:textId="66186AA7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137</w:t>
            </w:r>
          </w:p>
        </w:tc>
      </w:tr>
      <w:tr w:rsidR="00016626" w:rsidRPr="00EC74C6" w14:paraId="7C556F28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73A5B0" w14:textId="65A211CC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A80802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4821F9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4C20DA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952B67" w14:textId="749649B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Organizations and thereby implied their leadership lost control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over their digital agency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AEF0F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5E6EA5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C79E0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05AC7D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B6F14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522D26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9AC6AC" w14:textId="7DA59EAA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</w:t>
            </w:r>
            <w:r w:rsidR="00070CB7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_API#4]</w:t>
            </w: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C49358" w14:textId="283069C8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016626" w:rsidRPr="00EC74C6" w14:paraId="0BD7469D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AEE9DA" w14:textId="0E352D7C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4E2FA7" w14:textId="07AD2414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870365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9F87B" w14:textId="0CC0843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Leadership does not have the power make the call of whether to modify their systems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40414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DE68C4" w14:textId="51A58085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65F82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ECC40E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2A4486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9390B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2278C5" w14:textId="287ECE5E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</w:t>
            </w:r>
            <w:r w:rsidR="00070CB7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_API#3]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7FE652" w14:textId="509CEDB3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B3BFF0" w14:textId="684881F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016626" w:rsidRPr="00EC74C6" w14:paraId="70A27FE4" w14:textId="77777777" w:rsidTr="007339FF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640E27" w14:textId="291EB934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7FC648" w14:textId="391743BE" w:rsidR="0001662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E6A960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FC8D08" w14:textId="62779ABD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1CAE57" w14:textId="21781DFA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need to start finding a voice to gain bargaining power towards their software vendors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BB5ED9" w14:textId="1D14841B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3276BC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01E436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9CC442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21ED4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97587C" w14:textId="7BA53128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</w:t>
            </w:r>
            <w:r w:rsidR="00070CB7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#4]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2A7BA3" w14:textId="45F6FBD4" w:rsidR="00016626" w:rsidRDefault="00CE3B19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Ex_SystemChar#5]</w:t>
            </w: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D62050" w14:textId="73606F7F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156</w:t>
            </w:r>
          </w:p>
        </w:tc>
      </w:tr>
      <w:tr w:rsidR="007339FF" w:rsidRPr="00EC74C6" w14:paraId="1B25505F" w14:textId="77777777" w:rsidTr="007339FF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E7F878" w14:textId="0188FDE5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33DD7A" w14:textId="613C5F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C4488B" w14:textId="7CDC3296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connotation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 differ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depending on who is on the other side of the table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their familiarity with that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and their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experience with 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There are many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associations with speculative financial interactions which are not appropriate to the management of patient data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1FD150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ADDB9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CD9DCC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2B7D90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7CF114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395818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F563AA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D4D8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93BC36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A835D0" w14:textId="080C6B1D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  <w:tr w:rsidR="007339FF" w:rsidRPr="00EC74C6" w14:paraId="7C82B439" w14:textId="77777777" w:rsidTr="004E4815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725884" w14:textId="3D48F488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BAB357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6B98B6" w14:textId="4D34C878" w:rsidR="007339FF" w:rsidRPr="007339FF" w:rsidRDefault="007339FF" w:rsidP="00733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 to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elevate the conversation to a system-wide philosophical approach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business leaders whose job is to manage a P&amp;L and where their decisions are largely informed by the financial impact on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business</w:t>
            </w:r>
          </w:p>
          <w:p w14:paraId="0B7F0652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22390E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3899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F1D527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8AD94F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BFA8FB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C273A3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DAEE83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FCD73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D8C7E6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79A383" w14:textId="7F391DAF" w:rsidR="007339FF" w:rsidRP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</w:tbl>
    <w:p w14:paraId="134022D5" w14:textId="77777777" w:rsidR="00FF0866" w:rsidRDefault="00FF0866"/>
    <w:sectPr w:rsidR="00FF0866" w:rsidSect="00FA49D4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2578" w14:textId="77777777" w:rsidR="00B17441" w:rsidRDefault="00B17441" w:rsidP="00FA49D4">
      <w:r>
        <w:separator/>
      </w:r>
    </w:p>
  </w:endnote>
  <w:endnote w:type="continuationSeparator" w:id="0">
    <w:p w14:paraId="5FC32EAB" w14:textId="77777777" w:rsidR="00B17441" w:rsidRDefault="00B17441" w:rsidP="00FA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8101" w14:textId="77777777" w:rsidR="00B17441" w:rsidRDefault="00B17441" w:rsidP="00FA49D4">
      <w:r>
        <w:separator/>
      </w:r>
    </w:p>
  </w:footnote>
  <w:footnote w:type="continuationSeparator" w:id="0">
    <w:p w14:paraId="1E61BF2C" w14:textId="77777777" w:rsidR="00B17441" w:rsidRDefault="00B17441" w:rsidP="00FA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3001582"/>
      <w:docPartObj>
        <w:docPartGallery w:val="Page Numbers (Top of Page)"/>
        <w:docPartUnique/>
      </w:docPartObj>
    </w:sdtPr>
    <w:sdtContent>
      <w:p w14:paraId="6D8A59B4" w14:textId="7161ACA7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BF5B2F" w14:textId="77777777" w:rsidR="00FA49D4" w:rsidRDefault="00FA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437450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  <w:sz w:val="20"/>
        <w:szCs w:val="20"/>
      </w:rPr>
    </w:sdtEndPr>
    <w:sdtContent>
      <w:p w14:paraId="27D4E376" w14:textId="3C735C72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E2B7229" w14:textId="283EA430" w:rsidR="00FA49D4" w:rsidRPr="00B22799" w:rsidRDefault="00B22799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Org</w:t>
    </w:r>
    <w:r w:rsidR="00814232">
      <w:rPr>
        <w:rFonts w:ascii="Times New Roman" w:hAnsi="Times New Roman" w:cs="Times New Roman"/>
        <w:sz w:val="20"/>
        <w:szCs w:val="20"/>
      </w:rPr>
      <w:t>Read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9E"/>
    <w:rsid w:val="00016626"/>
    <w:rsid w:val="00070CB7"/>
    <w:rsid w:val="000A259B"/>
    <w:rsid w:val="000E7BD4"/>
    <w:rsid w:val="00104649"/>
    <w:rsid w:val="001362DA"/>
    <w:rsid w:val="0017229E"/>
    <w:rsid w:val="001D0BBE"/>
    <w:rsid w:val="001E44B0"/>
    <w:rsid w:val="001E6548"/>
    <w:rsid w:val="001F2F89"/>
    <w:rsid w:val="00210EA2"/>
    <w:rsid w:val="00272389"/>
    <w:rsid w:val="00280396"/>
    <w:rsid w:val="002E1735"/>
    <w:rsid w:val="002F168C"/>
    <w:rsid w:val="00342041"/>
    <w:rsid w:val="00361003"/>
    <w:rsid w:val="0038496A"/>
    <w:rsid w:val="00434B6A"/>
    <w:rsid w:val="00441DBD"/>
    <w:rsid w:val="00493858"/>
    <w:rsid w:val="004A597E"/>
    <w:rsid w:val="004B486C"/>
    <w:rsid w:val="004E4815"/>
    <w:rsid w:val="004F7322"/>
    <w:rsid w:val="00517540"/>
    <w:rsid w:val="00543F1C"/>
    <w:rsid w:val="0056106A"/>
    <w:rsid w:val="00597699"/>
    <w:rsid w:val="005C1AD7"/>
    <w:rsid w:val="005D10CF"/>
    <w:rsid w:val="005E2CD7"/>
    <w:rsid w:val="00616E04"/>
    <w:rsid w:val="006C76C1"/>
    <w:rsid w:val="006F1A07"/>
    <w:rsid w:val="006F68AF"/>
    <w:rsid w:val="00710BC0"/>
    <w:rsid w:val="007339FF"/>
    <w:rsid w:val="00790A6B"/>
    <w:rsid w:val="007C18E6"/>
    <w:rsid w:val="007C6629"/>
    <w:rsid w:val="00814232"/>
    <w:rsid w:val="00852599"/>
    <w:rsid w:val="00882E52"/>
    <w:rsid w:val="0088796C"/>
    <w:rsid w:val="008B19C7"/>
    <w:rsid w:val="008F324D"/>
    <w:rsid w:val="00916B86"/>
    <w:rsid w:val="0092188A"/>
    <w:rsid w:val="009233C0"/>
    <w:rsid w:val="00942171"/>
    <w:rsid w:val="009C3917"/>
    <w:rsid w:val="00A50700"/>
    <w:rsid w:val="00A80AA1"/>
    <w:rsid w:val="00A87A5E"/>
    <w:rsid w:val="00AB0A77"/>
    <w:rsid w:val="00AF119C"/>
    <w:rsid w:val="00B009A6"/>
    <w:rsid w:val="00B035CB"/>
    <w:rsid w:val="00B17441"/>
    <w:rsid w:val="00B22799"/>
    <w:rsid w:val="00BB0566"/>
    <w:rsid w:val="00BC659A"/>
    <w:rsid w:val="00C03110"/>
    <w:rsid w:val="00C035C0"/>
    <w:rsid w:val="00C07626"/>
    <w:rsid w:val="00C34E98"/>
    <w:rsid w:val="00C52302"/>
    <w:rsid w:val="00CB689A"/>
    <w:rsid w:val="00CC437C"/>
    <w:rsid w:val="00CE3B19"/>
    <w:rsid w:val="00D73BE2"/>
    <w:rsid w:val="00D93045"/>
    <w:rsid w:val="00DA2D14"/>
    <w:rsid w:val="00DF5C66"/>
    <w:rsid w:val="00E229AB"/>
    <w:rsid w:val="00E5553A"/>
    <w:rsid w:val="00E96DC6"/>
    <w:rsid w:val="00EB1067"/>
    <w:rsid w:val="00EB3614"/>
    <w:rsid w:val="00EB747E"/>
    <w:rsid w:val="00EC74C6"/>
    <w:rsid w:val="00F16031"/>
    <w:rsid w:val="00F76915"/>
    <w:rsid w:val="00FA49D4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F02A"/>
  <w15:chartTrackingRefBased/>
  <w15:docId w15:val="{CB2210FF-97A3-ED40-89B2-6D23C37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D4"/>
  </w:style>
  <w:style w:type="paragraph" w:styleId="Footer">
    <w:name w:val="footer"/>
    <w:basedOn w:val="Normal"/>
    <w:link w:val="Foot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D4"/>
  </w:style>
  <w:style w:type="character" w:styleId="PageNumber">
    <w:name w:val="page number"/>
    <w:basedOn w:val="DefaultParagraphFont"/>
    <w:uiPriority w:val="99"/>
    <w:semiHidden/>
    <w:unhideWhenUsed/>
    <w:rsid w:val="00FA49D4"/>
  </w:style>
  <w:style w:type="paragraph" w:styleId="NormalWeb">
    <w:name w:val="Normal (Web)"/>
    <w:basedOn w:val="Normal"/>
    <w:uiPriority w:val="99"/>
    <w:semiHidden/>
    <w:unhideWhenUsed/>
    <w:rsid w:val="004A5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118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43</cp:revision>
  <dcterms:created xsi:type="dcterms:W3CDTF">2023-07-25T06:42:00Z</dcterms:created>
  <dcterms:modified xsi:type="dcterms:W3CDTF">2023-12-14T11:36:00Z</dcterms:modified>
</cp:coreProperties>
</file>