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1641"/>
        <w:gridCol w:w="1718"/>
        <w:gridCol w:w="1791"/>
        <w:gridCol w:w="1870"/>
        <w:gridCol w:w="1506"/>
        <w:gridCol w:w="1883"/>
        <w:gridCol w:w="1735"/>
        <w:gridCol w:w="1695"/>
      </w:tblGrid>
      <w:tr w:rsidR="00824F60" w14:paraId="6190E5AC" w14:textId="77777777" w:rsidTr="008E630E">
        <w:trPr>
          <w:tblHeader/>
        </w:trPr>
        <w:tc>
          <w:tcPr>
            <w:tcW w:w="3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84ECDD" w14:textId="096AFADD" w:rsidR="007735EE" w:rsidRPr="006F68AF" w:rsidRDefault="007735EE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6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2B4132" w14:textId="0DD13C1B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7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C7104D0" w14:textId="77777777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7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D27DBF" w14:textId="646198D3" w:rsidR="007735EE" w:rsidRDefault="007735EE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classification</w:t>
            </w:r>
          </w:p>
        </w:tc>
        <w:tc>
          <w:tcPr>
            <w:tcW w:w="18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2EEE96" w14:textId="19D66902" w:rsidR="007735EE" w:rsidRDefault="007735EE" w:rsidP="006F68AF">
            <w:r w:rsidRPr="006C036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Perception of new technology</w:t>
            </w:r>
          </w:p>
        </w:tc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AAC1F5" w14:textId="3C104C3C" w:rsidR="007735EE" w:rsidRPr="006F68AF" w:rsidRDefault="008C1BDF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Implication of having adopted other technologies prior</w:t>
            </w:r>
          </w:p>
        </w:tc>
        <w:tc>
          <w:tcPr>
            <w:tcW w:w="18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83E766" w14:textId="594192D4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7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513E60" w14:textId="77777777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9D2A857" w14:textId="77777777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824F60" w14:paraId="53CE5294" w14:textId="77777777" w:rsidTr="008E630E">
        <w:tc>
          <w:tcPr>
            <w:tcW w:w="389" w:type="dxa"/>
            <w:tcBorders>
              <w:top w:val="single" w:sz="12" w:space="0" w:color="auto"/>
            </w:tcBorders>
          </w:tcPr>
          <w:p w14:paraId="2D9C9877" w14:textId="68269A3E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</w:tcBorders>
          </w:tcPr>
          <w:p w14:paraId="0EC7F00C" w14:textId="1A8DC0A0" w:rsidR="007735EE" w:rsidRPr="000C648A" w:rsidRDefault="00B47B5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1718" w:type="dxa"/>
            <w:tcBorders>
              <w:top w:val="single" w:sz="12" w:space="0" w:color="auto"/>
            </w:tcBorders>
          </w:tcPr>
          <w:p w14:paraId="2750B9CD" w14:textId="29A11D87" w:rsidR="007735EE" w:rsidRPr="000C648A" w:rsidRDefault="00B47B5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791" w:type="dxa"/>
            <w:tcBorders>
              <w:top w:val="single" w:sz="12" w:space="0" w:color="auto"/>
            </w:tcBorders>
          </w:tcPr>
          <w:p w14:paraId="5EF4C536" w14:textId="1A5C676E" w:rsidR="007735EE" w:rsidRPr="000C648A" w:rsidRDefault="00B47B5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Similar technology users</w:t>
            </w:r>
          </w:p>
        </w:tc>
        <w:tc>
          <w:tcPr>
            <w:tcW w:w="1870" w:type="dxa"/>
            <w:tcBorders>
              <w:top w:val="single" w:sz="12" w:space="0" w:color="auto"/>
            </w:tcBorders>
          </w:tcPr>
          <w:p w14:paraId="6F3E9D5A" w14:textId="6DBC11A3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single" w:sz="12" w:space="0" w:color="auto"/>
            </w:tcBorders>
          </w:tcPr>
          <w:p w14:paraId="06066133" w14:textId="0E40F2C2" w:rsidR="007735EE" w:rsidRDefault="00B47B5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Switching costs in terms of monetary costs and friction</w:t>
            </w:r>
          </w:p>
        </w:tc>
        <w:tc>
          <w:tcPr>
            <w:tcW w:w="1883" w:type="dxa"/>
            <w:tcBorders>
              <w:top w:val="single" w:sz="12" w:space="0" w:color="auto"/>
            </w:tcBorders>
          </w:tcPr>
          <w:p w14:paraId="502785BF" w14:textId="265032DD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12" w:space="0" w:color="auto"/>
            </w:tcBorders>
          </w:tcPr>
          <w:p w14:paraId="1742DA90" w14:textId="5C64E91F" w:rsidR="007735EE" w:rsidRPr="00D7009D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7AC7888C" w14:textId="12AB30D9" w:rsidR="007735EE" w:rsidRPr="00B47B51" w:rsidRDefault="00B47B51" w:rsidP="00387BC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E6_API</w:t>
            </w:r>
            <w:r w:rsidRPr="00B47B51">
              <w:rPr>
                <w:sz w:val="20"/>
                <w:szCs w:val="20"/>
              </w:rPr>
              <w:t xml:space="preserve">, Pos. </w:t>
            </w:r>
            <w:r>
              <w:rPr>
                <w:sz w:val="20"/>
                <w:szCs w:val="20"/>
              </w:rPr>
              <w:t>77</w:t>
            </w:r>
          </w:p>
        </w:tc>
      </w:tr>
    </w:tbl>
    <w:p w14:paraId="16D33699" w14:textId="04DA211C" w:rsidR="00FF0866" w:rsidRDefault="00FF0866"/>
    <w:sectPr w:rsidR="00FF0866" w:rsidSect="00361E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D048" w14:textId="77777777" w:rsidR="00994D78" w:rsidRDefault="00994D78" w:rsidP="00361EF4">
      <w:r>
        <w:separator/>
      </w:r>
    </w:p>
  </w:endnote>
  <w:endnote w:type="continuationSeparator" w:id="0">
    <w:p w14:paraId="536D4DE7" w14:textId="77777777" w:rsidR="00994D78" w:rsidRDefault="00994D78" w:rsidP="0036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2907" w14:textId="77777777" w:rsidR="00361EF4" w:rsidRDefault="00361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69C4" w14:textId="77777777" w:rsidR="00361EF4" w:rsidRDefault="00361E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1A58" w14:textId="77777777" w:rsidR="00361EF4" w:rsidRDefault="00361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7F4A" w14:textId="77777777" w:rsidR="00994D78" w:rsidRDefault="00994D78" w:rsidP="00361EF4">
      <w:r>
        <w:separator/>
      </w:r>
    </w:p>
  </w:footnote>
  <w:footnote w:type="continuationSeparator" w:id="0">
    <w:p w14:paraId="5D35D447" w14:textId="77777777" w:rsidR="00994D78" w:rsidRDefault="00994D78" w:rsidP="0036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8672896"/>
      <w:docPartObj>
        <w:docPartGallery w:val="Page Numbers (Top of Page)"/>
        <w:docPartUnique/>
      </w:docPartObj>
    </w:sdtPr>
    <w:sdtContent>
      <w:p w14:paraId="340A7E5A" w14:textId="78AE3177" w:rsidR="00361EF4" w:rsidRDefault="00361EF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48A40B" w14:textId="77777777" w:rsidR="00361EF4" w:rsidRDefault="00361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937282544"/>
      <w:docPartObj>
        <w:docPartGallery w:val="Page Numbers (Top of Page)"/>
        <w:docPartUnique/>
      </w:docPartObj>
    </w:sdtPr>
    <w:sdtContent>
      <w:p w14:paraId="65167C3A" w14:textId="5F103A45" w:rsidR="00361EF4" w:rsidRPr="00361EF4" w:rsidRDefault="00361EF4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61EF4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4C08F63" w14:textId="73651098" w:rsidR="00361EF4" w:rsidRPr="00CF25BA" w:rsidRDefault="00CF25BA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PriorTech</w:t>
    </w:r>
    <w:r w:rsidR="00F43579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47DF" w14:textId="77777777" w:rsidR="00361EF4" w:rsidRDefault="00361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A"/>
    <w:rsid w:val="00022CCF"/>
    <w:rsid w:val="000429E9"/>
    <w:rsid w:val="000C648A"/>
    <w:rsid w:val="000D0C36"/>
    <w:rsid w:val="000D43FB"/>
    <w:rsid w:val="000D5F42"/>
    <w:rsid w:val="000F6EC4"/>
    <w:rsid w:val="00104649"/>
    <w:rsid w:val="001757EB"/>
    <w:rsid w:val="00181880"/>
    <w:rsid w:val="00197D44"/>
    <w:rsid w:val="001F5864"/>
    <w:rsid w:val="00234F7C"/>
    <w:rsid w:val="00272389"/>
    <w:rsid w:val="00280396"/>
    <w:rsid w:val="002D4C1E"/>
    <w:rsid w:val="002E66DA"/>
    <w:rsid w:val="002F168C"/>
    <w:rsid w:val="00361EF4"/>
    <w:rsid w:val="00387BC6"/>
    <w:rsid w:val="003A725D"/>
    <w:rsid w:val="003F7FD9"/>
    <w:rsid w:val="004068E3"/>
    <w:rsid w:val="0042567B"/>
    <w:rsid w:val="00434B6A"/>
    <w:rsid w:val="00441DBD"/>
    <w:rsid w:val="004F7322"/>
    <w:rsid w:val="00517540"/>
    <w:rsid w:val="0056106A"/>
    <w:rsid w:val="005928C4"/>
    <w:rsid w:val="005A1BD8"/>
    <w:rsid w:val="005E4250"/>
    <w:rsid w:val="00615E73"/>
    <w:rsid w:val="006408F4"/>
    <w:rsid w:val="006C0364"/>
    <w:rsid w:val="006F2B67"/>
    <w:rsid w:val="006F68AF"/>
    <w:rsid w:val="007735EE"/>
    <w:rsid w:val="00774CBA"/>
    <w:rsid w:val="007934E0"/>
    <w:rsid w:val="00824F60"/>
    <w:rsid w:val="008C1BDF"/>
    <w:rsid w:val="008C270A"/>
    <w:rsid w:val="008E630E"/>
    <w:rsid w:val="00916B86"/>
    <w:rsid w:val="00924F30"/>
    <w:rsid w:val="009811EE"/>
    <w:rsid w:val="00994D78"/>
    <w:rsid w:val="00A8658A"/>
    <w:rsid w:val="00AF119C"/>
    <w:rsid w:val="00B027D8"/>
    <w:rsid w:val="00B34199"/>
    <w:rsid w:val="00B47B51"/>
    <w:rsid w:val="00BF312F"/>
    <w:rsid w:val="00C07626"/>
    <w:rsid w:val="00CF25BA"/>
    <w:rsid w:val="00D7009D"/>
    <w:rsid w:val="00DE47BA"/>
    <w:rsid w:val="00E5553A"/>
    <w:rsid w:val="00E63664"/>
    <w:rsid w:val="00EA2979"/>
    <w:rsid w:val="00EB5140"/>
    <w:rsid w:val="00EB747E"/>
    <w:rsid w:val="00F43579"/>
    <w:rsid w:val="00FC5B2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60089"/>
  <w15:chartTrackingRefBased/>
  <w15:docId w15:val="{AA3390BA-3EFA-AB45-BEB3-2432B257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7B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EF4"/>
  </w:style>
  <w:style w:type="paragraph" w:styleId="Footer">
    <w:name w:val="footer"/>
    <w:basedOn w:val="Normal"/>
    <w:link w:val="FooterChar"/>
    <w:uiPriority w:val="99"/>
    <w:unhideWhenUsed/>
    <w:rsid w:val="0036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EF4"/>
  </w:style>
  <w:style w:type="character" w:styleId="PageNumber">
    <w:name w:val="page number"/>
    <w:basedOn w:val="DefaultParagraphFont"/>
    <w:uiPriority w:val="99"/>
    <w:semiHidden/>
    <w:unhideWhenUsed/>
    <w:rsid w:val="0036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template.dotx</Template>
  <TotalTime>65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2023-07-23T21:22:00Z</dcterms:created>
  <dcterms:modified xsi:type="dcterms:W3CDTF">2023-08-18T03:05:00Z</dcterms:modified>
</cp:coreProperties>
</file>