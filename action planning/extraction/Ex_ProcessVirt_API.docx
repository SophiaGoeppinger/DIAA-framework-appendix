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1805"/>
        <w:gridCol w:w="1855"/>
        <w:gridCol w:w="1853"/>
        <w:gridCol w:w="1803"/>
        <w:gridCol w:w="1753"/>
        <w:gridCol w:w="1750"/>
        <w:gridCol w:w="1768"/>
      </w:tblGrid>
      <w:tr w:rsidR="0081426B" w14:paraId="113C9770" w14:textId="77777777" w:rsidTr="0081426B">
        <w:tc>
          <w:tcPr>
            <w:tcW w:w="4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959562A" w14:textId="2B1D7E02" w:rsidR="0081426B" w:rsidRPr="006F68AF" w:rsidRDefault="0081426B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8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02EF0A" w14:textId="01DE1470" w:rsidR="0081426B" w:rsidRDefault="0081426B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8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9937B6" w14:textId="7ED5908B" w:rsidR="0081426B" w:rsidRPr="00AE40C3" w:rsidRDefault="00AE40C3" w:rsidP="006F68AF">
            <w:pPr>
              <w:rPr>
                <w:rFonts w:ascii="Times New Roman" w:hAnsi="Times New Roman" w:cs="Times New Roman"/>
                <w:b/>
                <w:bCs/>
              </w:rPr>
            </w:pPr>
            <w:r w:rsidRPr="00AE40C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Privacy and security</w:t>
            </w:r>
          </w:p>
        </w:tc>
        <w:tc>
          <w:tcPr>
            <w:tcW w:w="18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FB1C3A" w14:textId="52B0D3D1" w:rsidR="0081426B" w:rsidRPr="003E7D0C" w:rsidRDefault="003E7D0C" w:rsidP="006F68A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E7D0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Financials</w:t>
            </w: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76D87B" w14:textId="49472F2A" w:rsidR="0081426B" w:rsidRPr="003E7D0C" w:rsidRDefault="00A54B7F" w:rsidP="006F68A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Barriers of entry</w:t>
            </w: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85BA074" w14:textId="77777777" w:rsidR="0081426B" w:rsidRDefault="0081426B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7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E275DB4" w14:textId="77777777" w:rsidR="0081426B" w:rsidRDefault="0081426B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429AE2" w14:textId="77777777" w:rsidR="0081426B" w:rsidRDefault="0081426B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81426B" w14:paraId="36BC44EE" w14:textId="77777777" w:rsidTr="0081426B">
        <w:tc>
          <w:tcPr>
            <w:tcW w:w="416" w:type="dxa"/>
            <w:tcBorders>
              <w:top w:val="single" w:sz="12" w:space="0" w:color="auto"/>
            </w:tcBorders>
          </w:tcPr>
          <w:p w14:paraId="7EDA9F9A" w14:textId="2577CA1A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5" w:type="dxa"/>
            <w:tcBorders>
              <w:top w:val="single" w:sz="12" w:space="0" w:color="auto"/>
            </w:tcBorders>
          </w:tcPr>
          <w:p w14:paraId="5C8A542A" w14:textId="3DA29D0A" w:rsidR="0081426B" w:rsidRPr="008F324D" w:rsidRDefault="003E7D0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855" w:type="dxa"/>
            <w:tcBorders>
              <w:top w:val="single" w:sz="12" w:space="0" w:color="auto"/>
            </w:tcBorders>
          </w:tcPr>
          <w:p w14:paraId="41CBBD1A" w14:textId="77777777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12" w:space="0" w:color="auto"/>
            </w:tcBorders>
          </w:tcPr>
          <w:p w14:paraId="40227339" w14:textId="32524731" w:rsidR="0081426B" w:rsidRPr="008F324D" w:rsidRDefault="003E7D0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Attach money to the management of public-private key pairs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14:paraId="04AB3750" w14:textId="77777777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single" w:sz="12" w:space="0" w:color="auto"/>
            </w:tcBorders>
          </w:tcPr>
          <w:p w14:paraId="3775B73A" w14:textId="77777777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</w:tcPr>
          <w:p w14:paraId="3A030AA1" w14:textId="77777777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12" w:space="0" w:color="auto"/>
            </w:tcBorders>
          </w:tcPr>
          <w:p w14:paraId="21BBA52C" w14:textId="6B22288E" w:rsidR="0081426B" w:rsidRPr="008F324D" w:rsidRDefault="003E7D0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D0C">
              <w:rPr>
                <w:rFonts w:ascii="Times New Roman" w:hAnsi="Times New Roman" w:cs="Times New Roman"/>
                <w:sz w:val="20"/>
                <w:szCs w:val="20"/>
              </w:rPr>
              <w:t>E6_API, Pos. 6</w:t>
            </w:r>
            <w:r w:rsidR="00FB45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81426B" w14:paraId="4E444F9A" w14:textId="77777777" w:rsidTr="0081426B">
        <w:tc>
          <w:tcPr>
            <w:tcW w:w="416" w:type="dxa"/>
          </w:tcPr>
          <w:p w14:paraId="757486F0" w14:textId="7F9103D5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5" w:type="dxa"/>
          </w:tcPr>
          <w:p w14:paraId="6FAD1DEC" w14:textId="7B9DF7EE" w:rsidR="0081426B" w:rsidRPr="008F324D" w:rsidRDefault="003E7D0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855" w:type="dxa"/>
          </w:tcPr>
          <w:p w14:paraId="5F61E12A" w14:textId="77777777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3" w:type="dxa"/>
          </w:tcPr>
          <w:p w14:paraId="490800F8" w14:textId="77777777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3" w:type="dxa"/>
          </w:tcPr>
          <w:p w14:paraId="5319F579" w14:textId="37095B13" w:rsidR="0081426B" w:rsidRPr="008F324D" w:rsidRDefault="003E7D0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are 10s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million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private-public key pairs waiting around that are all decentralized identifiers</w:t>
            </w:r>
          </w:p>
        </w:tc>
        <w:tc>
          <w:tcPr>
            <w:tcW w:w="1753" w:type="dxa"/>
          </w:tcPr>
          <w:p w14:paraId="25EAF275" w14:textId="77777777" w:rsidR="0081426B" w:rsidRPr="008F324D" w:rsidRDefault="0081426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14:paraId="416441A1" w14:textId="5E9A8F5D" w:rsidR="0081426B" w:rsidRPr="008F324D" w:rsidRDefault="003E7D0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blockchain space is the lowest lift </w:t>
            </w:r>
            <w:r w:rsidR="00A54B7F">
              <w:rPr>
                <w:rFonts w:ascii="Times New Roman" w:hAnsi="Times New Roman" w:cs="Times New Roman"/>
                <w:sz w:val="20"/>
                <w:szCs w:val="20"/>
              </w:rPr>
              <w:t xml:space="preserve">to retrofit keys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largest number of people willing to use new technologies and incentivized to learn more about their counterparties</w:t>
            </w:r>
          </w:p>
        </w:tc>
        <w:tc>
          <w:tcPr>
            <w:tcW w:w="1768" w:type="dxa"/>
          </w:tcPr>
          <w:p w14:paraId="3E369022" w14:textId="37438F95" w:rsidR="0081426B" w:rsidRPr="008F324D" w:rsidRDefault="003E7D0C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D0C">
              <w:rPr>
                <w:rFonts w:ascii="Times New Roman" w:hAnsi="Times New Roman" w:cs="Times New Roman"/>
                <w:sz w:val="20"/>
                <w:szCs w:val="20"/>
              </w:rPr>
              <w:t>E6_API, Pos. 6</w:t>
            </w:r>
            <w:r w:rsidR="00FB45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14:paraId="5EECC9F9" w14:textId="77777777" w:rsidR="00FF0866" w:rsidRDefault="00FF0866"/>
    <w:sectPr w:rsidR="00FF0866" w:rsidSect="00FC637C">
      <w:headerReference w:type="even" r:id="rId6"/>
      <w:headerReference w:type="default" r:id="rId7"/>
      <w:pgSz w:w="15840" w:h="12240" w:orient="landscape"/>
      <w:pgMar w:top="806" w:right="806" w:bottom="806" w:left="806" w:header="283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0DD7B" w14:textId="77777777" w:rsidR="002F65AE" w:rsidRDefault="002F65AE" w:rsidP="00FC637C">
      <w:r>
        <w:separator/>
      </w:r>
    </w:p>
  </w:endnote>
  <w:endnote w:type="continuationSeparator" w:id="0">
    <w:p w14:paraId="5986CFA9" w14:textId="77777777" w:rsidR="002F65AE" w:rsidRDefault="002F65AE" w:rsidP="00FC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328E" w14:textId="77777777" w:rsidR="002F65AE" w:rsidRDefault="002F65AE" w:rsidP="00FC637C">
      <w:r>
        <w:separator/>
      </w:r>
    </w:p>
  </w:footnote>
  <w:footnote w:type="continuationSeparator" w:id="0">
    <w:p w14:paraId="5E47A467" w14:textId="77777777" w:rsidR="002F65AE" w:rsidRDefault="002F65AE" w:rsidP="00FC6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9436155"/>
      <w:docPartObj>
        <w:docPartGallery w:val="Page Numbers (Top of Page)"/>
        <w:docPartUnique/>
      </w:docPartObj>
    </w:sdtPr>
    <w:sdtContent>
      <w:p w14:paraId="739BCD4D" w14:textId="55017449" w:rsidR="00FC637C" w:rsidRDefault="00FC637C" w:rsidP="006C6D9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4EEC60" w14:textId="77777777" w:rsidR="00FC637C" w:rsidRDefault="00FC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-440301801"/>
      <w:docPartObj>
        <w:docPartGallery w:val="Page Numbers (Top of Page)"/>
        <w:docPartUnique/>
      </w:docPartObj>
    </w:sdtPr>
    <w:sdtContent>
      <w:p w14:paraId="5A148200" w14:textId="12EC64E3" w:rsidR="00FC637C" w:rsidRPr="00FC637C" w:rsidRDefault="00FC637C" w:rsidP="006C6D9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FC637C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FC637C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FC637C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FC637C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- 1 -</w:t>
        </w:r>
        <w:r w:rsidRPr="00FC637C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05957C22" w14:textId="37ED0284" w:rsidR="00FC637C" w:rsidRPr="00FC637C" w:rsidRDefault="00FC637C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FC637C">
      <w:rPr>
        <w:rFonts w:ascii="Times New Roman" w:hAnsi="Times New Roman" w:cs="Times New Roman"/>
        <w:sz w:val="22"/>
        <w:szCs w:val="22"/>
      </w:rPr>
      <w:t>Ex_ProcessVirt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6B"/>
    <w:rsid w:val="00104649"/>
    <w:rsid w:val="00206C8D"/>
    <w:rsid w:val="00272389"/>
    <w:rsid w:val="00280396"/>
    <w:rsid w:val="002F168C"/>
    <w:rsid w:val="002F65AE"/>
    <w:rsid w:val="003E7D0C"/>
    <w:rsid w:val="00434B6A"/>
    <w:rsid w:val="00441DBD"/>
    <w:rsid w:val="004F7322"/>
    <w:rsid w:val="00517540"/>
    <w:rsid w:val="0056106A"/>
    <w:rsid w:val="006F68AF"/>
    <w:rsid w:val="007C6629"/>
    <w:rsid w:val="0081426B"/>
    <w:rsid w:val="008F324D"/>
    <w:rsid w:val="00916B86"/>
    <w:rsid w:val="0092188A"/>
    <w:rsid w:val="00A54B7F"/>
    <w:rsid w:val="00AE40C3"/>
    <w:rsid w:val="00AF119C"/>
    <w:rsid w:val="00C07626"/>
    <w:rsid w:val="00C34E98"/>
    <w:rsid w:val="00E5553A"/>
    <w:rsid w:val="00EB747E"/>
    <w:rsid w:val="00F63A99"/>
    <w:rsid w:val="00FB4596"/>
    <w:rsid w:val="00FC637C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BE6DC"/>
  <w15:chartTrackingRefBased/>
  <w15:docId w15:val="{168BE73E-C2C8-7840-9EDE-45B46CA2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37C"/>
  </w:style>
  <w:style w:type="paragraph" w:styleId="Footer">
    <w:name w:val="footer"/>
    <w:basedOn w:val="Normal"/>
    <w:link w:val="FooterChar"/>
    <w:uiPriority w:val="99"/>
    <w:unhideWhenUsed/>
    <w:rsid w:val="00FC63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37C"/>
  </w:style>
  <w:style w:type="character" w:styleId="PageNumber">
    <w:name w:val="page number"/>
    <w:basedOn w:val="DefaultParagraphFont"/>
    <w:uiPriority w:val="99"/>
    <w:semiHidden/>
    <w:unhideWhenUsed/>
    <w:rsid w:val="00FC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209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2023-08-16T22:12:00Z</dcterms:created>
  <dcterms:modified xsi:type="dcterms:W3CDTF">2023-08-17T23:54:00Z</dcterms:modified>
</cp:coreProperties>
</file>