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30" w:type="dxa"/>
        <w:tblLayout w:type="fixed"/>
        <w:tblLook w:val="04A0" w:firstRow="1" w:lastRow="0" w:firstColumn="1" w:lastColumn="0" w:noHBand="0" w:noVBand="1"/>
      </w:tblPr>
      <w:tblGrid>
        <w:gridCol w:w="418"/>
        <w:gridCol w:w="1523"/>
        <w:gridCol w:w="1524"/>
        <w:gridCol w:w="1523"/>
        <w:gridCol w:w="1524"/>
        <w:gridCol w:w="1523"/>
        <w:gridCol w:w="1524"/>
        <w:gridCol w:w="1523"/>
        <w:gridCol w:w="1524"/>
        <w:gridCol w:w="1524"/>
      </w:tblGrid>
      <w:tr w:rsidR="001A2A0D" w14:paraId="0A77F309" w14:textId="77777777" w:rsidTr="00F018B3">
        <w:trPr>
          <w:tblHeader/>
        </w:trPr>
        <w:tc>
          <w:tcPr>
            <w:tcW w:w="4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B3E65E" w14:textId="4C2FEFB6" w:rsidR="001A2A0D" w:rsidRPr="006F68AF" w:rsidRDefault="001A2A0D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5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A74E5B4" w14:textId="5E719B10" w:rsidR="001A2A0D" w:rsidRDefault="001A2A0D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15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19D086E" w14:textId="6151B0DD" w:rsidR="001A2A0D" w:rsidRPr="00F03385" w:rsidRDefault="001A2A0D" w:rsidP="006F68AF">
            <w:pPr>
              <w:rPr>
                <w:color w:val="000000" w:themeColor="text1"/>
              </w:rPr>
            </w:pPr>
            <w:r w:rsidRPr="00F0338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Unit of analysis</w:t>
            </w:r>
          </w:p>
        </w:tc>
        <w:tc>
          <w:tcPr>
            <w:tcW w:w="15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E785718" w14:textId="4632E915" w:rsidR="001A2A0D" w:rsidRPr="00F03385" w:rsidRDefault="001A2A0D" w:rsidP="006F68A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0338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Stakeholder involved</w:t>
            </w:r>
          </w:p>
        </w:tc>
        <w:tc>
          <w:tcPr>
            <w:tcW w:w="15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05915DE" w14:textId="57DD43A1" w:rsidR="001A2A0D" w:rsidRDefault="001A2A0D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Extent of alignment between institutional logics</w:t>
            </w:r>
          </w:p>
        </w:tc>
        <w:tc>
          <w:tcPr>
            <w:tcW w:w="15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4A89813" w14:textId="42A7D365" w:rsidR="001A2A0D" w:rsidRDefault="001A2A0D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Incentive direction</w:t>
            </w:r>
          </w:p>
        </w:tc>
        <w:tc>
          <w:tcPr>
            <w:tcW w:w="15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EA5E8C3" w14:textId="720C27C6" w:rsidR="001A2A0D" w:rsidRPr="000461B9" w:rsidRDefault="000461B9" w:rsidP="006F68AF">
            <w:pPr>
              <w:rPr>
                <w:rFonts w:ascii="Times New Roman" w:hAnsi="Times New Roman" w:cs="Times New Roman"/>
                <w:b/>
                <w:bCs/>
                <w:color w:val="2251FF"/>
                <w:sz w:val="20"/>
                <w:szCs w:val="20"/>
              </w:rPr>
            </w:pPr>
            <w:r w:rsidRPr="000461B9">
              <w:rPr>
                <w:rFonts w:ascii="Times New Roman" w:hAnsi="Times New Roman" w:cs="Times New Roman"/>
                <w:b/>
                <w:bCs/>
                <w:color w:val="2251FF"/>
                <w:sz w:val="20"/>
                <w:szCs w:val="20"/>
              </w:rPr>
              <w:t xml:space="preserve">The role of the government in alignment </w:t>
            </w:r>
          </w:p>
        </w:tc>
        <w:tc>
          <w:tcPr>
            <w:tcW w:w="15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2DEFF9C" w14:textId="7738F1EC" w:rsidR="001A2A0D" w:rsidRDefault="001A2A0D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5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000C4A3" w14:textId="77777777" w:rsidR="001A2A0D" w:rsidRDefault="001A2A0D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5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8846732" w14:textId="77777777" w:rsidR="001A2A0D" w:rsidRDefault="001A2A0D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1A2A0D" w14:paraId="69200E5A" w14:textId="77777777" w:rsidTr="005150A5">
        <w:tc>
          <w:tcPr>
            <w:tcW w:w="418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279743AE" w14:textId="660BF115" w:rsidR="001A2A0D" w:rsidRDefault="001A2A0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23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36B35C23" w14:textId="02D6D871" w:rsidR="001A2A0D" w:rsidRPr="008F324D" w:rsidRDefault="005150A5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9E28994" w14:textId="6A7E4AE2" w:rsidR="001A2A0D" w:rsidRPr="008F324D" w:rsidRDefault="005150A5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523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53314568" w14:textId="52DD85EA" w:rsidR="001A2A0D" w:rsidRDefault="001A2A0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22C4A498" w14:textId="11BABA73" w:rsidR="001A2A0D" w:rsidRPr="008F324D" w:rsidRDefault="005150A5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Alignment of goals: Is it an ecosystem</w:t>
            </w:r>
            <w:r w:rsidR="006D7559">
              <w:rPr>
                <w:rFonts w:ascii="Times New Roman" w:hAnsi="Times New Roman" w:cs="Times New Roman"/>
                <w:sz w:val="20"/>
                <w:szCs w:val="20"/>
              </w:rPr>
              <w:t xml:space="preserve">, i.e., other peers need to face the same issue and level of pain,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 organization-specific problem?</w:t>
            </w:r>
          </w:p>
        </w:tc>
        <w:tc>
          <w:tcPr>
            <w:tcW w:w="1523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6CEB2D0A" w14:textId="68C974A1" w:rsidR="001A2A0D" w:rsidRPr="008F324D" w:rsidRDefault="001A2A0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FA8F43A" w14:textId="77777777" w:rsidR="001A2A0D" w:rsidRPr="008F324D" w:rsidRDefault="001A2A0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52BBFF6" w14:textId="678808E0" w:rsidR="001A2A0D" w:rsidRPr="008F324D" w:rsidRDefault="001A2A0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4A70066D" w14:textId="283F6E8A" w:rsidR="001A2A0D" w:rsidRPr="008F324D" w:rsidRDefault="008F66F5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Only if it is an ecosystem problem the discussion about SSI may start; if it is an organization-specific problem it can be solved with some central standard technology</w:t>
            </w:r>
          </w:p>
        </w:tc>
        <w:tc>
          <w:tcPr>
            <w:tcW w:w="1524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46B35711" w14:textId="38334AD4" w:rsidR="001A2A0D" w:rsidRPr="008F324D" w:rsidRDefault="005150A5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E2_API, Pos. 97</w:t>
            </w:r>
          </w:p>
        </w:tc>
      </w:tr>
      <w:tr w:rsidR="005150A5" w14:paraId="73B8CFEA" w14:textId="77777777" w:rsidTr="002A25B8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1972ED2" w14:textId="438F884C" w:rsidR="005150A5" w:rsidRDefault="006D755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EC01D5" w14:textId="4D7B2CE1" w:rsidR="005150A5" w:rsidRDefault="006D755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0F3685" w14:textId="07C6F43C" w:rsidR="005150A5" w:rsidRDefault="006D755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AB8CF7" w14:textId="77777777" w:rsidR="005150A5" w:rsidRDefault="005150A5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4BDB4A" w14:textId="40322313" w:rsidR="005150A5" w:rsidRDefault="00C11551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Cognitive alignment</w:t>
            </w:r>
            <w:r w:rsidR="006D755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D7559" w:rsidRPr="006D7559">
              <w:rPr>
                <w:rFonts w:ascii="Times New Roman" w:hAnsi="Times New Roman" w:cs="Times New Roman"/>
                <w:sz w:val="20"/>
                <w:szCs w:val="20"/>
              </w:rPr>
              <w:t xml:space="preserve">Are </w:t>
            </w:r>
            <w:r w:rsidR="006D7559">
              <w:rPr>
                <w:rFonts w:ascii="Times New Roman" w:hAnsi="Times New Roman" w:cs="Times New Roman"/>
                <w:sz w:val="20"/>
                <w:szCs w:val="20"/>
              </w:rPr>
              <w:t>the organization’s</w:t>
            </w:r>
            <w:r w:rsidR="006D7559" w:rsidRPr="006D7559">
              <w:rPr>
                <w:rFonts w:ascii="Times New Roman" w:hAnsi="Times New Roman" w:cs="Times New Roman"/>
                <w:sz w:val="20"/>
                <w:szCs w:val="20"/>
              </w:rPr>
              <w:t xml:space="preserve"> peers willing to collaborate on a solution for a problem that cannot be solved alone?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286D96" w14:textId="77777777" w:rsidR="005150A5" w:rsidRPr="008F324D" w:rsidRDefault="005150A5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010D2E" w14:textId="77777777" w:rsidR="005150A5" w:rsidRPr="008F324D" w:rsidRDefault="005150A5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635096" w14:textId="77777777" w:rsidR="005150A5" w:rsidRPr="008F324D" w:rsidRDefault="005150A5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177125" w14:textId="1316871F" w:rsidR="005150A5" w:rsidRPr="008F324D" w:rsidRDefault="006D755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not, the focal organization has some convincing </w:t>
            </w:r>
            <w:r w:rsidR="007F0FFE">
              <w:rPr>
                <w:rFonts w:ascii="Times New Roman" w:hAnsi="Times New Roman" w:cs="Times New Roman"/>
                <w:sz w:val="20"/>
                <w:szCs w:val="20"/>
              </w:rPr>
              <w:t xml:space="preserve">/ lobbying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do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5C6C71" w14:textId="4684415E" w:rsidR="005150A5" w:rsidRDefault="006D755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E2_API, Pos. 97</w:t>
            </w:r>
          </w:p>
        </w:tc>
      </w:tr>
      <w:tr w:rsidR="002A25B8" w14:paraId="3520128B" w14:textId="77777777" w:rsidTr="008E68B2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41719A" w14:textId="2A743CD5" w:rsidR="002A25B8" w:rsidRDefault="002A25B8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2AFF6AB" w14:textId="66569E61" w:rsidR="002A25B8" w:rsidRDefault="002A25B8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Present 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396A9CF" w14:textId="20D414E4" w:rsidR="002A25B8" w:rsidRDefault="002A25B8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5FD19B4" w14:textId="77777777" w:rsidR="002A25B8" w:rsidRDefault="002A25B8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9CFEE60" w14:textId="76D075B5" w:rsidR="002A25B8" w:rsidRDefault="00C11551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Alignment of goals: Can the ecosystem partners align on a shared vision? 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F8A680" w14:textId="77777777" w:rsidR="002A25B8" w:rsidRPr="008F324D" w:rsidRDefault="002A25B8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6185D3B" w14:textId="77777777" w:rsidR="002A25B8" w:rsidRPr="008F324D" w:rsidRDefault="002A25B8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BD8D60" w14:textId="77777777" w:rsidR="002A25B8" w:rsidRPr="008F324D" w:rsidRDefault="002A25B8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E5A020" w14:textId="77777777" w:rsidR="002A25B8" w:rsidRDefault="002A25B8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53CB607" w14:textId="0427E3DD" w:rsidR="002A25B8" w:rsidRDefault="00C11551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E2_API, Pos. 99</w:t>
            </w:r>
          </w:p>
        </w:tc>
      </w:tr>
      <w:tr w:rsidR="008E68B2" w14:paraId="53C476CB" w14:textId="77777777" w:rsidTr="00B12D4E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D7340A0" w14:textId="330E1C65" w:rsidR="008E68B2" w:rsidRDefault="008E68B2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982FA0B" w14:textId="13EB564F" w:rsidR="008E68B2" w:rsidRDefault="008E68B2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BF2926" w14:textId="579A6721" w:rsidR="008E68B2" w:rsidRDefault="008E68B2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9A76A3" w14:textId="77777777" w:rsidR="008E68B2" w:rsidRDefault="008E68B2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C63144" w14:textId="04AA9578" w:rsidR="008E68B2" w:rsidRDefault="008E68B2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Alignment of goals: The use case must solve an ecosystem problem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E5CE6AD" w14:textId="77777777" w:rsidR="008E68B2" w:rsidRPr="008F324D" w:rsidRDefault="008E68B2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D0A670C" w14:textId="77777777" w:rsidR="008E68B2" w:rsidRPr="008F324D" w:rsidRDefault="008E68B2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31FF5EE" w14:textId="77777777" w:rsidR="008E68B2" w:rsidRPr="008F324D" w:rsidRDefault="008E68B2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2A5245" w14:textId="470E4E76" w:rsidR="008E68B2" w:rsidRDefault="00B3727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the network effects are not compelling enough / if there is no way to get the network effects, it won’t break through 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EA324B7" w14:textId="2A7B1C03" w:rsidR="008E68B2" w:rsidRDefault="008E68B2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E5_API, Pos. 103</w:t>
            </w:r>
          </w:p>
        </w:tc>
      </w:tr>
      <w:tr w:rsidR="00B12D4E" w14:paraId="0ED932D8" w14:textId="77777777" w:rsidTr="002748E7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B2766FB" w14:textId="3D804204" w:rsidR="00B12D4E" w:rsidRDefault="00B12D4E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A68F36" w14:textId="002C2BC5" w:rsidR="00B12D4E" w:rsidRDefault="00B12D4E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D0F756" w14:textId="60059D5D" w:rsidR="00B12D4E" w:rsidRDefault="00B12D4E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AD8D95" w14:textId="77777777" w:rsidR="00B12D4E" w:rsidRDefault="00B12D4E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1D8A2E" w14:textId="7ABB158E" w:rsidR="00B12D4E" w:rsidRDefault="00B12D4E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Alignment of goals: Does the </w:t>
            </w:r>
            <w:r w:rsidRPr="00B12D4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use case involv</w:t>
            </w:r>
            <w:r w:rsidR="001C5A7B"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r w:rsidRPr="00B12D4E">
              <w:rPr>
                <w:rFonts w:ascii="Times New Roman" w:hAnsi="Times New Roman" w:cs="Times New Roman"/>
                <w:sz w:val="20"/>
                <w:szCs w:val="20"/>
              </w:rPr>
              <w:t>counterparties beyond company trust boundary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i.e., is it an ecosystem problem? 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4B0CFC" w14:textId="77777777" w:rsidR="00B12D4E" w:rsidRPr="008F324D" w:rsidRDefault="00B12D4E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B3DE633" w14:textId="77777777" w:rsidR="00B12D4E" w:rsidRPr="008F324D" w:rsidRDefault="00B12D4E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0B53DBF" w14:textId="77777777" w:rsidR="00B12D4E" w:rsidRPr="008F324D" w:rsidRDefault="00B12D4E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40E8EBF" w14:textId="7C237DA1" w:rsidR="00B12D4E" w:rsidRDefault="00CF6AF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What do the </w:t>
            </w:r>
            <w:r w:rsidRPr="00CF6AF7">
              <w:rPr>
                <w:rFonts w:ascii="Times New Roman" w:hAnsi="Times New Roman" w:cs="Times New Roman"/>
                <w:sz w:val="20"/>
                <w:szCs w:val="20"/>
              </w:rPr>
              <w:t xml:space="preserve">counterparties </w:t>
            </w:r>
            <w:r w:rsidRPr="00CF6AF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in the ecosystem need to look like and do and have </w:t>
            </w:r>
            <w:proofErr w:type="gramStart"/>
            <w:r w:rsidRPr="00CF6AF7">
              <w:rPr>
                <w:rFonts w:ascii="Times New Roman" w:hAnsi="Times New Roman" w:cs="Times New Roman"/>
                <w:sz w:val="20"/>
                <w:szCs w:val="20"/>
              </w:rPr>
              <w:t xml:space="preserve">in order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get</w:t>
            </w:r>
            <w:r w:rsidRPr="00CF6AF7">
              <w:rPr>
                <w:rFonts w:ascii="Times New Roman" w:hAnsi="Times New Roman" w:cs="Times New Roman"/>
                <w:sz w:val="20"/>
                <w:szCs w:val="20"/>
              </w:rPr>
              <w:t xml:space="preserve"> consensus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Pr="00CF6AF7">
              <w:rPr>
                <w:rFonts w:ascii="Times New Roman" w:hAnsi="Times New Roman" w:cs="Times New Roman"/>
                <w:sz w:val="20"/>
                <w:szCs w:val="20"/>
              </w:rPr>
              <w:t xml:space="preserve"> mov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r w:rsidRPr="00CF6AF7">
              <w:rPr>
                <w:rFonts w:ascii="Times New Roman" w:hAnsi="Times New Roman" w:cs="Times New Roman"/>
                <w:sz w:val="20"/>
                <w:szCs w:val="20"/>
              </w:rPr>
              <w:t xml:space="preserve"> forward with SSI as a decentralized approach to identity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D86FE5F" w14:textId="0039A89D" w:rsidR="00B12D4E" w:rsidRDefault="00B12D4E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E1_API, Pos. 109</w:t>
            </w:r>
          </w:p>
        </w:tc>
      </w:tr>
      <w:tr w:rsidR="002748E7" w14:paraId="34AD4CA1" w14:textId="77777777" w:rsidTr="00D30620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9E66A38" w14:textId="776183BE" w:rsidR="002748E7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85CECB" w14:textId="4093468D" w:rsidR="002748E7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35B2386" w14:textId="144482AC" w:rsidR="002748E7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A6ECD76" w14:textId="77777777" w:rsidR="002748E7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CCCC0E" w14:textId="21D9FAF6" w:rsidR="002748E7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Alignment of goals</w:t>
            </w:r>
            <w:r w:rsidR="00863EDD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Is it an ecosystem problem? 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BD2B05" w14:textId="77777777" w:rsidR="002748E7" w:rsidRPr="008F324D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2285B47" w14:textId="77777777" w:rsidR="002748E7" w:rsidRPr="008F324D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425AF4" w14:textId="77777777" w:rsidR="002748E7" w:rsidRPr="008F324D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9A82A45" w14:textId="0FB28221" w:rsidR="002748E7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6A6B90" w14:textId="30429C34" w:rsidR="002748E7" w:rsidRDefault="002748E7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48E7">
              <w:rPr>
                <w:rFonts w:ascii="Times New Roman" w:hAnsi="Times New Roman" w:cs="Times New Roman"/>
                <w:sz w:val="20"/>
                <w:szCs w:val="20"/>
              </w:rPr>
              <w:t>E8_API, Pos. 111</w:t>
            </w:r>
          </w:p>
        </w:tc>
      </w:tr>
      <w:tr w:rsidR="00D30620" w14:paraId="187C76D5" w14:textId="77777777" w:rsidTr="002C115D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6EDE29" w14:textId="79E797FA" w:rsidR="00D30620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4DB24B" w14:textId="6E1F8688" w:rsidR="00D30620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BDDA8F" w14:textId="4CD5B315" w:rsidR="00D30620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A768EB2" w14:textId="77777777" w:rsidR="00D30620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4D081F" w14:textId="597C581A" w:rsidR="00D30620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Alignment of goals: If it is an ecosystem problem</w:t>
            </w:r>
            <w:r w:rsidR="004A32A7">
              <w:rPr>
                <w:rFonts w:ascii="Times New Roman" w:hAnsi="Times New Roman" w:cs="Times New Roman"/>
                <w:sz w:val="20"/>
                <w:szCs w:val="20"/>
              </w:rPr>
              <w:t xml:space="preserve">, can the parties pull together to solve the problem? 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33D75B7" w14:textId="77777777" w:rsidR="00D30620" w:rsidRPr="008F324D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D9A8E6" w14:textId="77777777" w:rsidR="00D30620" w:rsidRPr="008F324D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315AF8" w14:textId="77777777" w:rsidR="00D30620" w:rsidRPr="008F324D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7BA6A5" w14:textId="77777777" w:rsidR="00D30620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6B4FDE0" w14:textId="052E57BC" w:rsidR="00D30620" w:rsidRPr="002748E7" w:rsidRDefault="00D30620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620">
              <w:rPr>
                <w:rFonts w:ascii="Times New Roman" w:hAnsi="Times New Roman" w:cs="Times New Roman"/>
                <w:sz w:val="20"/>
                <w:szCs w:val="20"/>
              </w:rPr>
              <w:t>E8_API, Pos. 111</w:t>
            </w:r>
          </w:p>
        </w:tc>
      </w:tr>
      <w:tr w:rsidR="002C115D" w14:paraId="1B38B7B9" w14:textId="77777777" w:rsidTr="00587666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6522F1" w14:textId="69ECFB03" w:rsidR="002C115D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FA5609" w14:textId="5D0B600E" w:rsidR="002C115D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C372FB" w14:textId="07803A54" w:rsidR="002C115D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C1EED9D" w14:textId="77777777" w:rsidR="002C115D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98E5F21" w14:textId="68EDAA32" w:rsidR="002C115D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Alignment of goals, practices, and cognition: The ecosystem will come up with the solution instead of the solution being pushed into the market [pull adoption vs push adoption]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5E42638" w14:textId="77777777" w:rsidR="002C115D" w:rsidRPr="008F324D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9AF2C9" w14:textId="77777777" w:rsidR="002C115D" w:rsidRPr="008F324D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60C495" w14:textId="77777777" w:rsidR="002C115D" w:rsidRPr="008F324D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6297D8" w14:textId="2DEFCBE5" w:rsidR="002C115D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takes a spin on the traditional business model of a solution provider building an innovation and pushing it into the market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67FBEE" w14:textId="1EF89A5D" w:rsidR="002C115D" w:rsidRPr="00D30620" w:rsidRDefault="002C115D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E2_API, Pos. 144</w:t>
            </w:r>
          </w:p>
        </w:tc>
      </w:tr>
      <w:tr w:rsidR="00587666" w14:paraId="0A96FB6C" w14:textId="77777777" w:rsidTr="000461B9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E66738F" w14:textId="5D38032C" w:rsidR="00587666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6C04C0" w14:textId="6C1FC040" w:rsidR="00587666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9FEFE62" w14:textId="27E6CA31" w:rsidR="00587666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671DE20" w14:textId="77777777" w:rsidR="00587666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9635A61" w14:textId="74CCF50F" w:rsidR="00587666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Alignment of goals and cognitive alignment: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Getting aligned on the standards and the baseline requirements to </w:t>
            </w:r>
            <w:r w:rsidR="009D396A">
              <w:rPr>
                <w:rFonts w:ascii="Times New Roman" w:hAnsi="Times New Roman" w:cs="Times New Roman"/>
                <w:sz w:val="20"/>
                <w:szCs w:val="20"/>
              </w:rPr>
              <w:t xml:space="preserve">agree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accept a credential is 80% of the work up</w:t>
            </w:r>
            <w:r w:rsidR="00D85DC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front and once everyone is aligned it can move quickly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8EEC51" w14:textId="77777777" w:rsidR="00587666" w:rsidRPr="008F324D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D0CB84A" w14:textId="77777777" w:rsidR="00587666" w:rsidRPr="008F324D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C06D90E" w14:textId="77777777" w:rsidR="00587666" w:rsidRPr="008F324D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C1D6B0" w14:textId="77777777" w:rsidR="00587666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55E74B" w14:textId="10CCB4DC" w:rsidR="00587666" w:rsidRDefault="00587666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E8_API, Pos. 154</w:t>
            </w:r>
          </w:p>
        </w:tc>
      </w:tr>
      <w:tr w:rsidR="000461B9" w14:paraId="649CC019" w14:textId="77777777" w:rsidTr="000461B9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EA7798" w14:textId="616332D7" w:rsidR="000461B9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FAF4DC" w14:textId="2E478C6D" w:rsidR="000461B9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907251" w14:textId="77777777" w:rsidR="000461B9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7E5176" w14:textId="77777777" w:rsidR="000461B9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07F301" w14:textId="77777777" w:rsidR="000461B9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7027716" w14:textId="77777777" w:rsidR="000461B9" w:rsidRPr="008F324D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49F3514" w14:textId="6FBA441D" w:rsidR="000461B9" w:rsidRPr="008F324D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government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has to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 involved and support it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AC3E893" w14:textId="77777777" w:rsidR="000461B9" w:rsidRPr="008F324D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8BE44F6" w14:textId="77777777" w:rsidR="000461B9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6689158" w14:textId="7278DD02" w:rsidR="000461B9" w:rsidRDefault="000461B9" w:rsidP="0058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E1_API, Pos. 156</w:t>
            </w:r>
          </w:p>
        </w:tc>
      </w:tr>
      <w:tr w:rsidR="000461B9" w14:paraId="0E228EBD" w14:textId="77777777" w:rsidTr="000461B9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258CCB6" w14:textId="0F9F154F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3B22FBD" w14:textId="56B5BBCF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DE6CC2" w14:textId="77777777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0FF1523" w14:textId="77777777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4DA9E35" w14:textId="77777777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F41D76" w14:textId="77777777" w:rsidR="000461B9" w:rsidRPr="008F324D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1B1946" w14:textId="14F2CF04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government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has to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 involved and support it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A5715D" w14:textId="77777777" w:rsidR="000461B9" w:rsidRPr="008F324D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CFADBF3" w14:textId="77777777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D4A09E" w14:textId="08402181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E3_API, Pos. 158</w:t>
            </w:r>
          </w:p>
        </w:tc>
      </w:tr>
      <w:tr w:rsidR="000461B9" w14:paraId="2D19E9C6" w14:textId="77777777" w:rsidTr="004021F5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250E3D4" w14:textId="2AA37A25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411CF9" w14:textId="180C8292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10157F2" w14:textId="77777777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B97B070" w14:textId="77777777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588424" w14:textId="77777777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FD22F8B" w14:textId="77777777" w:rsidR="000461B9" w:rsidRPr="008F324D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76D8DD" w14:textId="32F9CD9E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government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has to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 involved and support it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6A694E" w14:textId="77777777" w:rsidR="000461B9" w:rsidRPr="008F324D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456B912" w14:textId="77777777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0691F4" w14:textId="26452795" w:rsidR="000461B9" w:rsidRDefault="000461B9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E7_API, Post-It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Designing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_AI</w:t>
            </w:r>
            <w:r w:rsidR="00F271A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</w:p>
        </w:tc>
      </w:tr>
      <w:tr w:rsidR="004021F5" w14:paraId="5E855F8B" w14:textId="77777777" w:rsidTr="00CE7FFD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0D514C" w14:textId="06BF2E00" w:rsidR="004021F5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F4C799" w14:textId="188F6A07" w:rsidR="004021F5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99FD24" w14:textId="77777777" w:rsidR="004021F5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1912FA3" w14:textId="77777777" w:rsidR="004021F5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9DD46B9" w14:textId="11E6BDB7" w:rsidR="004021F5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Alignment of goals: Do the companies part of an ecosystem co-benefit from collaborating?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EEFE20" w14:textId="77777777" w:rsidR="004021F5" w:rsidRPr="008F324D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397E012" w14:textId="77777777" w:rsidR="004021F5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47C1990" w14:textId="77777777" w:rsidR="004021F5" w:rsidRPr="008F324D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ED6914" w14:textId="77777777" w:rsidR="004021F5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E4EDD8" w14:textId="5738924D" w:rsidR="004021F5" w:rsidRDefault="004021F5" w:rsidP="000461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E3_API, Pos. 158</w:t>
            </w:r>
          </w:p>
        </w:tc>
      </w:tr>
      <w:tr w:rsidR="00CE7FFD" w14:paraId="0F79194E" w14:textId="77777777" w:rsidTr="00603A8A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13AAAE" w14:textId="47FE4151" w:rsidR="00CE7FF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58798DF" w14:textId="590382FA" w:rsidR="00CE7FF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007DAD" w14:textId="77777777" w:rsidR="00CE7FF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3E22773" w14:textId="77777777" w:rsidR="00CE7FF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1012D5" w14:textId="4122DC31" w:rsidR="00CE7FF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Alignment of goals, practices, and cognition: Have a minimum viable consortium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AF6E17" w14:textId="77777777" w:rsidR="00CE7FFD" w:rsidRPr="008F324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21F33BD" w14:textId="77777777" w:rsidR="00CE7FF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1082CC" w14:textId="77777777" w:rsidR="00CE7FFD" w:rsidRPr="008F324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E769B3B" w14:textId="3C4C80A6" w:rsidR="00CE7FF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Organizations are willing to take the next step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72E1F72" w14:textId="64EAA3FD" w:rsidR="00CE7FFD" w:rsidRPr="00CE7FFD" w:rsidRDefault="00CE7FFD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7FFD">
              <w:rPr>
                <w:rFonts w:ascii="Times New Roman" w:hAnsi="Times New Roman" w:cs="Times New Roman"/>
                <w:sz w:val="20"/>
                <w:szCs w:val="20"/>
              </w:rPr>
              <w:t>E2_API, Pos. 166</w:t>
            </w:r>
          </w:p>
        </w:tc>
      </w:tr>
      <w:tr w:rsidR="00603A8A" w14:paraId="2830D4CC" w14:textId="77777777" w:rsidTr="00D833C7">
        <w:tc>
          <w:tcPr>
            <w:tcW w:w="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A96841" w14:textId="32AAEF57" w:rsidR="00603A8A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C112FF3" w14:textId="21C213BD" w:rsidR="00603A8A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A6948CF" w14:textId="77777777" w:rsidR="00603A8A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41AE446" w14:textId="77777777" w:rsidR="00603A8A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6B41850" w14:textId="5D194283" w:rsidR="00603A8A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Alignment of goals: Is it 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ecosystem problem?</w:t>
            </w: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6158875" w14:textId="77777777" w:rsidR="00603A8A" w:rsidRPr="008F324D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320D0B6" w14:textId="77777777" w:rsidR="00603A8A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CF3B8A6" w14:textId="77777777" w:rsidR="00603A8A" w:rsidRPr="008F324D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CFF8CC0" w14:textId="77777777" w:rsidR="00603A8A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2C7706D" w14:textId="1E7691A0" w:rsidR="00603A8A" w:rsidRPr="00CE7FFD" w:rsidRDefault="00603A8A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E4_API, Pos. 178</w:t>
            </w:r>
          </w:p>
        </w:tc>
      </w:tr>
      <w:tr w:rsidR="00D833C7" w14:paraId="40AEADD3" w14:textId="77777777" w:rsidTr="005150A5">
        <w:tc>
          <w:tcPr>
            <w:tcW w:w="418" w:type="dxa"/>
            <w:tcBorders>
              <w:top w:val="single" w:sz="4" w:space="0" w:color="000000" w:themeColor="text1"/>
            </w:tcBorders>
          </w:tcPr>
          <w:p w14:paraId="503D7EB8" w14:textId="69E358F0" w:rsidR="00D833C7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523" w:type="dxa"/>
            <w:tcBorders>
              <w:top w:val="single" w:sz="4" w:space="0" w:color="000000" w:themeColor="text1"/>
            </w:tcBorders>
          </w:tcPr>
          <w:p w14:paraId="62333A8C" w14:textId="752766C4" w:rsidR="00D833C7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524" w:type="dxa"/>
            <w:tcBorders>
              <w:top w:val="single" w:sz="4" w:space="0" w:color="000000" w:themeColor="text1"/>
            </w:tcBorders>
          </w:tcPr>
          <w:p w14:paraId="625A07AA" w14:textId="77777777" w:rsidR="00D833C7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</w:tcBorders>
          </w:tcPr>
          <w:p w14:paraId="32E4F9CC" w14:textId="77777777" w:rsidR="00D833C7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</w:tcBorders>
          </w:tcPr>
          <w:p w14:paraId="154FD650" w14:textId="5A6DF3CA" w:rsidR="00D833C7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Alignment of goals, practices, and cognition: Have a minimum viable consortium that has a critical mass in its ecosystem</w:t>
            </w:r>
          </w:p>
        </w:tc>
        <w:tc>
          <w:tcPr>
            <w:tcW w:w="1523" w:type="dxa"/>
            <w:tcBorders>
              <w:top w:val="single" w:sz="4" w:space="0" w:color="000000" w:themeColor="text1"/>
            </w:tcBorders>
          </w:tcPr>
          <w:p w14:paraId="32DD6E51" w14:textId="77777777" w:rsidR="00D833C7" w:rsidRPr="008F324D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</w:tcBorders>
          </w:tcPr>
          <w:p w14:paraId="73DDD631" w14:textId="77777777" w:rsidR="00D833C7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000000" w:themeColor="text1"/>
            </w:tcBorders>
          </w:tcPr>
          <w:p w14:paraId="206EFB8E" w14:textId="77777777" w:rsidR="00D833C7" w:rsidRPr="008F324D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</w:tcBorders>
          </w:tcPr>
          <w:p w14:paraId="5CB543D6" w14:textId="77777777" w:rsidR="00D833C7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4" w:space="0" w:color="000000" w:themeColor="text1"/>
            </w:tcBorders>
          </w:tcPr>
          <w:p w14:paraId="30F84CFF" w14:textId="35B635E3" w:rsidR="00D833C7" w:rsidRDefault="00D833C7" w:rsidP="00CE7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E4_API, Pos. 178</w:t>
            </w:r>
          </w:p>
        </w:tc>
      </w:tr>
    </w:tbl>
    <w:p w14:paraId="3A6E4B10" w14:textId="77777777" w:rsidR="00FF0866" w:rsidRPr="00783425" w:rsidRDefault="00FF0866"/>
    <w:sectPr w:rsidR="00FF0866" w:rsidRPr="00783425" w:rsidSect="00C7384A">
      <w:headerReference w:type="even" r:id="rId7"/>
      <w:headerReference w:type="default" r:id="rId8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17ADF" w14:textId="77777777" w:rsidR="004A1328" w:rsidRDefault="004A1328" w:rsidP="00350C5A">
      <w:r>
        <w:separator/>
      </w:r>
    </w:p>
  </w:endnote>
  <w:endnote w:type="continuationSeparator" w:id="0">
    <w:p w14:paraId="4B09A6F3" w14:textId="77777777" w:rsidR="004A1328" w:rsidRDefault="004A1328" w:rsidP="0035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F12AE" w14:textId="77777777" w:rsidR="004A1328" w:rsidRDefault="004A1328" w:rsidP="00350C5A">
      <w:r>
        <w:separator/>
      </w:r>
    </w:p>
  </w:footnote>
  <w:footnote w:type="continuationSeparator" w:id="0">
    <w:p w14:paraId="61B3513D" w14:textId="77777777" w:rsidR="004A1328" w:rsidRDefault="004A1328" w:rsidP="0035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01236"/>
      <w:docPartObj>
        <w:docPartGallery w:val="Page Numbers (Top of Page)"/>
        <w:docPartUnique/>
      </w:docPartObj>
    </w:sdtPr>
    <w:sdtContent>
      <w:p w14:paraId="2EFB2595" w14:textId="14684CF7" w:rsidR="00C7384A" w:rsidRDefault="00C7384A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42FCB2" w14:textId="77777777" w:rsidR="00C7384A" w:rsidRDefault="00C738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1005552407"/>
      <w:docPartObj>
        <w:docPartGallery w:val="Page Numbers (Top of Page)"/>
        <w:docPartUnique/>
      </w:docPartObj>
    </w:sdtPr>
    <w:sdtContent>
      <w:p w14:paraId="585FE1EC" w14:textId="02F199A9" w:rsidR="00C7384A" w:rsidRPr="00C7384A" w:rsidRDefault="00C7384A" w:rsidP="005529B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C7384A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C7384A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C7384A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C7384A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C7384A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8CC9076" w14:textId="6834A73C" w:rsidR="00C7384A" w:rsidRPr="00E617BF" w:rsidRDefault="00E617BF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</w:t>
    </w:r>
    <w:r>
      <w:rPr>
        <w:rFonts w:ascii="Times New Roman" w:hAnsi="Times New Roman" w:cs="Times New Roman"/>
        <w:sz w:val="20"/>
        <w:szCs w:val="20"/>
      </w:rPr>
      <w:t>_StakeAlign</w:t>
    </w:r>
    <w:r w:rsidR="00D8438C">
      <w:rPr>
        <w:rFonts w:ascii="Times New Roman" w:hAnsi="Times New Roman" w:cs="Times New Roman"/>
        <w:sz w:val="20"/>
        <w:szCs w:val="20"/>
      </w:rPr>
      <w:t>_API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15"/>
    <w:rsid w:val="00004983"/>
    <w:rsid w:val="0001399F"/>
    <w:rsid w:val="00022DDA"/>
    <w:rsid w:val="00027668"/>
    <w:rsid w:val="00032B8F"/>
    <w:rsid w:val="00042894"/>
    <w:rsid w:val="000461B9"/>
    <w:rsid w:val="00070382"/>
    <w:rsid w:val="00072F76"/>
    <w:rsid w:val="00075847"/>
    <w:rsid w:val="000813E9"/>
    <w:rsid w:val="000864E5"/>
    <w:rsid w:val="000E78AF"/>
    <w:rsid w:val="00104649"/>
    <w:rsid w:val="0012439B"/>
    <w:rsid w:val="00125632"/>
    <w:rsid w:val="0014384A"/>
    <w:rsid w:val="001477B8"/>
    <w:rsid w:val="00154C74"/>
    <w:rsid w:val="001722ED"/>
    <w:rsid w:val="00183C84"/>
    <w:rsid w:val="001A2A0D"/>
    <w:rsid w:val="001C5A7B"/>
    <w:rsid w:val="001D58A0"/>
    <w:rsid w:val="001E73E2"/>
    <w:rsid w:val="001F39C7"/>
    <w:rsid w:val="001F4DCC"/>
    <w:rsid w:val="001F79D4"/>
    <w:rsid w:val="00204B6C"/>
    <w:rsid w:val="00217256"/>
    <w:rsid w:val="002260FA"/>
    <w:rsid w:val="00231A2D"/>
    <w:rsid w:val="002373E5"/>
    <w:rsid w:val="002467B4"/>
    <w:rsid w:val="00247141"/>
    <w:rsid w:val="002614CC"/>
    <w:rsid w:val="00266441"/>
    <w:rsid w:val="00272389"/>
    <w:rsid w:val="002726A9"/>
    <w:rsid w:val="002748E7"/>
    <w:rsid w:val="00280396"/>
    <w:rsid w:val="00286996"/>
    <w:rsid w:val="0028769B"/>
    <w:rsid w:val="002961FB"/>
    <w:rsid w:val="002A25B8"/>
    <w:rsid w:val="002B6592"/>
    <w:rsid w:val="002C115D"/>
    <w:rsid w:val="002D5C58"/>
    <w:rsid w:val="002F168C"/>
    <w:rsid w:val="00304C29"/>
    <w:rsid w:val="003166FE"/>
    <w:rsid w:val="00324E5F"/>
    <w:rsid w:val="003253A3"/>
    <w:rsid w:val="003261C9"/>
    <w:rsid w:val="0033087A"/>
    <w:rsid w:val="00344BAF"/>
    <w:rsid w:val="00345921"/>
    <w:rsid w:val="00350C5A"/>
    <w:rsid w:val="00363440"/>
    <w:rsid w:val="003644D6"/>
    <w:rsid w:val="0036658D"/>
    <w:rsid w:val="0037774B"/>
    <w:rsid w:val="003A57A8"/>
    <w:rsid w:val="003A7F19"/>
    <w:rsid w:val="004021F5"/>
    <w:rsid w:val="00426F15"/>
    <w:rsid w:val="00434B6A"/>
    <w:rsid w:val="00441DBD"/>
    <w:rsid w:val="0046654F"/>
    <w:rsid w:val="004733A4"/>
    <w:rsid w:val="00482A31"/>
    <w:rsid w:val="004A1328"/>
    <w:rsid w:val="004A32A7"/>
    <w:rsid w:val="004A701D"/>
    <w:rsid w:val="004A71FA"/>
    <w:rsid w:val="004D76EE"/>
    <w:rsid w:val="004F0CB1"/>
    <w:rsid w:val="004F7322"/>
    <w:rsid w:val="005116DB"/>
    <w:rsid w:val="005150A5"/>
    <w:rsid w:val="00517540"/>
    <w:rsid w:val="00536C81"/>
    <w:rsid w:val="00546B09"/>
    <w:rsid w:val="005522E0"/>
    <w:rsid w:val="005525DC"/>
    <w:rsid w:val="0056106A"/>
    <w:rsid w:val="00565549"/>
    <w:rsid w:val="00582BD9"/>
    <w:rsid w:val="00582D09"/>
    <w:rsid w:val="00583FBA"/>
    <w:rsid w:val="005847EF"/>
    <w:rsid w:val="00587666"/>
    <w:rsid w:val="005C1A99"/>
    <w:rsid w:val="005C7B8A"/>
    <w:rsid w:val="005E678A"/>
    <w:rsid w:val="00603A8A"/>
    <w:rsid w:val="00621494"/>
    <w:rsid w:val="006847CF"/>
    <w:rsid w:val="006A7EDB"/>
    <w:rsid w:val="006C230F"/>
    <w:rsid w:val="006C7566"/>
    <w:rsid w:val="006D6D96"/>
    <w:rsid w:val="006D7559"/>
    <w:rsid w:val="006F68AF"/>
    <w:rsid w:val="00706023"/>
    <w:rsid w:val="0074139B"/>
    <w:rsid w:val="007517AA"/>
    <w:rsid w:val="0075354D"/>
    <w:rsid w:val="00775640"/>
    <w:rsid w:val="00783425"/>
    <w:rsid w:val="00790F2B"/>
    <w:rsid w:val="007A772E"/>
    <w:rsid w:val="007C0A81"/>
    <w:rsid w:val="007C3228"/>
    <w:rsid w:val="007C6629"/>
    <w:rsid w:val="007D4798"/>
    <w:rsid w:val="007D4BA5"/>
    <w:rsid w:val="007F0FFE"/>
    <w:rsid w:val="0083424D"/>
    <w:rsid w:val="0083453D"/>
    <w:rsid w:val="00863EDD"/>
    <w:rsid w:val="0088704C"/>
    <w:rsid w:val="00887A4C"/>
    <w:rsid w:val="008A517B"/>
    <w:rsid w:val="008E68B2"/>
    <w:rsid w:val="008F324D"/>
    <w:rsid w:val="008F66F5"/>
    <w:rsid w:val="00916B86"/>
    <w:rsid w:val="0092188A"/>
    <w:rsid w:val="0095514F"/>
    <w:rsid w:val="00957CF6"/>
    <w:rsid w:val="00980401"/>
    <w:rsid w:val="00990A32"/>
    <w:rsid w:val="009C1C76"/>
    <w:rsid w:val="009D0BB6"/>
    <w:rsid w:val="009D396A"/>
    <w:rsid w:val="009E61FE"/>
    <w:rsid w:val="00A04029"/>
    <w:rsid w:val="00A30FE7"/>
    <w:rsid w:val="00A31AEA"/>
    <w:rsid w:val="00A52348"/>
    <w:rsid w:val="00A67A21"/>
    <w:rsid w:val="00A7207B"/>
    <w:rsid w:val="00A73E78"/>
    <w:rsid w:val="00A913F9"/>
    <w:rsid w:val="00AD6361"/>
    <w:rsid w:val="00AF119C"/>
    <w:rsid w:val="00B06AB2"/>
    <w:rsid w:val="00B12D4E"/>
    <w:rsid w:val="00B17C28"/>
    <w:rsid w:val="00B37276"/>
    <w:rsid w:val="00B403A3"/>
    <w:rsid w:val="00B50910"/>
    <w:rsid w:val="00B70C42"/>
    <w:rsid w:val="00B96A97"/>
    <w:rsid w:val="00BA37F2"/>
    <w:rsid w:val="00BD478C"/>
    <w:rsid w:val="00C04248"/>
    <w:rsid w:val="00C06B03"/>
    <w:rsid w:val="00C07626"/>
    <w:rsid w:val="00C11551"/>
    <w:rsid w:val="00C21E91"/>
    <w:rsid w:val="00C34E98"/>
    <w:rsid w:val="00C41CC9"/>
    <w:rsid w:val="00C454A0"/>
    <w:rsid w:val="00C57718"/>
    <w:rsid w:val="00C63C09"/>
    <w:rsid w:val="00C73111"/>
    <w:rsid w:val="00C73159"/>
    <w:rsid w:val="00C7384A"/>
    <w:rsid w:val="00C75488"/>
    <w:rsid w:val="00C77341"/>
    <w:rsid w:val="00C90FAD"/>
    <w:rsid w:val="00CA65BE"/>
    <w:rsid w:val="00CB020B"/>
    <w:rsid w:val="00CC073D"/>
    <w:rsid w:val="00CE0A2E"/>
    <w:rsid w:val="00CE7FFD"/>
    <w:rsid w:val="00CF21CA"/>
    <w:rsid w:val="00CF6AF7"/>
    <w:rsid w:val="00D07EA7"/>
    <w:rsid w:val="00D179A5"/>
    <w:rsid w:val="00D206B2"/>
    <w:rsid w:val="00D23410"/>
    <w:rsid w:val="00D30620"/>
    <w:rsid w:val="00D50FCD"/>
    <w:rsid w:val="00D6568B"/>
    <w:rsid w:val="00D752C8"/>
    <w:rsid w:val="00D833C7"/>
    <w:rsid w:val="00D8438C"/>
    <w:rsid w:val="00D85DCB"/>
    <w:rsid w:val="00D92509"/>
    <w:rsid w:val="00D94739"/>
    <w:rsid w:val="00D95E0E"/>
    <w:rsid w:val="00DD1E8B"/>
    <w:rsid w:val="00E2728B"/>
    <w:rsid w:val="00E33795"/>
    <w:rsid w:val="00E53081"/>
    <w:rsid w:val="00E5553A"/>
    <w:rsid w:val="00E617BF"/>
    <w:rsid w:val="00E6206E"/>
    <w:rsid w:val="00E74E67"/>
    <w:rsid w:val="00E84FD5"/>
    <w:rsid w:val="00E87EDA"/>
    <w:rsid w:val="00E916AA"/>
    <w:rsid w:val="00EB27E5"/>
    <w:rsid w:val="00EB747E"/>
    <w:rsid w:val="00EC12BF"/>
    <w:rsid w:val="00EC1755"/>
    <w:rsid w:val="00EC4576"/>
    <w:rsid w:val="00EC5A93"/>
    <w:rsid w:val="00EF452E"/>
    <w:rsid w:val="00F00F7A"/>
    <w:rsid w:val="00F018B3"/>
    <w:rsid w:val="00F03385"/>
    <w:rsid w:val="00F04700"/>
    <w:rsid w:val="00F271A5"/>
    <w:rsid w:val="00F418DC"/>
    <w:rsid w:val="00F70BBE"/>
    <w:rsid w:val="00F753C3"/>
    <w:rsid w:val="00F93C2C"/>
    <w:rsid w:val="00FA638A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FCA8"/>
  <w15:chartTrackingRefBased/>
  <w15:docId w15:val="{CFFC09F4-5571-EA4A-BED1-06DA435A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50C5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C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C5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738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84A"/>
  </w:style>
  <w:style w:type="paragraph" w:styleId="Footer">
    <w:name w:val="footer"/>
    <w:basedOn w:val="Normal"/>
    <w:link w:val="FooterChar"/>
    <w:uiPriority w:val="99"/>
    <w:unhideWhenUsed/>
    <w:rsid w:val="00C738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84A"/>
  </w:style>
  <w:style w:type="character" w:styleId="PageNumber">
    <w:name w:val="page number"/>
    <w:basedOn w:val="DefaultParagraphFont"/>
    <w:uiPriority w:val="99"/>
    <w:semiHidden/>
    <w:unhideWhenUsed/>
    <w:rsid w:val="00C7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9D79BF-76E9-FA4D-BE88-37713FFB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621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Goeppinger, Sophia</cp:lastModifiedBy>
  <cp:revision>157</cp:revision>
  <dcterms:created xsi:type="dcterms:W3CDTF">2023-07-23T23:14:00Z</dcterms:created>
  <dcterms:modified xsi:type="dcterms:W3CDTF">2023-12-14T11:57:00Z</dcterms:modified>
</cp:coreProperties>
</file>