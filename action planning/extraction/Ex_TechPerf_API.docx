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14235" w:type="dxa"/>
        <w:tblLayout w:type="fixed"/>
        <w:tblLook w:val="04A0" w:firstRow="1" w:lastRow="0" w:firstColumn="1" w:lastColumn="0" w:noHBand="0" w:noVBand="1"/>
      </w:tblPr>
      <w:tblGrid>
        <w:gridCol w:w="416"/>
        <w:gridCol w:w="1974"/>
        <w:gridCol w:w="1974"/>
        <w:gridCol w:w="1974"/>
        <w:gridCol w:w="1974"/>
        <w:gridCol w:w="1974"/>
        <w:gridCol w:w="1974"/>
        <w:gridCol w:w="1975"/>
      </w:tblGrid>
      <w:tr w:rsidR="00B94FAD" w14:paraId="64C78FE5" w14:textId="77777777" w:rsidTr="00B94FAD">
        <w:trPr>
          <w:trHeight w:val="236"/>
          <w:tblHeader/>
        </w:trPr>
        <w:tc>
          <w:tcPr>
            <w:tcW w:w="4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D38229" w14:textId="5B0FF08F" w:rsidR="00B94FAD" w:rsidRPr="006F68AF" w:rsidRDefault="00B94FAD" w:rsidP="00B94FA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9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5F00F0D" w14:textId="502EF67F" w:rsidR="00B94FAD" w:rsidRDefault="00B94FAD" w:rsidP="00B94FAD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19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57E2989" w14:textId="7B28F330" w:rsidR="00B94FAD" w:rsidRDefault="00B94FAD" w:rsidP="00B94FAD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Task-technology fit</w:t>
            </w:r>
          </w:p>
        </w:tc>
        <w:tc>
          <w:tcPr>
            <w:tcW w:w="19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40C2F02" w14:textId="242AC07F" w:rsidR="00B94FAD" w:rsidRDefault="00B94FAD" w:rsidP="00B94FAD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performance</w:t>
            </w:r>
          </w:p>
        </w:tc>
        <w:tc>
          <w:tcPr>
            <w:tcW w:w="19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6CCAA23" w14:textId="102A2B3F" w:rsidR="00B94FAD" w:rsidRPr="006F68AF" w:rsidRDefault="00B94FAD" w:rsidP="00B94FA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Magnitude of performance</w:t>
            </w:r>
          </w:p>
        </w:tc>
        <w:tc>
          <w:tcPr>
            <w:tcW w:w="19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D58DDCC" w14:textId="1AD55FE6" w:rsidR="00B94FAD" w:rsidRDefault="00B94FAD" w:rsidP="00B94FAD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19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541CCC7" w14:textId="77777777" w:rsidR="00B94FAD" w:rsidRDefault="00B94FAD" w:rsidP="00B94FAD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19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859B6D3" w14:textId="77777777" w:rsidR="00B94FAD" w:rsidRDefault="00B94FAD" w:rsidP="00B94FAD">
            <w:pPr>
              <w:ind w:left="-2258" w:right="682" w:firstLine="2258"/>
            </w:pPr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B94FAD" w14:paraId="6A69BB75" w14:textId="77777777" w:rsidTr="000867C2">
        <w:trPr>
          <w:trHeight w:val="1194"/>
        </w:trPr>
        <w:tc>
          <w:tcPr>
            <w:tcW w:w="416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39EA0FB1" w14:textId="331EA8AB" w:rsidR="00B94FAD" w:rsidRPr="00103F3A" w:rsidRDefault="00B94FAD" w:rsidP="00B94F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74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56E83CD3" w14:textId="57EBDE2D" w:rsidR="00B94FAD" w:rsidRPr="00103F3A" w:rsidRDefault="00803FF3" w:rsidP="00B94F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2672556D" w14:textId="0D0250CD" w:rsidR="00B94FAD" w:rsidRPr="00103F3A" w:rsidRDefault="000867C2" w:rsidP="00B94F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Replicating the identity from the physical world in the digital world </w:t>
            </w:r>
          </w:p>
        </w:tc>
        <w:tc>
          <w:tcPr>
            <w:tcW w:w="1974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0B440A39" w14:textId="5ACE5ADA" w:rsidR="00B94FAD" w:rsidRPr="00103F3A" w:rsidRDefault="00B94FAD" w:rsidP="00B94F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62AF96D7" w14:textId="77777777" w:rsidR="00B94FAD" w:rsidRPr="00103F3A" w:rsidRDefault="00B94FAD" w:rsidP="00B94F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2123CFE3" w14:textId="74A7C14D" w:rsidR="00B94FAD" w:rsidRPr="00103F3A" w:rsidRDefault="00B94FAD" w:rsidP="00B94F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75EB0CF4" w14:textId="3D1B490D" w:rsidR="00B94FAD" w:rsidRPr="00103F3A" w:rsidRDefault="00B94FAD" w:rsidP="00B94F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555CF682" w14:textId="688EAE8B" w:rsidR="00B94FAD" w:rsidRPr="00103F3A" w:rsidRDefault="000867C2" w:rsidP="00766757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O1_API</w:t>
            </w:r>
            <w:r w:rsidRPr="000867C2">
              <w:rPr>
                <w:sz w:val="20"/>
                <w:szCs w:val="20"/>
              </w:rPr>
              <w:t xml:space="preserve">, Pos. </w:t>
            </w:r>
            <w:r>
              <w:rPr>
                <w:sz w:val="20"/>
                <w:szCs w:val="20"/>
              </w:rPr>
              <w:t>56</w:t>
            </w:r>
          </w:p>
        </w:tc>
      </w:tr>
      <w:tr w:rsidR="00E671E6" w14:paraId="3816E3DC" w14:textId="77777777" w:rsidTr="00E671E6">
        <w:trPr>
          <w:trHeight w:val="1194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A0649E3" w14:textId="61304A68" w:rsidR="00E671E6" w:rsidRDefault="00E671E6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E4D445C" w14:textId="263FE0D7" w:rsidR="00E671E6" w:rsidRPr="00103F3A" w:rsidRDefault="00E671E6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5444E6C" w14:textId="28689D40" w:rsidR="00E671E6" w:rsidRDefault="00E671E6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Transferrable digital trust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814646" w14:textId="77777777" w:rsidR="00E671E6" w:rsidRPr="00103F3A" w:rsidRDefault="00E671E6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271B863" w14:textId="77777777" w:rsidR="00E671E6" w:rsidRPr="00103F3A" w:rsidRDefault="00E671E6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BB4FFB" w14:textId="77777777" w:rsidR="00E671E6" w:rsidRPr="00103F3A" w:rsidRDefault="00E671E6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FF83BDC" w14:textId="77777777" w:rsidR="00E671E6" w:rsidRPr="00103F3A" w:rsidRDefault="00E671E6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1D3213" w14:textId="20DE9458" w:rsidR="00E671E6" w:rsidRDefault="00E671E6" w:rsidP="00E671E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E1_API</w:t>
            </w:r>
            <w:r w:rsidRPr="000867C2">
              <w:rPr>
                <w:sz w:val="20"/>
                <w:szCs w:val="20"/>
              </w:rPr>
              <w:t xml:space="preserve">, Pos. </w:t>
            </w:r>
            <w:r w:rsidR="00E845A6">
              <w:rPr>
                <w:sz w:val="20"/>
                <w:szCs w:val="20"/>
              </w:rPr>
              <w:t>60</w:t>
            </w:r>
          </w:p>
        </w:tc>
      </w:tr>
      <w:tr w:rsidR="00E671E6" w14:paraId="7A9BC81B" w14:textId="77777777" w:rsidTr="001E308E">
        <w:trPr>
          <w:trHeight w:val="1194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615135D" w14:textId="4558B7FB" w:rsidR="00E671E6" w:rsidRDefault="00E671E6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94A53D" w14:textId="0110AA85" w:rsidR="00E671E6" w:rsidRDefault="00E671E6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93CF75" w14:textId="1DA89608" w:rsidR="00E671E6" w:rsidRDefault="00441B2A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Full identity ownership and control of </w:t>
            </w:r>
            <w:r w:rsidR="00BB123E">
              <w:rPr>
                <w:rFonts w:ascii="Times New Roman" w:hAnsi="Times New Roman" w:cs="Times New Roman"/>
                <w:sz w:val="20"/>
                <w:szCs w:val="20"/>
              </w:rPr>
              <w:t xml:space="preserve">the user with regards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whom it is shared with and what it is used for</w:t>
            </w:r>
            <w:r w:rsidR="00BB123E">
              <w:rPr>
                <w:rFonts w:ascii="Times New Roman" w:hAnsi="Times New Roman" w:cs="Times New Roman"/>
                <w:sz w:val="20"/>
                <w:szCs w:val="20"/>
              </w:rPr>
              <w:t>, i.e., management and disclosure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8A7B1E" w14:textId="77777777" w:rsidR="00E671E6" w:rsidRPr="00103F3A" w:rsidRDefault="00E671E6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6A20FE7" w14:textId="77777777" w:rsidR="00E671E6" w:rsidRPr="00103F3A" w:rsidRDefault="00E671E6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249013C" w14:textId="77777777" w:rsidR="00E671E6" w:rsidRPr="00103F3A" w:rsidRDefault="00E671E6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5C13F6E" w14:textId="77777777" w:rsidR="00E671E6" w:rsidRPr="00103F3A" w:rsidRDefault="00E671E6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AB1043" w14:textId="67FF5CBD" w:rsidR="00E671E6" w:rsidRDefault="00441B2A" w:rsidP="00E671E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E5_API</w:t>
            </w:r>
            <w:r w:rsidRPr="000867C2">
              <w:rPr>
                <w:sz w:val="20"/>
                <w:szCs w:val="20"/>
              </w:rPr>
              <w:t xml:space="preserve">, Pos. </w:t>
            </w:r>
            <w:r>
              <w:rPr>
                <w:sz w:val="20"/>
                <w:szCs w:val="20"/>
              </w:rPr>
              <w:t>6</w:t>
            </w:r>
            <w:r w:rsidR="00E845A6">
              <w:rPr>
                <w:sz w:val="20"/>
                <w:szCs w:val="20"/>
              </w:rPr>
              <w:t>2</w:t>
            </w:r>
          </w:p>
        </w:tc>
      </w:tr>
      <w:tr w:rsidR="001E308E" w14:paraId="408E54E2" w14:textId="77777777" w:rsidTr="00BB123E">
        <w:trPr>
          <w:trHeight w:val="1194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B9DAC72" w14:textId="2F5B2BC2" w:rsidR="001E308E" w:rsidRDefault="001E308E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ED7C8F" w14:textId="0E7AD98D" w:rsidR="001E308E" w:rsidRDefault="001E308E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3D0706A" w14:textId="2878D1B2" w:rsidR="001E308E" w:rsidRDefault="001E308E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Decentralized authentication, i.e., identifying oneself without an intermediary 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E754CB9" w14:textId="77777777" w:rsidR="001E308E" w:rsidRPr="00103F3A" w:rsidRDefault="001E308E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0D5A95" w14:textId="77777777" w:rsidR="001E308E" w:rsidRPr="00103F3A" w:rsidRDefault="001E308E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C58C5E5" w14:textId="77777777" w:rsidR="001E308E" w:rsidRPr="00103F3A" w:rsidRDefault="001E308E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ACABC5" w14:textId="77777777" w:rsidR="001E308E" w:rsidRPr="00103F3A" w:rsidRDefault="001E308E" w:rsidP="00E671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F468CA5" w14:textId="47484B07" w:rsidR="001E308E" w:rsidRDefault="001E308E" w:rsidP="00E671E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E3_API</w:t>
            </w:r>
            <w:r w:rsidRPr="000867C2">
              <w:rPr>
                <w:sz w:val="20"/>
                <w:szCs w:val="20"/>
              </w:rPr>
              <w:t xml:space="preserve">, Pos. </w:t>
            </w:r>
            <w:r>
              <w:rPr>
                <w:sz w:val="20"/>
                <w:szCs w:val="20"/>
              </w:rPr>
              <w:t>6</w:t>
            </w:r>
            <w:r w:rsidR="00E845A6">
              <w:rPr>
                <w:sz w:val="20"/>
                <w:szCs w:val="20"/>
              </w:rPr>
              <w:t>4</w:t>
            </w:r>
          </w:p>
        </w:tc>
      </w:tr>
      <w:tr w:rsidR="00BB123E" w14:paraId="389BA1BD" w14:textId="77777777" w:rsidTr="00EC483A">
        <w:trPr>
          <w:trHeight w:val="1194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FDB195" w14:textId="45988FB9" w:rsidR="00BB123E" w:rsidRDefault="00BB123E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39282AF" w14:textId="077254A3" w:rsidR="00BB123E" w:rsidRDefault="00BB123E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6AC6072" w14:textId="13577823" w:rsidR="00BB123E" w:rsidRDefault="00EC483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Full identity ownership and control of the user with regards to whom it is shared with and what it is used for, i.e., management and disclosure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DFCCC68" w14:textId="77777777" w:rsidR="00BB123E" w:rsidRPr="00103F3A" w:rsidRDefault="00BB123E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63A8733" w14:textId="77777777" w:rsidR="00BB123E" w:rsidRPr="00103F3A" w:rsidRDefault="00BB123E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618C11" w14:textId="77777777" w:rsidR="00BB123E" w:rsidRPr="00103F3A" w:rsidRDefault="00BB123E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47282B" w14:textId="77777777" w:rsidR="00BB123E" w:rsidRPr="00103F3A" w:rsidRDefault="00BB123E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7DCB1BF" w14:textId="62391225" w:rsidR="00BB123E" w:rsidRDefault="00BB123E" w:rsidP="00BB123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Unnamed Post-It (</w:t>
            </w:r>
            <w:proofErr w:type="spellStart"/>
            <w:r>
              <w:rPr>
                <w:sz w:val="20"/>
                <w:szCs w:val="20"/>
              </w:rPr>
              <w:t>Priming_B</w:t>
            </w:r>
            <w:r w:rsidR="007026F1"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EC483A" w14:paraId="545D799B" w14:textId="77777777" w:rsidTr="00EC483A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086FDB" w14:textId="456CD4C7" w:rsidR="00EC483A" w:rsidRDefault="00EC483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BB80883" w14:textId="68342998" w:rsidR="00EC483A" w:rsidRDefault="00EC483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2B6F6C" w14:textId="19177437" w:rsidR="00EC483A" w:rsidRDefault="00EC483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="00076058">
              <w:rPr>
                <w:rFonts w:ascii="Times New Roman" w:hAnsi="Times New Roman" w:cs="Times New Roman"/>
                <w:sz w:val="20"/>
                <w:szCs w:val="20"/>
              </w:rPr>
              <w:t xml:space="preserve"> control over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personal data and trust relationship</w:t>
            </w:r>
            <w:r w:rsidR="0007605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users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35E3004" w14:textId="77777777" w:rsidR="00EC483A" w:rsidRPr="00103F3A" w:rsidRDefault="00EC483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F64E29E" w14:textId="77777777" w:rsidR="00EC483A" w:rsidRPr="00103F3A" w:rsidRDefault="00EC483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C56A716" w14:textId="77777777" w:rsidR="00EC483A" w:rsidRPr="00103F3A" w:rsidRDefault="00EC483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54A8BF" w14:textId="1E623EAD" w:rsidR="00EC483A" w:rsidRPr="00103F3A" w:rsidRDefault="00EC483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Users</w:t>
            </w:r>
            <w:r>
              <w:t xml:space="preserve"> </w:t>
            </w:r>
            <w:r w:rsidRPr="00EC483A">
              <w:rPr>
                <w:rFonts w:ascii="Times New Roman" w:hAnsi="Times New Roman" w:cs="Times New Roman"/>
                <w:sz w:val="20"/>
                <w:szCs w:val="20"/>
              </w:rPr>
              <w:t>can more confidently interact, share, and transact online</w:t>
            </w: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1DA723E" w14:textId="5D5B921E" w:rsidR="00EC483A" w:rsidRDefault="00EC483A" w:rsidP="00BB123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Unnamed Post-It (</w:t>
            </w:r>
            <w:proofErr w:type="spellStart"/>
            <w:r>
              <w:rPr>
                <w:sz w:val="20"/>
                <w:szCs w:val="20"/>
              </w:rPr>
              <w:t>Priming_B</w:t>
            </w:r>
            <w:r w:rsidR="007026F1"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EC483A" w14:paraId="1AEE5537" w14:textId="77777777" w:rsidTr="00076058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B4D2424" w14:textId="33D231C8" w:rsidR="00EC483A" w:rsidRDefault="00076058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970352C" w14:textId="3B705FF0" w:rsidR="00EC483A" w:rsidRDefault="00076058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B4A662" w14:textId="5DA66B85" w:rsidR="00EC483A" w:rsidRDefault="00076058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Personal control of user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5FEFCB" w14:textId="77777777" w:rsidR="00EC483A" w:rsidRPr="00103F3A" w:rsidRDefault="00EC483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47F11B2" w14:textId="77777777" w:rsidR="00EC483A" w:rsidRPr="00103F3A" w:rsidRDefault="00EC483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9D69010" w14:textId="77777777" w:rsidR="00EC483A" w:rsidRPr="00103F3A" w:rsidRDefault="00EC483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618AB4" w14:textId="77777777" w:rsidR="00EC483A" w:rsidRDefault="00EC483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1313DF" w14:textId="5A04B505" w:rsidR="00EC483A" w:rsidRDefault="00076058" w:rsidP="00BB123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Unnamed Post-It (</w:t>
            </w:r>
            <w:proofErr w:type="spellStart"/>
            <w:r>
              <w:rPr>
                <w:sz w:val="20"/>
                <w:szCs w:val="20"/>
              </w:rPr>
              <w:t>Priming_B</w:t>
            </w:r>
            <w:r w:rsidR="007026F1"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076058" w14:paraId="03D7D265" w14:textId="77777777" w:rsidTr="00E761AB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64BE58" w14:textId="09AF0D37" w:rsidR="00076058" w:rsidRDefault="00076058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E716A0" w14:textId="7A3D3063" w:rsidR="00076058" w:rsidRDefault="00076058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5BDE1B" w14:textId="1BDDFD63" w:rsidR="00076058" w:rsidRDefault="00076058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Full control over personal data while being able to interact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7646D73" w14:textId="77777777" w:rsidR="00076058" w:rsidRPr="00103F3A" w:rsidRDefault="00076058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2C7C519" w14:textId="77777777" w:rsidR="00076058" w:rsidRPr="00103F3A" w:rsidRDefault="00076058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4E10E47" w14:textId="77777777" w:rsidR="00076058" w:rsidRPr="00103F3A" w:rsidRDefault="00076058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ED6421" w14:textId="77777777" w:rsidR="00076058" w:rsidRDefault="00076058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6271184" w14:textId="27955FE4" w:rsidR="00076058" w:rsidRDefault="00076058" w:rsidP="00BB123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Unnamed Post-It (</w:t>
            </w:r>
            <w:proofErr w:type="spellStart"/>
            <w:r>
              <w:rPr>
                <w:sz w:val="20"/>
                <w:szCs w:val="20"/>
              </w:rPr>
              <w:t>Priming_B</w:t>
            </w:r>
            <w:r w:rsidR="007026F1"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E761AB" w14:paraId="1247567A" w14:textId="77777777" w:rsidTr="00DF19DA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9D3E68B" w14:textId="3EFDED1E" w:rsidR="00E761AB" w:rsidRDefault="00E761AB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40629F" w14:textId="7358F5A8" w:rsidR="00E761AB" w:rsidRDefault="00E761AB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E145EFB" w14:textId="65D7AA72" w:rsidR="00E761AB" w:rsidRDefault="00E761AB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Decentralized authentication, i.e., identifying oneself without an intermediary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E8C8844" w14:textId="77777777" w:rsidR="00E761AB" w:rsidRPr="00103F3A" w:rsidRDefault="00E761AB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5484AD" w14:textId="77777777" w:rsidR="00E761AB" w:rsidRPr="00103F3A" w:rsidRDefault="00E761AB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572B0DF" w14:textId="77777777" w:rsidR="00E761AB" w:rsidRPr="00103F3A" w:rsidRDefault="00E761AB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F8348D" w14:textId="6EB3B1E0" w:rsidR="00E761AB" w:rsidRPr="00E761AB" w:rsidRDefault="00E761AB" w:rsidP="00BB12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761AB">
              <w:rPr>
                <w:rFonts w:ascii="Times New Roman" w:hAnsi="Times New Roman" w:cs="Times New Roman"/>
                <w:sz w:val="22"/>
                <w:szCs w:val="22"/>
              </w:rPr>
              <w:t>Is the bulwark of human identity in forthcoming generative AI ecosystem</w:t>
            </w: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04E162" w14:textId="0DE252BB" w:rsidR="00E761AB" w:rsidRDefault="00E761AB" w:rsidP="00BB123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E8_API</w:t>
            </w:r>
            <w:r w:rsidRPr="000867C2">
              <w:rPr>
                <w:sz w:val="20"/>
                <w:szCs w:val="20"/>
              </w:rPr>
              <w:t xml:space="preserve">, Pos. </w:t>
            </w:r>
            <w:r>
              <w:rPr>
                <w:sz w:val="20"/>
                <w:szCs w:val="20"/>
              </w:rPr>
              <w:t>6</w:t>
            </w:r>
            <w:r w:rsidR="00E845A6">
              <w:rPr>
                <w:sz w:val="20"/>
                <w:szCs w:val="20"/>
              </w:rPr>
              <w:t>6</w:t>
            </w:r>
          </w:p>
        </w:tc>
      </w:tr>
      <w:tr w:rsidR="00F63C82" w14:paraId="7058BE60" w14:textId="77777777" w:rsidTr="00F63C82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712D58C" w14:textId="30738CAE" w:rsidR="00F63C82" w:rsidRDefault="00F63C82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972B10" w14:textId="363E2CC3" w:rsidR="00F63C82" w:rsidRDefault="00F63C82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FE6ADE0" w14:textId="77777777" w:rsidR="00F63C82" w:rsidRDefault="00F63C82" w:rsidP="00F63C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Blockchains </w:t>
            </w:r>
            <w:r w:rsidRPr="00F63C82">
              <w:rPr>
                <w:rFonts w:ascii="Times New Roman" w:hAnsi="Times New Roman" w:cs="Times New Roman"/>
                <w:sz w:val="20"/>
                <w:szCs w:val="20"/>
              </w:rPr>
              <w:t>are a great source of key material from whic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  <w:p w14:paraId="66EECEDE" w14:textId="257A9D01" w:rsidR="00F63C82" w:rsidRPr="00F63C82" w:rsidRDefault="00F63C82" w:rsidP="00F63C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DIDs can be created </w:t>
            </w:r>
            <w:r w:rsidRPr="00F63C8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72831634" w14:textId="5F7EE3B1" w:rsidR="00D85EB4" w:rsidRDefault="00F63C82" w:rsidP="00D85E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VCs can be signed and managed to </w:t>
            </w:r>
            <w:r w:rsidR="00D85EB4">
              <w:rPr>
                <w:rFonts w:ascii="Times New Roman" w:hAnsi="Times New Roman" w:cs="Times New Roman"/>
                <w:sz w:val="20"/>
                <w:szCs w:val="20"/>
              </w:rPr>
              <w:t>enable SSI systems</w:t>
            </w:r>
          </w:p>
          <w:p w14:paraId="7A5BB80F" w14:textId="70C0A24C" w:rsidR="00F63C82" w:rsidRDefault="00F63C82" w:rsidP="00F63C8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B120F2" w14:textId="77777777" w:rsidR="00F63C82" w:rsidRPr="00103F3A" w:rsidRDefault="00F63C82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549A361" w14:textId="77777777" w:rsidR="00F63C82" w:rsidRPr="00103F3A" w:rsidRDefault="00F63C82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50D944F" w14:textId="77777777" w:rsidR="00F63C82" w:rsidRPr="00103F3A" w:rsidRDefault="00F63C82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FF6CE5" w14:textId="3D044AF2" w:rsidR="00F63C82" w:rsidRPr="00E761AB" w:rsidRDefault="00F63C82" w:rsidP="00BB123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F63C82">
              <w:rPr>
                <w:rFonts w:ascii="Times New Roman" w:hAnsi="Times New Roman" w:cs="Times New Roman"/>
                <w:sz w:val="20"/>
                <w:szCs w:val="20"/>
              </w:rPr>
              <w:t>nable SSI systems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which the subject of data has </w:t>
            </w:r>
            <w:r w:rsidRPr="00DF19DA">
              <w:rPr>
                <w:rFonts w:ascii="Times New Roman" w:hAnsi="Times New Roman" w:cs="Times New Roman"/>
                <w:sz w:val="20"/>
                <w:szCs w:val="20"/>
              </w:rPr>
              <w:t xml:space="preserve">the most control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not ultimate control – </w:t>
            </w:r>
            <w:r w:rsidRPr="00DF19DA">
              <w:rPr>
                <w:rFonts w:ascii="Times New Roman" w:hAnsi="Times New Roman" w:cs="Times New Roman"/>
                <w:sz w:val="20"/>
                <w:szCs w:val="20"/>
              </w:rPr>
              <w:t>over its management and disclosure</w:t>
            </w: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60170FF" w14:textId="12A0D94C" w:rsidR="00F63C82" w:rsidRDefault="00F63C82" w:rsidP="00BB123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E6_API</w:t>
            </w:r>
            <w:r w:rsidRPr="000867C2">
              <w:rPr>
                <w:sz w:val="20"/>
                <w:szCs w:val="20"/>
              </w:rPr>
              <w:t xml:space="preserve">, Pos. </w:t>
            </w:r>
            <w:r>
              <w:rPr>
                <w:sz w:val="20"/>
                <w:szCs w:val="20"/>
              </w:rPr>
              <w:t>6</w:t>
            </w:r>
            <w:r w:rsidR="00E845A6">
              <w:rPr>
                <w:sz w:val="20"/>
                <w:szCs w:val="20"/>
              </w:rPr>
              <w:t>8</w:t>
            </w:r>
          </w:p>
        </w:tc>
      </w:tr>
      <w:tr w:rsidR="00F63C82" w14:paraId="547E7942" w14:textId="77777777" w:rsidTr="006309CB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7AAC62" w14:textId="415C6EB6" w:rsidR="00F63C82" w:rsidRDefault="00C02172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833EC90" w14:textId="6CD90044" w:rsidR="00F63C82" w:rsidRDefault="00C02172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B073CA8" w14:textId="6E3E3214" w:rsidR="00F63C82" w:rsidRDefault="00C02172" w:rsidP="00F63C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Blockchain can be used where contextual metadata about addresses can be disclosed by the subjects who embody those addresses 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AEEC0B" w14:textId="77777777" w:rsidR="00F63C82" w:rsidRPr="00103F3A" w:rsidRDefault="00F63C82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4A25B4E" w14:textId="77777777" w:rsidR="00F63C82" w:rsidRPr="00103F3A" w:rsidRDefault="00F63C82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3959C18" w14:textId="43593DDE" w:rsidR="00F63C82" w:rsidRPr="00103F3A" w:rsidRDefault="006309CB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Blockchain allows for data integrity 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923FFA" w14:textId="77777777" w:rsidR="00F63C82" w:rsidRDefault="00F63C82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EAD2C03" w14:textId="6C7DB5D1" w:rsidR="00F63C82" w:rsidRDefault="00C02172" w:rsidP="00BB123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02172">
              <w:rPr>
                <w:sz w:val="20"/>
                <w:szCs w:val="20"/>
              </w:rPr>
              <w:t>E6_API, Pos. 6</w:t>
            </w:r>
            <w:r w:rsidR="00E845A6">
              <w:rPr>
                <w:sz w:val="20"/>
                <w:szCs w:val="20"/>
              </w:rPr>
              <w:t>8</w:t>
            </w:r>
          </w:p>
        </w:tc>
      </w:tr>
      <w:tr w:rsidR="006309CB" w14:paraId="4258A806" w14:textId="77777777" w:rsidTr="00723D5B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E81FF9" w14:textId="5E021B83" w:rsidR="006309CB" w:rsidRDefault="006309CB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1F6AFA" w14:textId="339C0762" w:rsidR="006309CB" w:rsidRDefault="00182DA8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57B24B" w14:textId="4482ED37" w:rsidR="006309CB" w:rsidRDefault="00182DA8" w:rsidP="00F63C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2DA8">
              <w:rPr>
                <w:rFonts w:ascii="Times New Roman" w:hAnsi="Times New Roman" w:cs="Times New Roman"/>
                <w:sz w:val="20"/>
                <w:szCs w:val="20"/>
              </w:rPr>
              <w:t>Blockchain is losing the plot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S</w:t>
            </w:r>
            <w:r w:rsidRPr="00182DA8">
              <w:rPr>
                <w:rFonts w:ascii="Times New Roman" w:hAnsi="Times New Roman" w:cs="Times New Roman"/>
                <w:sz w:val="20"/>
                <w:szCs w:val="20"/>
              </w:rPr>
              <w:t>ale of block space for human data is antithetical to SSI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this forfeits consent and is anti-privacy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75FA6F0" w14:textId="77777777" w:rsidR="006309CB" w:rsidRPr="00103F3A" w:rsidRDefault="006309CB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B9407CD" w14:textId="77777777" w:rsidR="006309CB" w:rsidRPr="00103F3A" w:rsidRDefault="006309CB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FC094F" w14:textId="77777777" w:rsidR="006309CB" w:rsidRDefault="006309CB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7FDDA44" w14:textId="77777777" w:rsidR="006309CB" w:rsidRDefault="006309CB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0AB2FE2" w14:textId="4E2B9D3D" w:rsidR="006309CB" w:rsidRPr="00C02172" w:rsidRDefault="00723D5B" w:rsidP="00BB123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02172">
              <w:rPr>
                <w:sz w:val="20"/>
                <w:szCs w:val="20"/>
              </w:rPr>
              <w:t>E6_API, Pos. 6</w:t>
            </w:r>
            <w:r w:rsidR="00E845A6">
              <w:rPr>
                <w:sz w:val="20"/>
                <w:szCs w:val="20"/>
              </w:rPr>
              <w:t>8</w:t>
            </w:r>
          </w:p>
        </w:tc>
      </w:tr>
      <w:tr w:rsidR="00723D5B" w14:paraId="5AAA109A" w14:textId="77777777" w:rsidTr="00791305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C7EDCFE" w14:textId="7B43881A" w:rsidR="00723D5B" w:rsidRDefault="00723D5B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9F0B511" w14:textId="68B67922" w:rsidR="00723D5B" w:rsidRDefault="00723D5B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25F413E" w14:textId="1C6DC71B" w:rsidR="00723D5B" w:rsidRPr="00182DA8" w:rsidRDefault="00723D5B" w:rsidP="00F63C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Blockchain is a distraction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B56A8F0" w14:textId="77777777" w:rsidR="00723D5B" w:rsidRPr="00103F3A" w:rsidRDefault="00723D5B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69BC89F" w14:textId="77777777" w:rsidR="00723D5B" w:rsidRPr="00103F3A" w:rsidRDefault="00723D5B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16C2F8A" w14:textId="641E42DD" w:rsidR="00723D5B" w:rsidRDefault="00723D5B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There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many verifying DID methods that do not involve blockchain; it is simply about verifying digital signatures 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E688850" w14:textId="45D204C7" w:rsidR="00723D5B" w:rsidRDefault="00791305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Blockchain ends up confusing the topic vs understanding the value of digital wallets and credentials</w:t>
            </w: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B425455" w14:textId="1DAF1831" w:rsidR="00723D5B" w:rsidRPr="00C02172" w:rsidRDefault="00723D5B" w:rsidP="00BB123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02172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5</w:t>
            </w:r>
            <w:r w:rsidRPr="00C02172">
              <w:rPr>
                <w:sz w:val="20"/>
                <w:szCs w:val="20"/>
              </w:rPr>
              <w:t xml:space="preserve">_API, Pos. </w:t>
            </w:r>
            <w:r>
              <w:rPr>
                <w:sz w:val="20"/>
                <w:szCs w:val="20"/>
              </w:rPr>
              <w:t>7</w:t>
            </w:r>
            <w:r w:rsidR="00E845A6">
              <w:rPr>
                <w:sz w:val="20"/>
                <w:szCs w:val="20"/>
              </w:rPr>
              <w:t>2</w:t>
            </w:r>
          </w:p>
        </w:tc>
      </w:tr>
      <w:tr w:rsidR="00791305" w14:paraId="119AC5A0" w14:textId="77777777" w:rsidTr="00893799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2A516BF" w14:textId="7B569D63" w:rsidR="00791305" w:rsidRDefault="00791305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14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666E02" w14:textId="266C1061" w:rsidR="00791305" w:rsidRDefault="00791305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972DA6" w14:textId="517C9396" w:rsidR="00791305" w:rsidRDefault="00791305" w:rsidP="00F63C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Blockchain enables privacy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8BF1ADC" w14:textId="77777777" w:rsidR="00791305" w:rsidRPr="00103F3A" w:rsidRDefault="00791305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67656CA" w14:textId="77777777" w:rsidR="00791305" w:rsidRPr="00103F3A" w:rsidRDefault="00791305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EC80A9" w14:textId="77777777" w:rsidR="00791305" w:rsidRDefault="00791305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010C835" w14:textId="77777777" w:rsidR="00791305" w:rsidRDefault="00791305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EDD79E8" w14:textId="28EF83F9" w:rsidR="00791305" w:rsidRPr="00C02172" w:rsidRDefault="00791305" w:rsidP="00BB123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Unnamed Post-It (</w:t>
            </w:r>
            <w:proofErr w:type="spellStart"/>
            <w:r>
              <w:rPr>
                <w:sz w:val="20"/>
                <w:szCs w:val="20"/>
              </w:rPr>
              <w:t>Priming_B</w:t>
            </w:r>
            <w:r w:rsidR="007026F1">
              <w:rPr>
                <w:sz w:val="20"/>
                <w:szCs w:val="20"/>
              </w:rPr>
              <w:t>II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893799" w14:paraId="772C81A1" w14:textId="77777777" w:rsidTr="00893799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F91F31A" w14:textId="27E851BC" w:rsidR="00893799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D281F63" w14:textId="19CECA92" w:rsidR="00893799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48E4DD" w14:textId="108AC145" w:rsidR="00893799" w:rsidRDefault="00893799" w:rsidP="00F63C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Blockchain is the trust fabric / anchor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280F290" w14:textId="77777777" w:rsidR="00893799" w:rsidRPr="00103F3A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7E656F3" w14:textId="77777777" w:rsidR="00893799" w:rsidRPr="00103F3A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AA2A3EA" w14:textId="77777777" w:rsidR="00893799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C76F03F" w14:textId="77777777" w:rsidR="00893799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9EB691F" w14:textId="3DE857F0" w:rsidR="00893799" w:rsidRDefault="007026F1" w:rsidP="00BB123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Unnamed Post-It (</w:t>
            </w:r>
            <w:proofErr w:type="spellStart"/>
            <w:r>
              <w:rPr>
                <w:sz w:val="20"/>
                <w:szCs w:val="20"/>
              </w:rPr>
              <w:t>Priming_BII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893799" w14:paraId="094B5D30" w14:textId="77777777" w:rsidTr="00893799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F248977" w14:textId="365C0F99" w:rsidR="00893799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7BA5E58" w14:textId="0A323799" w:rsidR="00893799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3C20DB7" w14:textId="7F66CAC5" w:rsidR="00893799" w:rsidRDefault="00893799" w:rsidP="00F63C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Blockchain enables to build trust in a digital world 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69504B7" w14:textId="77777777" w:rsidR="00893799" w:rsidRPr="00103F3A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DE2B527" w14:textId="77777777" w:rsidR="00893799" w:rsidRPr="00103F3A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4C5662" w14:textId="77777777" w:rsidR="00893799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49AD6CE" w14:textId="77777777" w:rsidR="00893799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2F5136" w14:textId="46985433" w:rsidR="00893799" w:rsidRDefault="007026F1" w:rsidP="00BB123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Unnamed Post-It (</w:t>
            </w:r>
            <w:proofErr w:type="spellStart"/>
            <w:r>
              <w:rPr>
                <w:sz w:val="20"/>
                <w:szCs w:val="20"/>
              </w:rPr>
              <w:t>Priming_BII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893799" w14:paraId="58190CDF" w14:textId="77777777" w:rsidTr="00893799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3497BE2" w14:textId="770AB7D2" w:rsidR="00893799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522461F" w14:textId="0D750737" w:rsidR="00893799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EE8F5DE" w14:textId="0903BC1F" w:rsidR="00893799" w:rsidRDefault="00893799" w:rsidP="00F63C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Blockchain is just one way to anchor a decentralized identity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A2D37FD" w14:textId="77777777" w:rsidR="00893799" w:rsidRPr="00103F3A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C9C5F1" w14:textId="77777777" w:rsidR="00893799" w:rsidRPr="00103F3A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EBB9102" w14:textId="77777777" w:rsidR="00893799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B6C720" w14:textId="77777777" w:rsidR="00893799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B0208D1" w14:textId="0D265315" w:rsidR="00893799" w:rsidRDefault="007026F1" w:rsidP="00BB123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Unnamed Post-It (</w:t>
            </w:r>
            <w:proofErr w:type="spellStart"/>
            <w:r>
              <w:rPr>
                <w:sz w:val="20"/>
                <w:szCs w:val="20"/>
              </w:rPr>
              <w:t>Priming_BII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893799" w14:paraId="66FEB860" w14:textId="77777777" w:rsidTr="008D2833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390D007" w14:textId="33DCACDF" w:rsidR="00893799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58997BA" w14:textId="47AE8F21" w:rsidR="00893799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Present 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A8E85B9" w14:textId="1E5D3D6E" w:rsidR="00893799" w:rsidRDefault="00893799" w:rsidP="00F63C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Blockchain serves as a reliable and auditable data repository: it is a breadcrumb trail from signature / VP to holder to issuer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8ACEB2A" w14:textId="77777777" w:rsidR="00893799" w:rsidRPr="00103F3A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CC685C0" w14:textId="77777777" w:rsidR="00893799" w:rsidRPr="00103F3A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05C1E9" w14:textId="77777777" w:rsidR="00893799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2ECD318" w14:textId="77777777" w:rsidR="00893799" w:rsidRDefault="0089379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26B3C8E" w14:textId="31D622C5" w:rsidR="00893799" w:rsidRDefault="00893799" w:rsidP="00BB123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E8_API, Post-It</w:t>
            </w:r>
            <w:r w:rsidR="007026F1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9A6999">
              <w:rPr>
                <w:sz w:val="20"/>
                <w:szCs w:val="20"/>
              </w:rPr>
              <w:t>Priming</w:t>
            </w:r>
            <w:proofErr w:type="gramEnd"/>
            <w:r w:rsidR="009A6999">
              <w:rPr>
                <w:sz w:val="20"/>
                <w:szCs w:val="20"/>
              </w:rPr>
              <w:t>_BII</w:t>
            </w:r>
            <w:proofErr w:type="spellEnd"/>
          </w:p>
        </w:tc>
      </w:tr>
      <w:tr w:rsidR="008D2833" w14:paraId="71F32D47" w14:textId="77777777" w:rsidTr="00076B89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3281AB" w14:textId="07483525" w:rsidR="008D2833" w:rsidRDefault="008D2833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5A55F0D" w14:textId="533D06EC" w:rsidR="008D2833" w:rsidRDefault="008D2833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3C5F12" w14:textId="77777777" w:rsidR="008D2833" w:rsidRDefault="008D2833" w:rsidP="00F63C8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B181E36" w14:textId="312E57C5" w:rsidR="008D2833" w:rsidRPr="00103F3A" w:rsidRDefault="008D2833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Blockchain is one of the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 (SSI stack) root of trust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4BF44E" w14:textId="77777777" w:rsidR="008D2833" w:rsidRPr="00103F3A" w:rsidRDefault="008D2833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E82363" w14:textId="77777777" w:rsidR="008D2833" w:rsidRDefault="008D2833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FA258A5" w14:textId="77777777" w:rsidR="008D2833" w:rsidRDefault="008D2833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22F76F4" w14:textId="53EB6E8D" w:rsidR="008D2833" w:rsidRDefault="007026F1" w:rsidP="00BB123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Unnamed Post-It (</w:t>
            </w:r>
            <w:proofErr w:type="spellStart"/>
            <w:r>
              <w:rPr>
                <w:sz w:val="20"/>
                <w:szCs w:val="20"/>
              </w:rPr>
              <w:t>Priming_BII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076B89" w14:paraId="2042BFA8" w14:textId="77777777" w:rsidTr="00A41FCA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66FCBB7" w14:textId="35149250" w:rsidR="00076B89" w:rsidRDefault="00076B8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9E72337" w14:textId="09D8DDA3" w:rsidR="00076B89" w:rsidRDefault="00076B8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33ED8DC" w14:textId="0334FE92" w:rsidR="00076B89" w:rsidRDefault="00076B89" w:rsidP="00F63C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 existing standards be leveraged, i.e., what DID method to use, i.e., blockchain vs non-blockchain DID methods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D124EA1" w14:textId="77777777" w:rsidR="00076B89" w:rsidRDefault="00076B8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25F671B" w14:textId="77777777" w:rsidR="00076B89" w:rsidRPr="00103F3A" w:rsidRDefault="00076B8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0350F2" w14:textId="77777777" w:rsidR="00076B89" w:rsidRDefault="00076B8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454175" w14:textId="77777777" w:rsidR="00076B89" w:rsidRDefault="00076B89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ED14C6" w14:textId="1E749352" w:rsidR="00076B89" w:rsidRDefault="00076B89" w:rsidP="00BB123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E2_API, Pos. 99</w:t>
            </w:r>
          </w:p>
        </w:tc>
      </w:tr>
      <w:tr w:rsidR="00A41FCA" w14:paraId="5A5CFB46" w14:textId="77777777" w:rsidTr="00A41FCA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A1B6CD3" w14:textId="49F0B287" w:rsidR="00A41FCA" w:rsidRDefault="00A41FC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92AA74E" w14:textId="20965022" w:rsidR="00A41FCA" w:rsidRDefault="00A41FC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4612E36" w14:textId="2ECB14D5" w:rsidR="00A41FCA" w:rsidRDefault="00A41FCA" w:rsidP="00F63C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Healthcare needs a lot of data, including its context and SSI allows for validation of that data 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367D0D" w14:textId="77777777" w:rsidR="00A41FCA" w:rsidRDefault="00A41FC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680E61" w14:textId="77777777" w:rsidR="00A41FCA" w:rsidRPr="00103F3A" w:rsidRDefault="00A41FC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AFC4AA0" w14:textId="77777777" w:rsidR="00A41FCA" w:rsidRDefault="00A41FC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BC7961E" w14:textId="77777777" w:rsidR="00A41FCA" w:rsidRDefault="00A41FC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2D6ED5E" w14:textId="35439466" w:rsidR="00A41FCA" w:rsidRDefault="00A41FCA" w:rsidP="00BB123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E3_API, Pos. 101</w:t>
            </w:r>
          </w:p>
        </w:tc>
      </w:tr>
      <w:tr w:rsidR="00A41FCA" w14:paraId="5BE926FD" w14:textId="77777777" w:rsidTr="007026F1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1DD358" w14:textId="33AE5EF8" w:rsidR="00A41FCA" w:rsidRDefault="00A41FC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22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941869F" w14:textId="78395BD9" w:rsidR="00A41FCA" w:rsidRDefault="00A41FC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D66FAE" w14:textId="466728FB" w:rsidR="00A41FCA" w:rsidRDefault="00A41FCA" w:rsidP="00F63C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SSI is useful when direct access to patients is needed</w:t>
            </w:r>
            <w:r w:rsidR="00F91743">
              <w:rPr>
                <w:rFonts w:ascii="Times New Roman" w:hAnsi="Times New Roman" w:cs="Times New Roman"/>
                <w:sz w:val="20"/>
                <w:szCs w:val="20"/>
              </w:rPr>
              <w:t>, such as for the collection of real-world evidence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875208" w14:textId="77777777" w:rsidR="00A41FCA" w:rsidRDefault="00A41FC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62E55B" w14:textId="77777777" w:rsidR="00A41FCA" w:rsidRPr="00103F3A" w:rsidRDefault="00A41FC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05B5FD" w14:textId="77777777" w:rsidR="00A41FCA" w:rsidRDefault="00A41FC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3239442" w14:textId="77777777" w:rsidR="00A41FCA" w:rsidRDefault="00A41FCA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6FB90A6" w14:textId="20EE8845" w:rsidR="00A41FCA" w:rsidRDefault="00A41FCA" w:rsidP="00BB123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E3_API, Pos. 101</w:t>
            </w:r>
          </w:p>
        </w:tc>
      </w:tr>
      <w:tr w:rsidR="007026F1" w14:paraId="4079440D" w14:textId="77777777" w:rsidTr="00C276FC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3DBD39F" w14:textId="0268FAAE" w:rsidR="007026F1" w:rsidRDefault="007026F1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35277D2" w14:textId="12CBBE8E" w:rsidR="007026F1" w:rsidRDefault="007026F1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DCB6CD6" w14:textId="406C8278" w:rsidR="007026F1" w:rsidRDefault="007026F1" w:rsidP="00F63C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SSI is useful for anything related to patient interaction and input control 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1B1467" w14:textId="77777777" w:rsidR="007026F1" w:rsidRDefault="007026F1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9EA88E9" w14:textId="77777777" w:rsidR="007026F1" w:rsidRPr="00103F3A" w:rsidRDefault="007026F1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5933625" w14:textId="77777777" w:rsidR="007026F1" w:rsidRDefault="007026F1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91320A" w14:textId="77777777" w:rsidR="007026F1" w:rsidRDefault="007026F1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396233" w14:textId="6B3DC32B" w:rsidR="007026F1" w:rsidRDefault="007026F1" w:rsidP="00BB123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E7_API, </w:t>
            </w:r>
            <w:r w:rsidR="00C276FC">
              <w:rPr>
                <w:sz w:val="20"/>
                <w:szCs w:val="20"/>
              </w:rPr>
              <w:t>Pos. 107</w:t>
            </w:r>
          </w:p>
        </w:tc>
      </w:tr>
      <w:tr w:rsidR="00C276FC" w14:paraId="7A64F0D5" w14:textId="77777777" w:rsidTr="00C276FC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B46C946" w14:textId="1C1EA7EC" w:rsidR="00C276FC" w:rsidRDefault="00C276FC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A45899" w14:textId="69F0861E" w:rsidR="00C276FC" w:rsidRDefault="00C276FC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CE7BB14" w14:textId="294EEFA8" w:rsidR="00C276FC" w:rsidRDefault="009C77F3" w:rsidP="00F63C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SSI is useful where the </w:t>
            </w:r>
            <w:r w:rsidRPr="009C77F3">
              <w:rPr>
                <w:rFonts w:ascii="Times New Roman" w:hAnsi="Times New Roman" w:cs="Times New Roman"/>
                <w:sz w:val="20"/>
                <w:szCs w:val="20"/>
              </w:rPr>
              <w:t xml:space="preserve">ability to verify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is needed </w:t>
            </w:r>
            <w:r w:rsidRPr="009C77F3">
              <w:rPr>
                <w:rFonts w:ascii="Times New Roman" w:hAnsi="Times New Roman" w:cs="Times New Roman"/>
                <w:sz w:val="20"/>
                <w:szCs w:val="20"/>
              </w:rPr>
              <w:t>(not necessarily collect) releva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9C77F3">
              <w:rPr>
                <w:rFonts w:ascii="Times New Roman" w:hAnsi="Times New Roman" w:cs="Times New Roman"/>
                <w:sz w:val="20"/>
                <w:szCs w:val="20"/>
              </w:rPr>
              <w:t>t information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00AB68" w14:textId="77777777" w:rsidR="00C276FC" w:rsidRDefault="00C276FC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1BC9704" w14:textId="77777777" w:rsidR="00C276FC" w:rsidRPr="00103F3A" w:rsidRDefault="00C276FC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AFA2CF3" w14:textId="77777777" w:rsidR="00C276FC" w:rsidRDefault="00C276FC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A9B3E78" w14:textId="77777777" w:rsidR="00C276FC" w:rsidRDefault="00C276FC" w:rsidP="00BB12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0B8536A" w14:textId="61017AD4" w:rsidR="00C276FC" w:rsidRDefault="00C276FC" w:rsidP="00BB123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E7_API, Post-IT </w:t>
            </w:r>
            <w:proofErr w:type="spellStart"/>
            <w:r>
              <w:rPr>
                <w:sz w:val="20"/>
                <w:szCs w:val="20"/>
              </w:rPr>
              <w:t>Designing_AI</w:t>
            </w:r>
            <w:proofErr w:type="spellEnd"/>
          </w:p>
        </w:tc>
      </w:tr>
      <w:tr w:rsidR="009C77F3" w14:paraId="7236435F" w14:textId="77777777" w:rsidTr="00784F5C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3D25EC" w14:textId="6CC65147" w:rsidR="009C77F3" w:rsidRDefault="009C77F3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8E4A905" w14:textId="3A82CF39" w:rsidR="009C77F3" w:rsidRDefault="009C77F3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35204C" w14:textId="507F2CCE" w:rsidR="009C77F3" w:rsidRDefault="009C77F3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SSI is useful to achieve interoperability across networks 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C24EAA3" w14:textId="77777777" w:rsidR="009C77F3" w:rsidRDefault="009C77F3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F4A3FC3" w14:textId="77777777" w:rsidR="009C77F3" w:rsidRPr="00103F3A" w:rsidRDefault="009C77F3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7CFFCC" w14:textId="77777777" w:rsidR="009C77F3" w:rsidRDefault="009C77F3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C6DF46D" w14:textId="77777777" w:rsidR="009C77F3" w:rsidRDefault="009C77F3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46BFBB" w14:textId="2773D9E4" w:rsidR="009C77F3" w:rsidRDefault="009C77F3" w:rsidP="009C77F3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E7_API, Pos. 107</w:t>
            </w:r>
          </w:p>
        </w:tc>
      </w:tr>
      <w:tr w:rsidR="00784F5C" w14:paraId="68966AA4" w14:textId="77777777" w:rsidTr="005F36E8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2EFD9" w:themeFill="accent6" w:themeFillTint="33"/>
          </w:tcPr>
          <w:p w14:paraId="52E88F33" w14:textId="4BD62D23" w:rsidR="00784F5C" w:rsidRDefault="00784F5C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2EFD9" w:themeFill="accent6" w:themeFillTint="33"/>
          </w:tcPr>
          <w:p w14:paraId="3ECA8705" w14:textId="0CCB6848" w:rsidR="00784F5C" w:rsidRDefault="00784F5C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2EFD9" w:themeFill="accent6" w:themeFillTint="33"/>
          </w:tcPr>
          <w:p w14:paraId="7AAAAF71" w14:textId="4E30AD8E" w:rsidR="00784F5C" w:rsidRDefault="00784F5C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2EFD9" w:themeFill="accent6" w:themeFillTint="33"/>
          </w:tcPr>
          <w:p w14:paraId="01198016" w14:textId="77777777" w:rsidR="00784F5C" w:rsidRDefault="00784F5C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2EFD9" w:themeFill="accent6" w:themeFillTint="33"/>
          </w:tcPr>
          <w:p w14:paraId="4A536D2F" w14:textId="77777777" w:rsidR="00784F5C" w:rsidRPr="00103F3A" w:rsidRDefault="00784F5C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2EFD9" w:themeFill="accent6" w:themeFillTint="33"/>
          </w:tcPr>
          <w:p w14:paraId="7D908FD2" w14:textId="77777777" w:rsidR="00784F5C" w:rsidRDefault="00784F5C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2EFD9" w:themeFill="accent6" w:themeFillTint="33"/>
          </w:tcPr>
          <w:p w14:paraId="2DEA583C" w14:textId="77777777" w:rsidR="00784F5C" w:rsidRDefault="00784F5C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E2EFD9" w:themeFill="accent6" w:themeFillTint="33"/>
          </w:tcPr>
          <w:p w14:paraId="1247D3D6" w14:textId="06B5F02B" w:rsidR="00784F5C" w:rsidRDefault="00784F5C" w:rsidP="009C77F3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9724D6" w14:paraId="5256A7A6" w14:textId="77777777" w:rsidTr="00684271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77D0C0D" w14:textId="4AC821D4" w:rsidR="009724D6" w:rsidRDefault="009724D6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344269E" w14:textId="2D42B6DC" w:rsidR="009724D6" w:rsidRDefault="009724D6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88A3158" w14:textId="04E02801" w:rsidR="009724D6" w:rsidRDefault="009724D6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24D6">
              <w:rPr>
                <w:rFonts w:ascii="Times New Roman" w:hAnsi="Times New Roman" w:cs="Times New Roman"/>
                <w:sz w:val="20"/>
                <w:szCs w:val="20"/>
              </w:rPr>
              <w:t>How much time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24D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24D6">
              <w:rPr>
                <w:rFonts w:ascii="Times New Roman" w:hAnsi="Times New Roman" w:cs="Times New Roman"/>
                <w:sz w:val="20"/>
                <w:szCs w:val="20"/>
              </w:rPr>
              <w:t>money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24D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24D6">
              <w:rPr>
                <w:rFonts w:ascii="Times New Roman" w:hAnsi="Times New Roman" w:cs="Times New Roman"/>
                <w:sz w:val="20"/>
                <w:szCs w:val="20"/>
              </w:rPr>
              <w:t xml:space="preserve">bad UX is spent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by the organization / counterparties / customers </w:t>
            </w:r>
            <w:r w:rsidRPr="009724D6">
              <w:rPr>
                <w:rFonts w:ascii="Times New Roman" w:hAnsi="Times New Roman" w:cs="Times New Roman"/>
                <w:sz w:val="20"/>
                <w:szCs w:val="20"/>
              </w:rPr>
              <w:t>in proving and verifying authenticity, eligibility, and capabilities?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93F4C9" w14:textId="77777777" w:rsidR="009724D6" w:rsidRDefault="009724D6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227824" w14:textId="77777777" w:rsidR="009724D6" w:rsidRPr="00103F3A" w:rsidRDefault="009724D6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867F4F6" w14:textId="77777777" w:rsidR="009724D6" w:rsidRDefault="009724D6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2D732E" w14:textId="77777777" w:rsidR="009724D6" w:rsidRDefault="009724D6" w:rsidP="009C77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A8A88B" w14:textId="002AEB91" w:rsidR="009724D6" w:rsidRDefault="009724D6" w:rsidP="009C77F3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E1_API, Pos. 109</w:t>
            </w:r>
          </w:p>
        </w:tc>
      </w:tr>
      <w:tr w:rsidR="00684271" w14:paraId="6A122CAD" w14:textId="77777777" w:rsidTr="00684271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59DAFCA" w14:textId="462A0902" w:rsidR="00684271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D6DD7C3" w14:textId="1823FEFF" w:rsidR="00684271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9FB3C97" w14:textId="0C37512F" w:rsidR="00684271" w:rsidRPr="00684271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4271">
              <w:rPr>
                <w:rFonts w:ascii="Times New Roman" w:hAnsi="Times New Roman" w:cs="Times New Roman"/>
                <w:sz w:val="20"/>
                <w:szCs w:val="20"/>
              </w:rPr>
              <w:t>How does the organization reach out to its customers in a privacy preserving way?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650444C" w14:textId="77777777" w:rsidR="00684271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058F079" w14:textId="77777777" w:rsidR="00684271" w:rsidRPr="00103F3A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0E3C22" w14:textId="77777777" w:rsidR="00684271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025A6AB" w14:textId="0472515A" w:rsidR="00684271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the process is not privacy-preserving SSI is a good solution</w:t>
            </w: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F779815" w14:textId="3486A436" w:rsidR="00684271" w:rsidRDefault="00684271" w:rsidP="00684271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E1_API, Pos. 109</w:t>
            </w:r>
          </w:p>
        </w:tc>
      </w:tr>
      <w:tr w:rsidR="00684271" w14:paraId="71B1BEDC" w14:textId="77777777" w:rsidTr="00684271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B454470" w14:textId="2984AFD0" w:rsidR="00684271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B5F4C69" w14:textId="04597CA7" w:rsidR="00684271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033C2C" w14:textId="03B0938E" w:rsidR="00684271" w:rsidRPr="00684271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How satisfied is the organization with its digital conversion rate? 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2850A1" w14:textId="77777777" w:rsidR="00684271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AA18DD" w14:textId="77777777" w:rsidR="00684271" w:rsidRPr="00103F3A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288B119" w14:textId="77777777" w:rsidR="00684271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0FEEB9E" w14:textId="4A2C2D76" w:rsidR="00684271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not</w:t>
            </w:r>
            <w:r w:rsidR="00C971F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SSI might be a good solution</w:t>
            </w: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A1D695" w14:textId="7C31B4C0" w:rsidR="00684271" w:rsidRDefault="00684271" w:rsidP="00684271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E1_API, Pos. 109</w:t>
            </w:r>
          </w:p>
        </w:tc>
      </w:tr>
      <w:tr w:rsidR="00684271" w14:paraId="41449208" w14:textId="77777777" w:rsidTr="00C971F3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8597ED3" w14:textId="53757A7F" w:rsidR="00684271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29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C63630E" w14:textId="574804C2" w:rsidR="00684271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BDBFA56" w14:textId="4BE2211A" w:rsidR="00684271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SSI is useful if there is the desire to have a more dynamic supply chain 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11F7E72" w14:textId="77777777" w:rsidR="00684271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042C704" w14:textId="77777777" w:rsidR="00684271" w:rsidRPr="00103F3A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CD991A2" w14:textId="77777777" w:rsidR="00684271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B4E1FE" w14:textId="77777777" w:rsidR="00684271" w:rsidRDefault="00684271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4ECE13" w14:textId="5584292B" w:rsidR="00684271" w:rsidRDefault="00C971F3" w:rsidP="00684271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E1_API, Pos. 109</w:t>
            </w:r>
          </w:p>
        </w:tc>
      </w:tr>
      <w:tr w:rsidR="00C971F3" w14:paraId="5A4BD3EF" w14:textId="77777777" w:rsidTr="005F36E8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62520C" w14:textId="0484BFBB" w:rsidR="00C971F3" w:rsidRDefault="00C971F3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0F26A82" w14:textId="5E843294" w:rsidR="00C971F3" w:rsidRDefault="00C971F3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Present 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ECB008" w14:textId="1D35FEC1" w:rsidR="00C971F3" w:rsidRDefault="00C971F3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SSI is helpful for desired authentication and authorization within and with the outside of an organization</w:t>
            </w:r>
            <w:r w:rsidR="003F7A43">
              <w:rPr>
                <w:rFonts w:ascii="Times New Roman" w:hAnsi="Times New Roman" w:cs="Times New Roman"/>
                <w:sz w:val="20"/>
                <w:szCs w:val="20"/>
              </w:rPr>
              <w:t xml:space="preserve"> (e.g., supply chain, patients)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929DC3A" w14:textId="77777777" w:rsidR="00C971F3" w:rsidRDefault="00C971F3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5F27530" w14:textId="77777777" w:rsidR="00C971F3" w:rsidRPr="00103F3A" w:rsidRDefault="00C971F3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867D4C" w14:textId="77777777" w:rsidR="00C971F3" w:rsidRDefault="00C971F3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816B55" w14:textId="7F948BE3" w:rsidR="00C971F3" w:rsidRDefault="00C971F3" w:rsidP="006842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Compare it with the status quo of how currently systems and devices are used and how it is managed to let outside parties </w:t>
            </w:r>
            <w:r w:rsidRPr="00C971F3">
              <w:rPr>
                <w:rFonts w:ascii="Times New Roman" w:hAnsi="Times New Roman" w:cs="Times New Roman"/>
                <w:sz w:val="20"/>
                <w:szCs w:val="20"/>
              </w:rPr>
              <w:t>(e.g.</w:t>
            </w:r>
            <w:r w:rsidR="003F7A4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C971F3">
              <w:rPr>
                <w:rFonts w:ascii="Times New Roman" w:hAnsi="Times New Roman" w:cs="Times New Roman"/>
                <w:sz w:val="20"/>
                <w:szCs w:val="20"/>
              </w:rPr>
              <w:t xml:space="preserve"> vendors &amp; manufacturer reps, visitors, consultants</w:t>
            </w:r>
            <w:r w:rsidR="00387CA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into the organization’s four walls</w:t>
            </w: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2FF617D" w14:textId="41FB4400" w:rsidR="00C971F3" w:rsidRDefault="00C971F3" w:rsidP="00684271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E8_API, Pos. 111</w:t>
            </w:r>
          </w:p>
        </w:tc>
      </w:tr>
      <w:tr w:rsidR="005F36E8" w14:paraId="163F6B7A" w14:textId="77777777" w:rsidTr="00D11D88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25C73AD" w14:textId="3177E7BE" w:rsidR="005F36E8" w:rsidRDefault="005F36E8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FCEA3B7" w14:textId="7192EBC8" w:rsidR="005F36E8" w:rsidRDefault="005F36E8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Present 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56B8496" w14:textId="2C6C3EAF" w:rsidR="005F36E8" w:rsidRDefault="005F36E8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SSI is helpful for desired authentication and authorization within and with the outside of an organization (e.g., supply chain, patients)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CA57EB" w14:textId="77777777" w:rsidR="005F36E8" w:rsidRDefault="005F36E8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59B9BBA" w14:textId="77777777" w:rsidR="005F36E8" w:rsidRPr="00103F3A" w:rsidRDefault="005F36E8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DB201BD" w14:textId="77777777" w:rsidR="005F36E8" w:rsidRDefault="005F36E8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0F9A154" w14:textId="5A412C52" w:rsidR="005F36E8" w:rsidRDefault="005F36E8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Inside the four walls it is not that much of an SSI use case but for outside the four walls</w:t>
            </w: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3AEDC1E" w14:textId="24C6B382" w:rsidR="005F36E8" w:rsidRDefault="005F36E8" w:rsidP="005F36E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E8_API, Zoom Chat</w:t>
            </w:r>
          </w:p>
        </w:tc>
      </w:tr>
      <w:tr w:rsidR="00D11D88" w14:paraId="66D7D2A1" w14:textId="77777777" w:rsidTr="00F2422E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3888CDF" w14:textId="04BD324B" w:rsidR="00D11D88" w:rsidRDefault="00D11D88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8910965" w14:textId="42CE969A" w:rsidR="00D11D88" w:rsidRDefault="00D11D88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F226558" w14:textId="77777777" w:rsidR="00D11D88" w:rsidRDefault="00D11D88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596D257" w14:textId="2348FCAD" w:rsidR="00D11D88" w:rsidRDefault="00D11D88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Non-functional performance: How does key recovery look like?</w:t>
            </w: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6100056" w14:textId="77777777" w:rsidR="00D11D88" w:rsidRPr="00103F3A" w:rsidRDefault="00D11D88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E9CDF1" w14:textId="77777777" w:rsidR="00D11D88" w:rsidRDefault="00D11D88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A8E6334" w14:textId="77777777" w:rsidR="00D11D88" w:rsidRDefault="00D11D88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38094C3" w14:textId="421236BD" w:rsidR="00D11D88" w:rsidRDefault="00D11D88" w:rsidP="005F36E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E6_API, Pos. 160</w:t>
            </w:r>
          </w:p>
        </w:tc>
      </w:tr>
      <w:tr w:rsidR="00F2422E" w14:paraId="1F481B3B" w14:textId="77777777" w:rsidTr="00EC483A">
        <w:trPr>
          <w:trHeight w:val="959"/>
        </w:trPr>
        <w:tc>
          <w:tcPr>
            <w:tcW w:w="416" w:type="dxa"/>
            <w:tcBorders>
              <w:top w:val="single" w:sz="4" w:space="0" w:color="000000" w:themeColor="text1"/>
            </w:tcBorders>
          </w:tcPr>
          <w:p w14:paraId="578EE446" w14:textId="1A3555D4" w:rsidR="00F2422E" w:rsidRDefault="00F2422E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974" w:type="dxa"/>
            <w:tcBorders>
              <w:top w:val="single" w:sz="4" w:space="0" w:color="000000" w:themeColor="text1"/>
            </w:tcBorders>
          </w:tcPr>
          <w:p w14:paraId="1FD84858" w14:textId="51138835" w:rsidR="00F2422E" w:rsidRDefault="00F2422E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74" w:type="dxa"/>
            <w:tcBorders>
              <w:top w:val="single" w:sz="4" w:space="0" w:color="000000" w:themeColor="text1"/>
            </w:tcBorders>
          </w:tcPr>
          <w:p w14:paraId="475C158F" w14:textId="77777777" w:rsidR="00F2422E" w:rsidRDefault="00F2422E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</w:tcBorders>
          </w:tcPr>
          <w:p w14:paraId="32B3F4A1" w14:textId="44A96CA9" w:rsidR="00F2422E" w:rsidRDefault="00F2422E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Functional performance: Have a minimum viable product</w:t>
            </w:r>
          </w:p>
        </w:tc>
        <w:tc>
          <w:tcPr>
            <w:tcW w:w="1974" w:type="dxa"/>
            <w:tcBorders>
              <w:top w:val="single" w:sz="4" w:space="0" w:color="000000" w:themeColor="text1"/>
            </w:tcBorders>
          </w:tcPr>
          <w:p w14:paraId="3CBC8A9F" w14:textId="77777777" w:rsidR="00F2422E" w:rsidRPr="00103F3A" w:rsidRDefault="00F2422E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</w:tcBorders>
          </w:tcPr>
          <w:p w14:paraId="281ED034" w14:textId="77777777" w:rsidR="00F2422E" w:rsidRDefault="00F2422E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4" w:space="0" w:color="000000" w:themeColor="text1"/>
            </w:tcBorders>
          </w:tcPr>
          <w:p w14:paraId="41261795" w14:textId="5720B1E9" w:rsidR="00F2422E" w:rsidRDefault="000820A3" w:rsidP="005F36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Organizations are willing to take the next step</w:t>
            </w:r>
          </w:p>
        </w:tc>
        <w:tc>
          <w:tcPr>
            <w:tcW w:w="1975" w:type="dxa"/>
            <w:tcBorders>
              <w:top w:val="single" w:sz="4" w:space="0" w:color="000000" w:themeColor="text1"/>
            </w:tcBorders>
          </w:tcPr>
          <w:p w14:paraId="6D638DE9" w14:textId="69B4F83E" w:rsidR="00F2422E" w:rsidRDefault="00F2422E" w:rsidP="005F36E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_API, Pos. 16</w:t>
            </w:r>
            <w:r>
              <w:rPr>
                <w:sz w:val="20"/>
                <w:szCs w:val="20"/>
              </w:rPr>
              <w:t>6</w:t>
            </w:r>
          </w:p>
        </w:tc>
      </w:tr>
    </w:tbl>
    <w:p w14:paraId="178D9B7E" w14:textId="735DF724" w:rsidR="00FF0866" w:rsidRDefault="00B94FAD">
      <w:r>
        <w:br w:type="textWrapping" w:clear="all"/>
      </w:r>
    </w:p>
    <w:sectPr w:rsidR="00FF0866" w:rsidSect="007C39C2">
      <w:headerReference w:type="even" r:id="rId6"/>
      <w:headerReference w:type="default" r:id="rId7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66681" w14:textId="77777777" w:rsidR="00AC1B07" w:rsidRDefault="00AC1B07" w:rsidP="007C39C2">
      <w:r>
        <w:separator/>
      </w:r>
    </w:p>
  </w:endnote>
  <w:endnote w:type="continuationSeparator" w:id="0">
    <w:p w14:paraId="2BBE9B25" w14:textId="77777777" w:rsidR="00AC1B07" w:rsidRDefault="00AC1B07" w:rsidP="007C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92087" w14:textId="77777777" w:rsidR="00AC1B07" w:rsidRDefault="00AC1B07" w:rsidP="007C39C2">
      <w:r>
        <w:separator/>
      </w:r>
    </w:p>
  </w:footnote>
  <w:footnote w:type="continuationSeparator" w:id="0">
    <w:p w14:paraId="2B31C3D4" w14:textId="77777777" w:rsidR="00AC1B07" w:rsidRDefault="00AC1B07" w:rsidP="007C3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32578896"/>
      <w:docPartObj>
        <w:docPartGallery w:val="Page Numbers (Top of Page)"/>
        <w:docPartUnique/>
      </w:docPartObj>
    </w:sdtPr>
    <w:sdtContent>
      <w:p w14:paraId="455C293E" w14:textId="52FF3C5E" w:rsidR="007C39C2" w:rsidRDefault="007C39C2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855498983"/>
      <w:docPartObj>
        <w:docPartGallery w:val="Page Numbers (Top of Page)"/>
        <w:docPartUnique/>
      </w:docPartObj>
    </w:sdtPr>
    <w:sdtContent>
      <w:p w14:paraId="4993C96C" w14:textId="1D8A879E" w:rsidR="007C39C2" w:rsidRDefault="007C39C2" w:rsidP="005529B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A50CFB" w14:textId="77777777" w:rsidR="007C39C2" w:rsidRDefault="007C39C2" w:rsidP="007C39C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5403317"/>
      <w:docPartObj>
        <w:docPartGallery w:val="Page Numbers (Top of Page)"/>
        <w:docPartUnique/>
      </w:docPartObj>
    </w:sdtPr>
    <w:sdtEndPr>
      <w:rPr>
        <w:rStyle w:val="PageNumber"/>
        <w:rFonts w:ascii="Times New Roman" w:hAnsi="Times New Roman" w:cs="Times New Roman"/>
        <w:sz w:val="20"/>
        <w:szCs w:val="20"/>
      </w:rPr>
    </w:sdtEndPr>
    <w:sdtContent>
      <w:p w14:paraId="283ECF6D" w14:textId="30DE33D1" w:rsidR="007C39C2" w:rsidRPr="007C39C2" w:rsidRDefault="007C39C2" w:rsidP="007C39C2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7C39C2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7C39C2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7C39C2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7C39C2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1</w:t>
        </w:r>
        <w:r w:rsidRPr="007C39C2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1DC1505F" w14:textId="70D864A2" w:rsidR="007C39C2" w:rsidRPr="004B3973" w:rsidRDefault="004B3973" w:rsidP="004B3973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TechPerf</w:t>
    </w:r>
    <w:r w:rsidR="00B23C92">
      <w:rPr>
        <w:rFonts w:ascii="Times New Roman" w:hAnsi="Times New Roman" w:cs="Times New Roman"/>
        <w:sz w:val="20"/>
        <w:szCs w:val="20"/>
      </w:rPr>
      <w:t>_API</w:t>
    </w:r>
    <w:proofErr w:type="spellEnd"/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5D"/>
    <w:rsid w:val="000130C0"/>
    <w:rsid w:val="00064E59"/>
    <w:rsid w:val="0007185F"/>
    <w:rsid w:val="00074A4E"/>
    <w:rsid w:val="00076058"/>
    <w:rsid w:val="00076B89"/>
    <w:rsid w:val="000820A3"/>
    <w:rsid w:val="000867C2"/>
    <w:rsid w:val="00091D68"/>
    <w:rsid w:val="000C04DD"/>
    <w:rsid w:val="000E0356"/>
    <w:rsid w:val="000E2461"/>
    <w:rsid w:val="000E4EE3"/>
    <w:rsid w:val="000F54B1"/>
    <w:rsid w:val="00103F3A"/>
    <w:rsid w:val="00104649"/>
    <w:rsid w:val="00121D13"/>
    <w:rsid w:val="00130C8E"/>
    <w:rsid w:val="00141751"/>
    <w:rsid w:val="00170006"/>
    <w:rsid w:val="001821D7"/>
    <w:rsid w:val="00182DA8"/>
    <w:rsid w:val="001A2BA5"/>
    <w:rsid w:val="001E308E"/>
    <w:rsid w:val="001E490F"/>
    <w:rsid w:val="00226AE7"/>
    <w:rsid w:val="00227A5D"/>
    <w:rsid w:val="002314EE"/>
    <w:rsid w:val="00232368"/>
    <w:rsid w:val="002374B6"/>
    <w:rsid w:val="0025322B"/>
    <w:rsid w:val="002676C1"/>
    <w:rsid w:val="00272389"/>
    <w:rsid w:val="00280396"/>
    <w:rsid w:val="002855B7"/>
    <w:rsid w:val="0029493C"/>
    <w:rsid w:val="002E2582"/>
    <w:rsid w:val="002F168C"/>
    <w:rsid w:val="00317664"/>
    <w:rsid w:val="00331EBE"/>
    <w:rsid w:val="00380CE7"/>
    <w:rsid w:val="00387CA2"/>
    <w:rsid w:val="0039408A"/>
    <w:rsid w:val="003B4BF7"/>
    <w:rsid w:val="003F7A43"/>
    <w:rsid w:val="00404B4B"/>
    <w:rsid w:val="00416A7B"/>
    <w:rsid w:val="00433BDD"/>
    <w:rsid w:val="004346A4"/>
    <w:rsid w:val="00434B6A"/>
    <w:rsid w:val="00440F0E"/>
    <w:rsid w:val="00441B2A"/>
    <w:rsid w:val="00441DBD"/>
    <w:rsid w:val="004436E3"/>
    <w:rsid w:val="00481730"/>
    <w:rsid w:val="00486413"/>
    <w:rsid w:val="004870DD"/>
    <w:rsid w:val="004904A2"/>
    <w:rsid w:val="004B3973"/>
    <w:rsid w:val="004F7322"/>
    <w:rsid w:val="00517540"/>
    <w:rsid w:val="00520B82"/>
    <w:rsid w:val="00523479"/>
    <w:rsid w:val="00556C6A"/>
    <w:rsid w:val="0056106A"/>
    <w:rsid w:val="00577851"/>
    <w:rsid w:val="005B67A4"/>
    <w:rsid w:val="005C23A7"/>
    <w:rsid w:val="005F36E8"/>
    <w:rsid w:val="005F66DE"/>
    <w:rsid w:val="006309CB"/>
    <w:rsid w:val="00630E30"/>
    <w:rsid w:val="00643E4A"/>
    <w:rsid w:val="0064756F"/>
    <w:rsid w:val="00654CAF"/>
    <w:rsid w:val="00662109"/>
    <w:rsid w:val="006636CF"/>
    <w:rsid w:val="00684271"/>
    <w:rsid w:val="006A4EB1"/>
    <w:rsid w:val="006C0C92"/>
    <w:rsid w:val="006C0DCF"/>
    <w:rsid w:val="006C70E0"/>
    <w:rsid w:val="006F68AF"/>
    <w:rsid w:val="0070214A"/>
    <w:rsid w:val="007026F1"/>
    <w:rsid w:val="00705DBE"/>
    <w:rsid w:val="007201C1"/>
    <w:rsid w:val="00723D5B"/>
    <w:rsid w:val="00733388"/>
    <w:rsid w:val="00755D98"/>
    <w:rsid w:val="00766757"/>
    <w:rsid w:val="007675CF"/>
    <w:rsid w:val="00784F5C"/>
    <w:rsid w:val="00791305"/>
    <w:rsid w:val="007B1561"/>
    <w:rsid w:val="007B4846"/>
    <w:rsid w:val="007C39C2"/>
    <w:rsid w:val="007C4C0F"/>
    <w:rsid w:val="007C6D3A"/>
    <w:rsid w:val="007D5B7A"/>
    <w:rsid w:val="00803FF3"/>
    <w:rsid w:val="0081195A"/>
    <w:rsid w:val="008268EA"/>
    <w:rsid w:val="00840FBD"/>
    <w:rsid w:val="00846877"/>
    <w:rsid w:val="00865293"/>
    <w:rsid w:val="00893253"/>
    <w:rsid w:val="00893799"/>
    <w:rsid w:val="008C0D7C"/>
    <w:rsid w:val="008D2833"/>
    <w:rsid w:val="008D438D"/>
    <w:rsid w:val="008D52FB"/>
    <w:rsid w:val="008D664B"/>
    <w:rsid w:val="008E0457"/>
    <w:rsid w:val="008E148D"/>
    <w:rsid w:val="008E5EB5"/>
    <w:rsid w:val="008E69F1"/>
    <w:rsid w:val="0091278F"/>
    <w:rsid w:val="00916B86"/>
    <w:rsid w:val="00921AFB"/>
    <w:rsid w:val="009301AC"/>
    <w:rsid w:val="0093324A"/>
    <w:rsid w:val="009555A3"/>
    <w:rsid w:val="00955F44"/>
    <w:rsid w:val="009724D6"/>
    <w:rsid w:val="00973453"/>
    <w:rsid w:val="009A6999"/>
    <w:rsid w:val="009C77F3"/>
    <w:rsid w:val="009F3040"/>
    <w:rsid w:val="00A145F9"/>
    <w:rsid w:val="00A37874"/>
    <w:rsid w:val="00A41FCA"/>
    <w:rsid w:val="00A46495"/>
    <w:rsid w:val="00A520BC"/>
    <w:rsid w:val="00A54D23"/>
    <w:rsid w:val="00A76AEA"/>
    <w:rsid w:val="00A84ADA"/>
    <w:rsid w:val="00AB2591"/>
    <w:rsid w:val="00AB783B"/>
    <w:rsid w:val="00AC1B07"/>
    <w:rsid w:val="00AF119C"/>
    <w:rsid w:val="00AF380A"/>
    <w:rsid w:val="00AF5FAD"/>
    <w:rsid w:val="00B07F44"/>
    <w:rsid w:val="00B23C92"/>
    <w:rsid w:val="00B3207C"/>
    <w:rsid w:val="00B76530"/>
    <w:rsid w:val="00B85546"/>
    <w:rsid w:val="00B9261D"/>
    <w:rsid w:val="00B94FAD"/>
    <w:rsid w:val="00B95C41"/>
    <w:rsid w:val="00BA0BD9"/>
    <w:rsid w:val="00BB123E"/>
    <w:rsid w:val="00BC051C"/>
    <w:rsid w:val="00BC2E21"/>
    <w:rsid w:val="00BD26A4"/>
    <w:rsid w:val="00BD7462"/>
    <w:rsid w:val="00BF7737"/>
    <w:rsid w:val="00C02172"/>
    <w:rsid w:val="00C02456"/>
    <w:rsid w:val="00C07626"/>
    <w:rsid w:val="00C276FC"/>
    <w:rsid w:val="00C4118E"/>
    <w:rsid w:val="00C51F4D"/>
    <w:rsid w:val="00C54B69"/>
    <w:rsid w:val="00C65616"/>
    <w:rsid w:val="00C806DD"/>
    <w:rsid w:val="00C971F3"/>
    <w:rsid w:val="00CB1E4C"/>
    <w:rsid w:val="00CC2F5B"/>
    <w:rsid w:val="00CC5ED9"/>
    <w:rsid w:val="00D04B28"/>
    <w:rsid w:val="00D050F2"/>
    <w:rsid w:val="00D11D88"/>
    <w:rsid w:val="00D3078A"/>
    <w:rsid w:val="00D51060"/>
    <w:rsid w:val="00D52DD5"/>
    <w:rsid w:val="00D80B70"/>
    <w:rsid w:val="00D85EB4"/>
    <w:rsid w:val="00DA5F03"/>
    <w:rsid w:val="00DC056C"/>
    <w:rsid w:val="00DD66D0"/>
    <w:rsid w:val="00DE4FE7"/>
    <w:rsid w:val="00DE647A"/>
    <w:rsid w:val="00DF19DA"/>
    <w:rsid w:val="00DF45C3"/>
    <w:rsid w:val="00E262DF"/>
    <w:rsid w:val="00E4345C"/>
    <w:rsid w:val="00E45642"/>
    <w:rsid w:val="00E53B64"/>
    <w:rsid w:val="00E5553A"/>
    <w:rsid w:val="00E631CC"/>
    <w:rsid w:val="00E671E6"/>
    <w:rsid w:val="00E761AB"/>
    <w:rsid w:val="00E845A6"/>
    <w:rsid w:val="00EB747E"/>
    <w:rsid w:val="00EC394B"/>
    <w:rsid w:val="00EC409E"/>
    <w:rsid w:val="00EC483A"/>
    <w:rsid w:val="00F0608E"/>
    <w:rsid w:val="00F06511"/>
    <w:rsid w:val="00F21EA3"/>
    <w:rsid w:val="00F2422E"/>
    <w:rsid w:val="00F24C82"/>
    <w:rsid w:val="00F63C82"/>
    <w:rsid w:val="00F91743"/>
    <w:rsid w:val="00F91A08"/>
    <w:rsid w:val="00FB55F8"/>
    <w:rsid w:val="00FC7D6B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12205"/>
  <w15:chartTrackingRefBased/>
  <w15:docId w15:val="{B15F4F5E-1104-EB4C-859B-418AC7FA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1A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C39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9C2"/>
  </w:style>
  <w:style w:type="paragraph" w:styleId="Footer">
    <w:name w:val="footer"/>
    <w:basedOn w:val="Normal"/>
    <w:link w:val="FooterChar"/>
    <w:uiPriority w:val="99"/>
    <w:unhideWhenUsed/>
    <w:rsid w:val="007C39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9C2"/>
  </w:style>
  <w:style w:type="character" w:styleId="PageNumber">
    <w:name w:val="page number"/>
    <w:basedOn w:val="DefaultParagraphFont"/>
    <w:uiPriority w:val="99"/>
    <w:semiHidden/>
    <w:unhideWhenUsed/>
    <w:rsid w:val="007C3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template.dotx</Template>
  <TotalTime>532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154</cp:revision>
  <cp:lastPrinted>2023-07-27T07:10:00Z</cp:lastPrinted>
  <dcterms:created xsi:type="dcterms:W3CDTF">2023-07-23T20:09:00Z</dcterms:created>
  <dcterms:modified xsi:type="dcterms:W3CDTF">2023-08-18T02:54:00Z</dcterms:modified>
</cp:coreProperties>
</file>