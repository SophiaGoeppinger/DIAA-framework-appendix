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Look w:val="04A0" w:firstRow="1" w:lastRow="0" w:firstColumn="1" w:lastColumn="0" w:noHBand="0" w:noVBand="1"/>
      </w:tblPr>
      <w:tblGrid>
        <w:gridCol w:w="416"/>
        <w:gridCol w:w="2300"/>
        <w:gridCol w:w="2301"/>
        <w:gridCol w:w="2301"/>
        <w:gridCol w:w="2300"/>
        <w:gridCol w:w="2301"/>
        <w:gridCol w:w="2301"/>
      </w:tblGrid>
      <w:tr w:rsidR="00105055" w14:paraId="57AD7BEE" w14:textId="77777777" w:rsidTr="006D025C">
        <w:trPr>
          <w:tblHeader/>
        </w:trPr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0817D6" w14:textId="2FC0C146" w:rsidR="00105055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0AE69D" w14:textId="6669199A" w:rsidR="00105055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B03F50" w14:textId="05020873" w:rsidR="00105055" w:rsidRPr="00B7756F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order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79C943" w14:textId="77777777" w:rsidR="00105055" w:rsidRPr="00B7756F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description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2AEA14" w14:textId="77777777" w:rsidR="00105055" w:rsidRPr="00B7756F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62D9D5" w14:textId="77777777" w:rsidR="00105055" w:rsidRPr="00B7756F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4B8EAD" w14:textId="77777777" w:rsidR="00105055" w:rsidRPr="00B7756F" w:rsidRDefault="00105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75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105055" w14:paraId="7B4D2157" w14:textId="77777777" w:rsidTr="00105055">
        <w:tc>
          <w:tcPr>
            <w:tcW w:w="416" w:type="dxa"/>
            <w:tcBorders>
              <w:top w:val="single" w:sz="12" w:space="0" w:color="auto"/>
            </w:tcBorders>
          </w:tcPr>
          <w:p w14:paraId="436E5CF7" w14:textId="10C371E0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1624577F" w14:textId="76876659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357847AE" w14:textId="4F3DEFC6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6262BF77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employee satisfaction</w:t>
            </w: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01582F98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Customers falling back on non-electronic mediums </w:t>
            </w: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2F269B42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771EFFED" w14:textId="651192BF" w:rsidR="00105055" w:rsidRPr="00060507" w:rsidRDefault="00105055" w:rsidP="000605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PY1_DI, Pos. 49</w:t>
            </w:r>
          </w:p>
        </w:tc>
      </w:tr>
      <w:tr w:rsidR="00105055" w14:paraId="1F309B2E" w14:textId="77777777" w:rsidTr="00105055">
        <w:tc>
          <w:tcPr>
            <w:tcW w:w="416" w:type="dxa"/>
          </w:tcPr>
          <w:p w14:paraId="752F9A39" w14:textId="34F450E1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0" w:type="dxa"/>
          </w:tcPr>
          <w:p w14:paraId="4F35A868" w14:textId="7BF15AA6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590500F6" w14:textId="0B3D7171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002CF09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customer satisfaction</w:t>
            </w:r>
          </w:p>
        </w:tc>
        <w:tc>
          <w:tcPr>
            <w:tcW w:w="2300" w:type="dxa"/>
          </w:tcPr>
          <w:p w14:paraId="76CD54CC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Repetition of mundane manual tasks</w:t>
            </w:r>
          </w:p>
        </w:tc>
        <w:tc>
          <w:tcPr>
            <w:tcW w:w="2301" w:type="dxa"/>
          </w:tcPr>
          <w:p w14:paraId="3E3B0FB8" w14:textId="77777777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AD6D830" w14:textId="22AB793A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>PY1_DI, Pos. 49</w:t>
            </w:r>
          </w:p>
        </w:tc>
      </w:tr>
      <w:tr w:rsidR="00105055" w14:paraId="59C48143" w14:textId="77777777" w:rsidTr="00105055">
        <w:tc>
          <w:tcPr>
            <w:tcW w:w="416" w:type="dxa"/>
          </w:tcPr>
          <w:p w14:paraId="2EB0E980" w14:textId="1BCF8B8D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00" w:type="dxa"/>
          </w:tcPr>
          <w:p w14:paraId="5629BD42" w14:textId="3E3C69BA" w:rsidR="00105055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26BE035D" w14:textId="588A8C00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6293BD7B" w14:textId="01A53FD2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Cannot provide better care to people</w:t>
            </w:r>
          </w:p>
        </w:tc>
        <w:tc>
          <w:tcPr>
            <w:tcW w:w="2300" w:type="dxa"/>
          </w:tcPr>
          <w:p w14:paraId="58D90873" w14:textId="600940FE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Prolonged implementation</w:t>
            </w:r>
          </w:p>
        </w:tc>
        <w:tc>
          <w:tcPr>
            <w:tcW w:w="2301" w:type="dxa"/>
          </w:tcPr>
          <w:p w14:paraId="19260BC8" w14:textId="53BE1175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organization is stuck with the legacy system that takes longer to get things done</w:t>
            </w:r>
          </w:p>
        </w:tc>
        <w:tc>
          <w:tcPr>
            <w:tcW w:w="2301" w:type="dxa"/>
          </w:tcPr>
          <w:p w14:paraId="639EAFA0" w14:textId="2E2A15C5" w:rsidR="00105055" w:rsidRPr="00B7756F" w:rsidRDefault="00105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105055" w14:paraId="1775FC53" w14:textId="77777777" w:rsidTr="00105055">
        <w:tc>
          <w:tcPr>
            <w:tcW w:w="416" w:type="dxa"/>
          </w:tcPr>
          <w:p w14:paraId="50F2EA22" w14:textId="04296277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00" w:type="dxa"/>
          </w:tcPr>
          <w:p w14:paraId="4B7800DC" w14:textId="53FAA0AD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29FD602" w14:textId="1A4E5DFA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28E1EF6F" w14:textId="77602F87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They do not pay claims properly or in time</w:t>
            </w:r>
          </w:p>
        </w:tc>
        <w:tc>
          <w:tcPr>
            <w:tcW w:w="2300" w:type="dxa"/>
          </w:tcPr>
          <w:p w14:paraId="7EAB2D98" w14:textId="6712A69D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Payers are stuck with the old technology</w:t>
            </w:r>
          </w:p>
        </w:tc>
        <w:tc>
          <w:tcPr>
            <w:tcW w:w="2301" w:type="dxa"/>
          </w:tcPr>
          <w:p w14:paraId="080109DF" w14:textId="34E3128E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Put customer through a lot of heartaches </w:t>
            </w:r>
          </w:p>
        </w:tc>
        <w:tc>
          <w:tcPr>
            <w:tcW w:w="2301" w:type="dxa"/>
          </w:tcPr>
          <w:p w14:paraId="2AE467FC" w14:textId="30F6FD98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105055" w14:paraId="349230CA" w14:textId="77777777" w:rsidTr="00105055">
        <w:tc>
          <w:tcPr>
            <w:tcW w:w="416" w:type="dxa"/>
          </w:tcPr>
          <w:p w14:paraId="16D2A409" w14:textId="42B31239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0" w:type="dxa"/>
          </w:tcPr>
          <w:p w14:paraId="1F1E8DC2" w14:textId="120CF9AA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2301" w:type="dxa"/>
          </w:tcPr>
          <w:p w14:paraId="245DC476" w14:textId="55C5C4DF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C46A135" w14:textId="63FCD1C6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[Managerial implication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]: </w:t>
            </w: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CEO had to get involved</w:t>
            </w:r>
          </w:p>
        </w:tc>
        <w:tc>
          <w:tcPr>
            <w:tcW w:w="2300" w:type="dxa"/>
          </w:tcPr>
          <w:p w14:paraId="7CA34CE3" w14:textId="4579A32C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Non-usage of a system that is at </w:t>
            </w: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an organization's disposal</w:t>
            </w:r>
          </w:p>
        </w:tc>
        <w:tc>
          <w:tcPr>
            <w:tcW w:w="2301" w:type="dxa"/>
          </w:tcPr>
          <w:p w14:paraId="1FC98A1E" w14:textId="77777777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1C458DF" w14:textId="075D9417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105055" w14:paraId="0CC140AC" w14:textId="77777777" w:rsidTr="00105055">
        <w:tc>
          <w:tcPr>
            <w:tcW w:w="416" w:type="dxa"/>
          </w:tcPr>
          <w:p w14:paraId="505A275C" w14:textId="6ACEE7E0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00" w:type="dxa"/>
          </w:tcPr>
          <w:p w14:paraId="5F5DC988" w14:textId="29EBA65E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7667DB0" w14:textId="37417C17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61F0ADA4" w14:textId="3317191E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Degradation of patient care</w:t>
            </w:r>
          </w:p>
        </w:tc>
        <w:tc>
          <w:tcPr>
            <w:tcW w:w="2300" w:type="dxa"/>
          </w:tcPr>
          <w:p w14:paraId="69424B36" w14:textId="04EC87FD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data about a certain patient</w:t>
            </w:r>
          </w:p>
        </w:tc>
        <w:tc>
          <w:tcPr>
            <w:tcW w:w="2301" w:type="dxa"/>
          </w:tcPr>
          <w:p w14:paraId="2F4C4044" w14:textId="6991AC15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Higher mortality etc.</w:t>
            </w:r>
          </w:p>
        </w:tc>
        <w:tc>
          <w:tcPr>
            <w:tcW w:w="2301" w:type="dxa"/>
          </w:tcPr>
          <w:p w14:paraId="1B4A4EE4" w14:textId="489BDA65" w:rsidR="00105055" w:rsidRPr="00B7756F" w:rsidRDefault="00A75050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="00105055" w:rsidRPr="00EA2C34">
              <w:rPr>
                <w:rFonts w:ascii="Times New Roman" w:hAnsi="Times New Roman" w:cs="Times New Roman"/>
                <w:sz w:val="20"/>
                <w:szCs w:val="20"/>
              </w:rPr>
              <w:t>, Pos. 52</w:t>
            </w:r>
          </w:p>
        </w:tc>
      </w:tr>
      <w:tr w:rsidR="00105055" w14:paraId="14B4BD7F" w14:textId="77777777" w:rsidTr="00105055">
        <w:tc>
          <w:tcPr>
            <w:tcW w:w="416" w:type="dxa"/>
          </w:tcPr>
          <w:p w14:paraId="2625168A" w14:textId="1EA26E0B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00" w:type="dxa"/>
          </w:tcPr>
          <w:p w14:paraId="7C5F669F" w14:textId="2DA4CBA4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CDAB0AB" w14:textId="5B2EE4EA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1CB87414" w14:textId="0AB31CC6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 in profit</w:t>
            </w:r>
          </w:p>
        </w:tc>
        <w:tc>
          <w:tcPr>
            <w:tcW w:w="2300" w:type="dxa"/>
          </w:tcPr>
          <w:p w14:paraId="6B49E2BA" w14:textId="04A7E525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data about revenue, i.e., how much health plans reimburse providers for vs. how much they spend on care</w:t>
            </w:r>
          </w:p>
        </w:tc>
        <w:tc>
          <w:tcPr>
            <w:tcW w:w="2301" w:type="dxa"/>
          </w:tcPr>
          <w:p w14:paraId="0C8BF402" w14:textId="5B0FA88A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01C9CB5" w14:textId="352B9817" w:rsidR="00105055" w:rsidRPr="00B7756F" w:rsidRDefault="00A75050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Pr="00EA2C3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05055" w:rsidRPr="00EA2C34">
              <w:rPr>
                <w:rFonts w:ascii="Times New Roman" w:hAnsi="Times New Roman" w:cs="Times New Roman"/>
                <w:sz w:val="20"/>
                <w:szCs w:val="20"/>
              </w:rPr>
              <w:t>Pos. 52</w:t>
            </w:r>
          </w:p>
        </w:tc>
      </w:tr>
      <w:tr w:rsidR="00105055" w14:paraId="517E38F5" w14:textId="77777777" w:rsidTr="00105055">
        <w:tc>
          <w:tcPr>
            <w:tcW w:w="416" w:type="dxa"/>
          </w:tcPr>
          <w:p w14:paraId="2D53A3D0" w14:textId="5864649A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00" w:type="dxa"/>
          </w:tcPr>
          <w:p w14:paraId="2495547B" w14:textId="77DE7C4E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FD6B094" w14:textId="627E47DC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A40D297" w14:textId="50C15FB9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Billing for hospitals is delayed</w:t>
            </w:r>
          </w:p>
        </w:tc>
        <w:tc>
          <w:tcPr>
            <w:tcW w:w="2300" w:type="dxa"/>
          </w:tcPr>
          <w:p w14:paraId="63DBC6DE" w14:textId="77777777" w:rsidR="00105055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1690E97" w14:textId="7FCCD108" w:rsidR="00105055" w:rsidRPr="00B7756F" w:rsidRDefault="00105055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Their receivables are pushed out for months</w:t>
            </w:r>
          </w:p>
        </w:tc>
        <w:tc>
          <w:tcPr>
            <w:tcW w:w="2301" w:type="dxa"/>
          </w:tcPr>
          <w:p w14:paraId="36616576" w14:textId="0F23805D" w:rsidR="00105055" w:rsidRPr="00EA2C34" w:rsidRDefault="00A75050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="00105055" w:rsidRPr="0002095B">
              <w:rPr>
                <w:rFonts w:ascii="Times New Roman" w:hAnsi="Times New Roman" w:cs="Times New Roman"/>
                <w:sz w:val="20"/>
                <w:szCs w:val="20"/>
              </w:rPr>
              <w:t>, Pos. 42</w:t>
            </w:r>
          </w:p>
        </w:tc>
      </w:tr>
      <w:tr w:rsidR="00105055" w14:paraId="292C2E9F" w14:textId="77777777" w:rsidTr="00105055">
        <w:tc>
          <w:tcPr>
            <w:tcW w:w="416" w:type="dxa"/>
          </w:tcPr>
          <w:p w14:paraId="74F9D72D" w14:textId="1E744229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00" w:type="dxa"/>
          </w:tcPr>
          <w:p w14:paraId="105E33CF" w14:textId="7CC0368E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8F658DB" w14:textId="7D549A2F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First-order </w:t>
            </w:r>
          </w:p>
        </w:tc>
        <w:tc>
          <w:tcPr>
            <w:tcW w:w="2301" w:type="dxa"/>
          </w:tcPr>
          <w:p w14:paraId="6DBB7610" w14:textId="53C2F556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hospital is prevented from performing its core tasks</w:t>
            </w:r>
          </w:p>
        </w:tc>
        <w:tc>
          <w:tcPr>
            <w:tcW w:w="2300" w:type="dxa"/>
          </w:tcPr>
          <w:p w14:paraId="4BAD3FF8" w14:textId="297E2ADE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not 100% reliable</w:t>
            </w:r>
          </w:p>
        </w:tc>
        <w:tc>
          <w:tcPr>
            <w:tcW w:w="2301" w:type="dxa"/>
          </w:tcPr>
          <w:p w14:paraId="507BE62F" w14:textId="77777777" w:rsidR="00105055" w:rsidRDefault="00105055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3C3A71CA" w14:textId="04129C30" w:rsidR="00105055" w:rsidRPr="0002095B" w:rsidRDefault="00A75050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2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05055" w:rsidRPr="0002095B">
              <w:rPr>
                <w:rFonts w:ascii="Times New Roman" w:hAnsi="Times New Roman" w:cs="Times New Roman"/>
                <w:sz w:val="20"/>
                <w:szCs w:val="20"/>
              </w:rPr>
              <w:t>Pos. 42</w:t>
            </w:r>
          </w:p>
        </w:tc>
      </w:tr>
      <w:tr w:rsidR="00AC413B" w14:paraId="2C2510A8" w14:textId="77777777" w:rsidTr="00105055">
        <w:tc>
          <w:tcPr>
            <w:tcW w:w="416" w:type="dxa"/>
          </w:tcPr>
          <w:p w14:paraId="16E7D30A" w14:textId="4342E85A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00" w:type="dxa"/>
          </w:tcPr>
          <w:p w14:paraId="5697D802" w14:textId="1F3618D2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A46B978" w14:textId="0B0083CE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2645E3EC" w14:textId="223E72A0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Worse patient outcomes</w:t>
            </w:r>
          </w:p>
        </w:tc>
        <w:tc>
          <w:tcPr>
            <w:tcW w:w="2300" w:type="dxa"/>
          </w:tcPr>
          <w:p w14:paraId="62459878" w14:textId="77777777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22F7153A" w14:textId="77777777" w:rsidR="00AC413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BF61F8B" w14:textId="0F928364" w:rsidR="00AC413B" w:rsidRPr="0002095B" w:rsidRDefault="00AC413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13B">
              <w:rPr>
                <w:rFonts w:ascii="Times New Roman" w:hAnsi="Times New Roman" w:cs="Times New Roman"/>
                <w:sz w:val="20"/>
                <w:szCs w:val="20"/>
              </w:rPr>
              <w:t>PV1_D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C413B">
              <w:rPr>
                <w:rFonts w:ascii="Times New Roman" w:hAnsi="Times New Roman" w:cs="Times New Roman"/>
                <w:sz w:val="20"/>
                <w:szCs w:val="20"/>
              </w:rPr>
              <w:t>, Pos. 44</w:t>
            </w:r>
          </w:p>
        </w:tc>
      </w:tr>
      <w:tr w:rsidR="00162FD1" w14:paraId="37DE89D6" w14:textId="77777777" w:rsidTr="00105055">
        <w:tc>
          <w:tcPr>
            <w:tcW w:w="416" w:type="dxa"/>
          </w:tcPr>
          <w:p w14:paraId="6270E0A9" w14:textId="04326172" w:rsidR="00162FD1" w:rsidRDefault="00162FD1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00" w:type="dxa"/>
          </w:tcPr>
          <w:p w14:paraId="1F679853" w14:textId="5D755CCB" w:rsidR="00162FD1" w:rsidRDefault="00162FD1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44B7554" w14:textId="287B3319" w:rsidR="00162FD1" w:rsidRDefault="004A2B0C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DE0F4CD" w14:textId="2CDA58C3" w:rsidR="00162FD1" w:rsidRDefault="00162FD1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ontraction in competent physician car</w:t>
            </w:r>
            <w:r w:rsidR="00422F1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300" w:type="dxa"/>
          </w:tcPr>
          <w:p w14:paraId="7A1C3BC7" w14:textId="23E934D0" w:rsidR="00162FD1" w:rsidRDefault="00162FD1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i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s a shortage of doctors, the doctors that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has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are leaving and quitting and dying by suicide, there are not enough people to care for the patients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an enormous amount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physicians’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emotional and mental energy is being taken towards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often uncompensated 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administrative tasks</w:t>
            </w:r>
            <w:r w:rsidR="00B81F49">
              <w:rPr>
                <w:rFonts w:ascii="Times New Roman" w:hAnsi="Times New Roman" w:cs="Times New Roman"/>
                <w:sz w:val="20"/>
                <w:szCs w:val="20"/>
              </w:rPr>
              <w:t>, i.e., called pajama time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01" w:type="dxa"/>
          </w:tcPr>
          <w:p w14:paraId="282E434C" w14:textId="0DB94892" w:rsidR="00162FD1" w:rsidRDefault="00162FD1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atients will be dying more frequently, there’s going to be more death, more permanent disability, less access to physician talent</w:t>
            </w:r>
          </w:p>
        </w:tc>
        <w:tc>
          <w:tcPr>
            <w:tcW w:w="2301" w:type="dxa"/>
          </w:tcPr>
          <w:p w14:paraId="11D873C8" w14:textId="6CD5C283" w:rsidR="00162FD1" w:rsidRPr="00AC413B" w:rsidRDefault="00A75050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PV3_ETC2_DI</w:t>
            </w:r>
            <w:r w:rsidR="00162FD1" w:rsidRPr="00162FD1">
              <w:rPr>
                <w:rFonts w:ascii="Times New Roman" w:hAnsi="Times New Roman" w:cs="Times New Roman"/>
                <w:sz w:val="20"/>
                <w:szCs w:val="20"/>
              </w:rPr>
              <w:t>, Pos. 49</w:t>
            </w:r>
          </w:p>
        </w:tc>
      </w:tr>
      <w:tr w:rsidR="00CE7CA2" w14:paraId="3F638269" w14:textId="77777777" w:rsidTr="00105055">
        <w:tc>
          <w:tcPr>
            <w:tcW w:w="416" w:type="dxa"/>
          </w:tcPr>
          <w:p w14:paraId="6EB4F022" w14:textId="07FB596A" w:rsidR="00CE7CA2" w:rsidRDefault="00CE7CA2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00" w:type="dxa"/>
          </w:tcPr>
          <w:p w14:paraId="2E6D4316" w14:textId="5133FD38" w:rsidR="00CE7CA2" w:rsidRDefault="00CE7CA2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30B36ADA" w14:textId="2D1DB2D2" w:rsidR="00CE7CA2" w:rsidRDefault="00CE7CA2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6E16E816" w14:textId="6853C84F" w:rsidR="00CE7CA2" w:rsidRDefault="006D025C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Burnout</w:t>
            </w:r>
          </w:p>
        </w:tc>
        <w:tc>
          <w:tcPr>
            <w:tcW w:w="2300" w:type="dxa"/>
          </w:tcPr>
          <w:p w14:paraId="7FD28B59" w14:textId="77777777" w:rsidR="00CE7CA2" w:rsidRDefault="00CE7CA2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B38E32C" w14:textId="77777777" w:rsidR="00CE7CA2" w:rsidRDefault="00CE7CA2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06FE2FA" w14:textId="336F0FB0" w:rsidR="00CE7CA2" w:rsidRPr="00162FD1" w:rsidRDefault="006D025C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6D025C" w14:paraId="03568439" w14:textId="77777777" w:rsidTr="00105055">
        <w:tc>
          <w:tcPr>
            <w:tcW w:w="416" w:type="dxa"/>
          </w:tcPr>
          <w:p w14:paraId="6AF9D5FD" w14:textId="6F13F3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00" w:type="dxa"/>
          </w:tcPr>
          <w:p w14:paraId="0D9336CF" w14:textId="41017092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3AA6C41" w14:textId="2E2B6EF8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1C07D747" w14:textId="24A8A608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Mistrust</w:t>
            </w:r>
          </w:p>
        </w:tc>
        <w:tc>
          <w:tcPr>
            <w:tcW w:w="2300" w:type="dxa"/>
          </w:tcPr>
          <w:p w14:paraId="73DA7437" w14:textId="777777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EA94F61" w14:textId="777777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056F735" w14:textId="5CD57813" w:rsidR="006D025C" w:rsidRPr="00162FD1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6D025C" w14:paraId="7110C8AF" w14:textId="77777777" w:rsidTr="00105055">
        <w:tc>
          <w:tcPr>
            <w:tcW w:w="416" w:type="dxa"/>
          </w:tcPr>
          <w:p w14:paraId="2DDEE893" w14:textId="4644C88D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00" w:type="dxa"/>
          </w:tcPr>
          <w:p w14:paraId="5B8D1682" w14:textId="6D34FC1D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EA56187" w14:textId="534CF031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99B4BE3" w14:textId="59A7CDE3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Uncertainty</w:t>
            </w:r>
          </w:p>
        </w:tc>
        <w:tc>
          <w:tcPr>
            <w:tcW w:w="2300" w:type="dxa"/>
          </w:tcPr>
          <w:p w14:paraId="15BB271F" w14:textId="777777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7D89A11" w14:textId="777777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B9B54CB" w14:textId="046C5B74" w:rsidR="006D025C" w:rsidRPr="00162FD1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6D025C" w14:paraId="44A4D67F" w14:textId="77777777" w:rsidTr="00105055">
        <w:tc>
          <w:tcPr>
            <w:tcW w:w="416" w:type="dxa"/>
          </w:tcPr>
          <w:p w14:paraId="2BEFD2B8" w14:textId="2F40D83E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2300" w:type="dxa"/>
          </w:tcPr>
          <w:p w14:paraId="2A739B1C" w14:textId="6B99F219" w:rsidR="006D025C" w:rsidRDefault="00CB6E2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301258D7" w14:textId="6D140F7F" w:rsidR="006D025C" w:rsidRDefault="000B36D6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4AE6F783" w14:textId="4AB8D1CE" w:rsidR="006D025C" w:rsidRDefault="000B36D6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>nsuccessful implementation is very subjective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Did you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 run out of </w:t>
            </w:r>
            <w:r w:rsidR="00D51EBC" w:rsidRPr="000B36D6">
              <w:rPr>
                <w:rFonts w:ascii="Times New Roman" w:hAnsi="Times New Roman" w:cs="Times New Roman"/>
                <w:sz w:val="20"/>
                <w:szCs w:val="20"/>
              </w:rPr>
              <w:t>money,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 the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 idea was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still 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good,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did you run out of time</w:t>
            </w:r>
            <w:r w:rsidR="00D51EBC">
              <w:rPr>
                <w:rFonts w:ascii="Times New Roman" w:hAnsi="Times New Roman" w:cs="Times New Roman"/>
                <w:sz w:val="20"/>
                <w:szCs w:val="20"/>
              </w:rPr>
              <w:t>/are you off schedule, was the scope off</w:t>
            </w:r>
            <w:r w:rsidR="00CB6E2B">
              <w:rPr>
                <w:rFonts w:ascii="Times New Roman" w:hAnsi="Times New Roman" w:cs="Times New Roman"/>
                <w:sz w:val="20"/>
                <w:szCs w:val="20"/>
              </w:rPr>
              <w:t>, did the project die</w:t>
            </w:r>
          </w:p>
        </w:tc>
        <w:tc>
          <w:tcPr>
            <w:tcW w:w="2300" w:type="dxa"/>
          </w:tcPr>
          <w:p w14:paraId="19B23A67" w14:textId="77777777" w:rsidR="006D025C" w:rsidRDefault="006D025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57744C7" w14:textId="3EC668FF" w:rsidR="006D025C" w:rsidRDefault="00D51EB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Just because 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any of</w:t>
            </w:r>
            <w:r w:rsidR="00CB6E2B">
              <w:rPr>
                <w:rFonts w:ascii="Times New Roman" w:hAnsi="Times New Roman" w:cs="Times New Roman"/>
                <w:sz w:val="20"/>
                <w:szCs w:val="20"/>
              </w:rPr>
              <w:t xml:space="preserve"> the first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 xml:space="preserve"> three are unsuccessful, does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 xml:space="preserve"> necessarily mean that the implementation is unsuccessfu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301" w:type="dxa"/>
          </w:tcPr>
          <w:p w14:paraId="2B966B73" w14:textId="6CEC0446" w:rsidR="006D025C" w:rsidRPr="00162FD1" w:rsidRDefault="00D51EBC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CB6E2B" w14:paraId="60FE0F7F" w14:textId="77777777" w:rsidTr="00105055">
        <w:tc>
          <w:tcPr>
            <w:tcW w:w="416" w:type="dxa"/>
          </w:tcPr>
          <w:p w14:paraId="2CBE2EB7" w14:textId="5A10CDCA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00" w:type="dxa"/>
          </w:tcPr>
          <w:p w14:paraId="1712FDE5" w14:textId="16E56007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EA304BF" w14:textId="78A1A662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5EF9E2F6" w14:textId="4BFCCC57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Discredit the leader who was pushing for the project</w:t>
            </w:r>
          </w:p>
        </w:tc>
        <w:tc>
          <w:tcPr>
            <w:tcW w:w="2300" w:type="dxa"/>
          </w:tcPr>
          <w:p w14:paraId="3384CD76" w14:textId="77777777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8CAF665" w14:textId="6047BDB3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impact on their career</w:t>
            </w:r>
          </w:p>
        </w:tc>
        <w:tc>
          <w:tcPr>
            <w:tcW w:w="2301" w:type="dxa"/>
          </w:tcPr>
          <w:p w14:paraId="6D5B41F4" w14:textId="06C85108" w:rsidR="00CB6E2B" w:rsidRPr="00162FD1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CB6E2B" w14:paraId="07D3A713" w14:textId="77777777" w:rsidTr="00105055">
        <w:tc>
          <w:tcPr>
            <w:tcW w:w="416" w:type="dxa"/>
          </w:tcPr>
          <w:p w14:paraId="0DA55DAC" w14:textId="70FD9EB9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00" w:type="dxa"/>
          </w:tcPr>
          <w:p w14:paraId="1C073D7E" w14:textId="1DDFD9CC" w:rsidR="00CB6E2B" w:rsidRDefault="009A42E5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5CCED27A" w14:textId="06A95FF8" w:rsidR="00CB6E2B" w:rsidRDefault="009A42E5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056D8C02" w14:textId="5A16FD58" w:rsidR="00CB6E2B" w:rsidRDefault="009A42E5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impact on population health</w:t>
            </w:r>
          </w:p>
        </w:tc>
        <w:tc>
          <w:tcPr>
            <w:tcW w:w="2300" w:type="dxa"/>
          </w:tcPr>
          <w:p w14:paraId="56A0DB9A" w14:textId="77777777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4158998" w14:textId="77777777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94C8693" w14:textId="3393E0DE" w:rsidR="00CB6E2B" w:rsidRPr="00162FD1" w:rsidRDefault="009A42E5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69B">
              <w:rPr>
                <w:rFonts w:ascii="Times New Roman" w:hAnsi="Times New Roman" w:cs="Times New Roman"/>
                <w:sz w:val="20"/>
                <w:szCs w:val="20"/>
              </w:rPr>
              <w:t xml:space="preserve">M2_DI,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CB6E2B" w14:paraId="37F74B0D" w14:textId="77777777" w:rsidTr="00105055">
        <w:tc>
          <w:tcPr>
            <w:tcW w:w="416" w:type="dxa"/>
          </w:tcPr>
          <w:p w14:paraId="5DBD2625" w14:textId="58BDAC91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00" w:type="dxa"/>
          </w:tcPr>
          <w:p w14:paraId="3C6D33A8" w14:textId="75A2099F" w:rsidR="00CB6E2B" w:rsidRDefault="00A856F4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463822E" w14:textId="7A13CF88" w:rsidR="00CB6E2B" w:rsidRDefault="00A856F4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388609DC" w14:textId="4AD880C8" w:rsidR="00CB6E2B" w:rsidRDefault="00A856F4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is rolled back / simplified</w:t>
            </w:r>
          </w:p>
        </w:tc>
        <w:tc>
          <w:tcPr>
            <w:tcW w:w="2300" w:type="dxa"/>
          </w:tcPr>
          <w:p w14:paraId="09350D06" w14:textId="10AF68FB" w:rsidR="00CB6E2B" w:rsidRDefault="00A856F4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Leadership gives up</w:t>
            </w:r>
          </w:p>
        </w:tc>
        <w:tc>
          <w:tcPr>
            <w:tcW w:w="2301" w:type="dxa"/>
          </w:tcPr>
          <w:p w14:paraId="53415953" w14:textId="78D2A3EA" w:rsidR="00CB6E2B" w:rsidRDefault="00CB6E2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D0C9D32" w14:textId="5DABF7AB" w:rsidR="00CB6E2B" w:rsidRPr="00162FD1" w:rsidRDefault="00A856F4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A856F4" w14:paraId="455CA5BC" w14:textId="77777777" w:rsidTr="00105055">
        <w:tc>
          <w:tcPr>
            <w:tcW w:w="416" w:type="dxa"/>
          </w:tcPr>
          <w:p w14:paraId="2506FAEE" w14:textId="22793F27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300" w:type="dxa"/>
          </w:tcPr>
          <w:p w14:paraId="17D541B3" w14:textId="44E2D070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B461D35" w14:textId="4C63233E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7BDB6865" w14:textId="3907B97D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is stopped</w:t>
            </w:r>
          </w:p>
        </w:tc>
        <w:tc>
          <w:tcPr>
            <w:tcW w:w="2300" w:type="dxa"/>
          </w:tcPr>
          <w:p w14:paraId="2B40EB7F" w14:textId="01A1822E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Leadership gives up</w:t>
            </w:r>
          </w:p>
        </w:tc>
        <w:tc>
          <w:tcPr>
            <w:tcW w:w="2301" w:type="dxa"/>
          </w:tcPr>
          <w:p w14:paraId="749723E7" w14:textId="77777777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5493AAB" w14:textId="2C0BC6E0" w:rsidR="00A856F4" w:rsidRPr="00162FD1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A856F4" w14:paraId="4273BC31" w14:textId="77777777" w:rsidTr="00105055">
        <w:tc>
          <w:tcPr>
            <w:tcW w:w="416" w:type="dxa"/>
          </w:tcPr>
          <w:p w14:paraId="2189CE1E" w14:textId="52A8570B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00" w:type="dxa"/>
          </w:tcPr>
          <w:p w14:paraId="3EB50B2F" w14:textId="59439E9F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27AE7B3" w14:textId="0DFC63AD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0017831E" w14:textId="177433D5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impact on patients</w:t>
            </w:r>
          </w:p>
        </w:tc>
        <w:tc>
          <w:tcPr>
            <w:tcW w:w="2300" w:type="dxa"/>
          </w:tcPr>
          <w:p w14:paraId="210DB525" w14:textId="77777777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25EB1C78" w14:textId="77777777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7AFE868" w14:textId="59F3BD27" w:rsidR="00A856F4" w:rsidRP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A856F4" w14:paraId="063467E4" w14:textId="77777777" w:rsidTr="00105055">
        <w:tc>
          <w:tcPr>
            <w:tcW w:w="416" w:type="dxa"/>
          </w:tcPr>
          <w:p w14:paraId="1C557CEF" w14:textId="59CFB529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00" w:type="dxa"/>
          </w:tcPr>
          <w:p w14:paraId="16A68C7B" w14:textId="41068E94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E68123E" w14:textId="3B92C4C4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499099E8" w14:textId="7763E521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Snowball effect on downstream processes </w:t>
            </w:r>
          </w:p>
        </w:tc>
        <w:tc>
          <w:tcPr>
            <w:tcW w:w="2300" w:type="dxa"/>
          </w:tcPr>
          <w:p w14:paraId="4B6D3AC3" w14:textId="65641D15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 skips a step or does not want to use the system</w:t>
            </w:r>
          </w:p>
        </w:tc>
        <w:tc>
          <w:tcPr>
            <w:tcW w:w="2301" w:type="dxa"/>
          </w:tcPr>
          <w:p w14:paraId="387430BE" w14:textId="141517AB" w:rsid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Billing process is screwed up</w:t>
            </w:r>
          </w:p>
        </w:tc>
        <w:tc>
          <w:tcPr>
            <w:tcW w:w="2301" w:type="dxa"/>
          </w:tcPr>
          <w:p w14:paraId="5C7EC40F" w14:textId="3B290B24" w:rsidR="00A856F4" w:rsidRPr="00A856F4" w:rsidRDefault="00A856F4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D67DC5" w:rsidRPr="00322897" w14:paraId="294B40B3" w14:textId="77777777" w:rsidTr="00105055">
        <w:tc>
          <w:tcPr>
            <w:tcW w:w="416" w:type="dxa"/>
          </w:tcPr>
          <w:p w14:paraId="5CD1815B" w14:textId="42973ACB" w:rsidR="00D67DC5" w:rsidRDefault="00D67DC5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300" w:type="dxa"/>
          </w:tcPr>
          <w:p w14:paraId="6C5C6223" w14:textId="5BB38696" w:rsidR="00D67DC5" w:rsidRDefault="00D67DC5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2F2DD001" w14:textId="4BD8D3C9" w:rsidR="00D67DC5" w:rsidRDefault="00D67DC5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0B917070" w14:textId="63109E37" w:rsidR="00D67DC5" w:rsidRDefault="00D67DC5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 in trust</w:t>
            </w:r>
            <w:r w:rsidR="00322897">
              <w:rPr>
                <w:rFonts w:ascii="Times New Roman" w:hAnsi="Times New Roman" w:cs="Times New Roman"/>
                <w:sz w:val="20"/>
                <w:szCs w:val="20"/>
              </w:rPr>
              <w:t xml:space="preserve"> across the HC system: Patients trusting providers to keep their data safe, providers trusting payers to not use the collected data against them, payers trusting each other to share data, </w:t>
            </w:r>
            <w:r w:rsidR="00322897" w:rsidRPr="00322897">
              <w:rPr>
                <w:rFonts w:ascii="Times New Roman" w:hAnsi="Times New Roman" w:cs="Times New Roman"/>
                <w:sz w:val="20"/>
                <w:szCs w:val="20"/>
              </w:rPr>
              <w:t xml:space="preserve">public health trusting patients to be able to access the data that they maintain about them </w:t>
            </w:r>
          </w:p>
        </w:tc>
        <w:tc>
          <w:tcPr>
            <w:tcW w:w="2300" w:type="dxa"/>
          </w:tcPr>
          <w:p w14:paraId="65932365" w14:textId="7E4F896E" w:rsidR="00D67DC5" w:rsidRPr="00322897" w:rsidRDefault="00322897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“(…) </w:t>
            </w:r>
            <w:r w:rsidRPr="00322897">
              <w:rPr>
                <w:rFonts w:ascii="Times New Roman" w:hAnsi="Times New Roman" w:cs="Times New Roman"/>
                <w:sz w:val="20"/>
                <w:szCs w:val="20"/>
              </w:rPr>
              <w:t>trust builds slowly, and it’s lost in an instant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301" w:type="dxa"/>
          </w:tcPr>
          <w:p w14:paraId="58C1C80F" w14:textId="77777777" w:rsidR="00D67DC5" w:rsidRPr="00322897" w:rsidRDefault="00D67DC5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D24D6A5" w14:textId="6927B0FF" w:rsidR="00D67DC5" w:rsidRPr="00322897" w:rsidRDefault="00322897" w:rsidP="00A856F4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PV2_HINE3_DI, Pos. 65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-67</w:t>
            </w:r>
          </w:p>
        </w:tc>
      </w:tr>
      <w:tr w:rsidR="00322897" w14:paraId="15C40ED2" w14:textId="77777777" w:rsidTr="00105055">
        <w:tc>
          <w:tcPr>
            <w:tcW w:w="416" w:type="dxa"/>
          </w:tcPr>
          <w:p w14:paraId="6735494C" w14:textId="1B09A2C5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300" w:type="dxa"/>
          </w:tcPr>
          <w:p w14:paraId="0249E6F1" w14:textId="0D98E819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82D6877" w14:textId="3E0CB8FC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10D90EC" w14:textId="453D4ECD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Waste in money</w:t>
            </w:r>
          </w:p>
        </w:tc>
        <w:tc>
          <w:tcPr>
            <w:tcW w:w="2300" w:type="dxa"/>
          </w:tcPr>
          <w:p w14:paraId="707D8998" w14:textId="77777777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B148096" w14:textId="77777777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C95B169" w14:textId="4FD5485A" w:rsidR="00322897" w:rsidRPr="00A856F4" w:rsidRDefault="006B7851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85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="00322897"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65</w:t>
            </w:r>
          </w:p>
        </w:tc>
      </w:tr>
      <w:tr w:rsidR="00322897" w14:paraId="36CABF32" w14:textId="77777777" w:rsidTr="00105055">
        <w:tc>
          <w:tcPr>
            <w:tcW w:w="416" w:type="dxa"/>
          </w:tcPr>
          <w:p w14:paraId="7FA644B6" w14:textId="74F3C86C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300" w:type="dxa"/>
          </w:tcPr>
          <w:p w14:paraId="28A6EBC9" w14:textId="19753515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26B046A0" w14:textId="408234DB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53924256" w14:textId="4D909F36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 in windows of opportunity in the political space</w:t>
            </w:r>
          </w:p>
        </w:tc>
        <w:tc>
          <w:tcPr>
            <w:tcW w:w="2300" w:type="dxa"/>
          </w:tcPr>
          <w:p w14:paraId="2D07D1C2" w14:textId="22CDB691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</w:t>
            </w:r>
            <w:r w:rsidRPr="00322897">
              <w:rPr>
                <w:rFonts w:ascii="Times New Roman" w:hAnsi="Times New Roman" w:cs="Times New Roman"/>
                <w:sz w:val="20"/>
                <w:szCs w:val="20"/>
              </w:rPr>
              <w:t>f you don’t get things done quickly, you know, if you don’t strike while the iron is hot, you might not have another chance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301" w:type="dxa"/>
          </w:tcPr>
          <w:p w14:paraId="2006C443" w14:textId="77777777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3EA40E70" w14:textId="0B8829AE" w:rsidR="00322897" w:rsidRPr="00A856F4" w:rsidRDefault="006B7851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85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, </w:t>
            </w:r>
            <w:r w:rsidR="00322897"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Pos. 65</w:t>
            </w:r>
          </w:p>
        </w:tc>
      </w:tr>
      <w:tr w:rsidR="00322897" w14:paraId="67759D68" w14:textId="77777777" w:rsidTr="00105055">
        <w:tc>
          <w:tcPr>
            <w:tcW w:w="416" w:type="dxa"/>
          </w:tcPr>
          <w:p w14:paraId="1B15B935" w14:textId="4CF315C4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300" w:type="dxa"/>
          </w:tcPr>
          <w:p w14:paraId="2B6EEA24" w14:textId="22C1E315" w:rsidR="00322897" w:rsidRDefault="00081E36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59193048" w14:textId="64BA071F" w:rsidR="00322897" w:rsidRDefault="00081E36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65E25C1" w14:textId="289946F9" w:rsidR="00322897" w:rsidRDefault="00C05059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Timing in terms of</w:t>
            </w:r>
            <w:r w:rsidR="0008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that it will step</w:t>
            </w:r>
            <w:r w:rsidR="00081E36">
              <w:rPr>
                <w:rFonts w:ascii="Times New Roman" w:hAnsi="Times New Roman" w:cs="Times New Roman"/>
                <w:sz w:val="20"/>
                <w:szCs w:val="20"/>
              </w:rPr>
              <w:t xml:space="preserve"> back progress and momentum</w:t>
            </w:r>
          </w:p>
        </w:tc>
        <w:tc>
          <w:tcPr>
            <w:tcW w:w="2300" w:type="dxa"/>
          </w:tcPr>
          <w:p w14:paraId="54DB30A8" w14:textId="77777777" w:rsidR="00322897" w:rsidRDefault="00322897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7E68B2C" w14:textId="5B65EEAE" w:rsidR="00322897" w:rsidRDefault="00C05059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may set back things several years</w:t>
            </w:r>
          </w:p>
        </w:tc>
        <w:tc>
          <w:tcPr>
            <w:tcW w:w="2301" w:type="dxa"/>
          </w:tcPr>
          <w:p w14:paraId="627617A2" w14:textId="20C94AAB" w:rsidR="00322897" w:rsidRPr="00A856F4" w:rsidRDefault="00081E36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C05059" w14:paraId="0FF49B74" w14:textId="77777777" w:rsidTr="00105055">
        <w:tc>
          <w:tcPr>
            <w:tcW w:w="416" w:type="dxa"/>
          </w:tcPr>
          <w:p w14:paraId="621FD7C3" w14:textId="4A5D07FD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</w:t>
            </w:r>
          </w:p>
        </w:tc>
        <w:tc>
          <w:tcPr>
            <w:tcW w:w="2300" w:type="dxa"/>
          </w:tcPr>
          <w:p w14:paraId="7AA54008" w14:textId="0EE92C19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30967E33" w14:textId="224D6A70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187437C8" w14:textId="66105616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 in faith and commitment to the initiative</w:t>
            </w:r>
          </w:p>
        </w:tc>
        <w:tc>
          <w:tcPr>
            <w:tcW w:w="2300" w:type="dxa"/>
          </w:tcPr>
          <w:p w14:paraId="3D8CB18C" w14:textId="331075C6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And then </w:t>
            </w:r>
            <w:proofErr w:type="gramStart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>you’re</w:t>
            </w:r>
            <w:proofErr w:type="gramEnd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 kind of left with this orphan project because it was a great idea, you hit failure, and now everybody kind of went their separate ways, right? Like the band broke up. And it’s </w:t>
            </w:r>
            <w:proofErr w:type="gramStart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>really hard</w:t>
            </w:r>
            <w:proofErr w:type="gramEnd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 to get the band back together at that point afterwards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[quote]”.</w:t>
            </w:r>
          </w:p>
        </w:tc>
        <w:tc>
          <w:tcPr>
            <w:tcW w:w="2301" w:type="dxa"/>
          </w:tcPr>
          <w:p w14:paraId="5984230C" w14:textId="10B2028B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People move on to do other things, going separate ways </w:t>
            </w:r>
          </w:p>
        </w:tc>
        <w:tc>
          <w:tcPr>
            <w:tcW w:w="2301" w:type="dxa"/>
          </w:tcPr>
          <w:p w14:paraId="3D415F5F" w14:textId="3D2AE569" w:rsidR="00C05059" w:rsidRPr="00A856F4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C05059" w14:paraId="38B6485E" w14:textId="77777777" w:rsidTr="00105055">
        <w:tc>
          <w:tcPr>
            <w:tcW w:w="416" w:type="dxa"/>
          </w:tcPr>
          <w:p w14:paraId="35FC5FBF" w14:textId="4D692873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300" w:type="dxa"/>
          </w:tcPr>
          <w:p w14:paraId="2DF1FB7A" w14:textId="77777777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37495009" w14:textId="77777777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2904582" w14:textId="2C80B1A6" w:rsidR="00C05059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One cannot get additional financial commitment to advance the work </w:t>
            </w:r>
          </w:p>
        </w:tc>
        <w:tc>
          <w:tcPr>
            <w:tcW w:w="2300" w:type="dxa"/>
          </w:tcPr>
          <w:p w14:paraId="43C756B5" w14:textId="77777777" w:rsidR="00C05059" w:rsidRDefault="00C05059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156265C" w14:textId="00D2A7EC" w:rsidR="00C05059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will take much longer to get the work done</w:t>
            </w:r>
          </w:p>
        </w:tc>
        <w:tc>
          <w:tcPr>
            <w:tcW w:w="2301" w:type="dxa"/>
          </w:tcPr>
          <w:p w14:paraId="710A71A2" w14:textId="351EFE1A" w:rsidR="00C05059" w:rsidRPr="00A856F4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465EC" w14:paraId="6A2CE7BA" w14:textId="77777777" w:rsidTr="00105055">
        <w:tc>
          <w:tcPr>
            <w:tcW w:w="416" w:type="dxa"/>
          </w:tcPr>
          <w:p w14:paraId="40283726" w14:textId="6F5DDEFA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300" w:type="dxa"/>
          </w:tcPr>
          <w:p w14:paraId="61D87BA1" w14:textId="5ABCAFF2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90BACA0" w14:textId="26FFD474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5FEA477F" w14:textId="37F41759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else fills that vacuum that is a worse outcome</w:t>
            </w:r>
          </w:p>
        </w:tc>
        <w:tc>
          <w:tcPr>
            <w:tcW w:w="2300" w:type="dxa"/>
          </w:tcPr>
          <w:p w14:paraId="39C5B704" w14:textId="77777777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10AF329" w14:textId="10718BE4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Things take turn for the worst</w:t>
            </w:r>
          </w:p>
        </w:tc>
        <w:tc>
          <w:tcPr>
            <w:tcW w:w="2301" w:type="dxa"/>
          </w:tcPr>
          <w:p w14:paraId="4C1F5C83" w14:textId="39E3315E" w:rsidR="005465EC" w:rsidRPr="00081E36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465EC" w14:paraId="58908247" w14:textId="77777777" w:rsidTr="00105055">
        <w:tc>
          <w:tcPr>
            <w:tcW w:w="416" w:type="dxa"/>
          </w:tcPr>
          <w:p w14:paraId="0D3771F6" w14:textId="258C2075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300" w:type="dxa"/>
          </w:tcPr>
          <w:p w14:paraId="231B912F" w14:textId="32992D86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739D6EFE" w14:textId="4C8E01BE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79B80BF1" w14:textId="72909178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People, i.e., citizens lose their programs if the program fail that they were depending on and are now no longer available</w:t>
            </w:r>
          </w:p>
        </w:tc>
        <w:tc>
          <w:tcPr>
            <w:tcW w:w="2300" w:type="dxa"/>
          </w:tcPr>
          <w:p w14:paraId="24AF1E8E" w14:textId="77777777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D33E6C1" w14:textId="77777777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7B286AA7" w14:textId="694D2BAA" w:rsidR="005465EC" w:rsidRPr="00081E36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465EC" w14:paraId="01832594" w14:textId="77777777" w:rsidTr="00105055">
        <w:tc>
          <w:tcPr>
            <w:tcW w:w="416" w:type="dxa"/>
          </w:tcPr>
          <w:p w14:paraId="77302844" w14:textId="4062B25A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300" w:type="dxa"/>
          </w:tcPr>
          <w:p w14:paraId="0D859E29" w14:textId="2E9DC596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5A113C45" w14:textId="386DD10F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624217CE" w14:textId="17D6C09E" w:rsidR="005465EC" w:rsidRDefault="005465EC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People lose their job</w:t>
            </w:r>
          </w:p>
        </w:tc>
        <w:tc>
          <w:tcPr>
            <w:tcW w:w="2300" w:type="dxa"/>
          </w:tcPr>
          <w:p w14:paraId="1C981387" w14:textId="77777777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131E5C8" w14:textId="77777777" w:rsidR="005465EC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248E4ED" w14:textId="50911A9C" w:rsidR="005465EC" w:rsidRPr="00081E36" w:rsidRDefault="005465EC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</w:tbl>
    <w:p w14:paraId="74D680C8" w14:textId="77777777" w:rsidR="00FF0866" w:rsidRDefault="00FF0866"/>
    <w:sectPr w:rsidR="00FF0866" w:rsidSect="00DD27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EF26" w14:textId="77777777" w:rsidR="00C72D57" w:rsidRDefault="00C72D57" w:rsidP="00DD27C6">
      <w:r>
        <w:separator/>
      </w:r>
    </w:p>
  </w:endnote>
  <w:endnote w:type="continuationSeparator" w:id="0">
    <w:p w14:paraId="73E4757D" w14:textId="77777777" w:rsidR="00C72D57" w:rsidRDefault="00C72D57" w:rsidP="00DD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54E8" w14:textId="77777777" w:rsidR="00DD27C6" w:rsidRDefault="00DD2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3882" w14:textId="77777777" w:rsidR="00DD27C6" w:rsidRDefault="00DD2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5655" w14:textId="77777777" w:rsidR="00DD27C6" w:rsidRDefault="00DD2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9A18" w14:textId="77777777" w:rsidR="00C72D57" w:rsidRDefault="00C72D57" w:rsidP="00DD27C6">
      <w:r>
        <w:separator/>
      </w:r>
    </w:p>
  </w:footnote>
  <w:footnote w:type="continuationSeparator" w:id="0">
    <w:p w14:paraId="09530DD2" w14:textId="77777777" w:rsidR="00C72D57" w:rsidRDefault="00C72D57" w:rsidP="00DD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5587889"/>
      <w:docPartObj>
        <w:docPartGallery w:val="Page Numbers (Top of Page)"/>
        <w:docPartUnique/>
      </w:docPartObj>
    </w:sdtPr>
    <w:sdtContent>
      <w:p w14:paraId="5DCB74B9" w14:textId="6883A50A" w:rsidR="00DD27C6" w:rsidRDefault="00DD27C6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1FAC75" w14:textId="77777777" w:rsidR="00DD27C6" w:rsidRDefault="00DD2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97802652"/>
      <w:docPartObj>
        <w:docPartGallery w:val="Page Numbers (Top of Page)"/>
        <w:docPartUnique/>
      </w:docPartObj>
    </w:sdtPr>
    <w:sdtContent>
      <w:p w14:paraId="263AC5D5" w14:textId="587F9659" w:rsidR="00DD27C6" w:rsidRPr="00DD27C6" w:rsidRDefault="00DD27C6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DD27C6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9DA7B0A" w14:textId="0F1ADF54" w:rsidR="00DD27C6" w:rsidRPr="00E42D70" w:rsidRDefault="00E42D7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Implications</w:t>
    </w:r>
    <w:proofErr w:type="spellEnd"/>
    <w:r>
      <w:rPr>
        <w:rFonts w:ascii="Times New Roman" w:hAnsi="Times New Roman" w:cs="Times New Roman"/>
        <w:sz w:val="20"/>
        <w:szCs w:val="20"/>
      </w:rPr>
      <w:t xml:space="preserve"> of unsuccessful deployment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4029" w14:textId="77777777" w:rsidR="00DD27C6" w:rsidRDefault="00DD2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C3"/>
    <w:rsid w:val="0002095B"/>
    <w:rsid w:val="00043915"/>
    <w:rsid w:val="00060507"/>
    <w:rsid w:val="00064D3A"/>
    <w:rsid w:val="00081E36"/>
    <w:rsid w:val="000B36D6"/>
    <w:rsid w:val="00103925"/>
    <w:rsid w:val="00104649"/>
    <w:rsid w:val="00105055"/>
    <w:rsid w:val="001343FA"/>
    <w:rsid w:val="00162FD1"/>
    <w:rsid w:val="00170320"/>
    <w:rsid w:val="00224172"/>
    <w:rsid w:val="00272389"/>
    <w:rsid w:val="00280396"/>
    <w:rsid w:val="002920BC"/>
    <w:rsid w:val="002F168C"/>
    <w:rsid w:val="00322897"/>
    <w:rsid w:val="00332CC0"/>
    <w:rsid w:val="0040159E"/>
    <w:rsid w:val="00422F19"/>
    <w:rsid w:val="00436C0B"/>
    <w:rsid w:val="0046573D"/>
    <w:rsid w:val="004A2B0C"/>
    <w:rsid w:val="004F7322"/>
    <w:rsid w:val="0051189A"/>
    <w:rsid w:val="00517540"/>
    <w:rsid w:val="005465EC"/>
    <w:rsid w:val="0056106A"/>
    <w:rsid w:val="006209DB"/>
    <w:rsid w:val="00684E07"/>
    <w:rsid w:val="006B18AB"/>
    <w:rsid w:val="006B7851"/>
    <w:rsid w:val="006D025C"/>
    <w:rsid w:val="00797888"/>
    <w:rsid w:val="007B3A2B"/>
    <w:rsid w:val="008158BF"/>
    <w:rsid w:val="00816A2F"/>
    <w:rsid w:val="008D7580"/>
    <w:rsid w:val="00916B86"/>
    <w:rsid w:val="009A42E5"/>
    <w:rsid w:val="00A75050"/>
    <w:rsid w:val="00A856F4"/>
    <w:rsid w:val="00AC413B"/>
    <w:rsid w:val="00B526C3"/>
    <w:rsid w:val="00B7756F"/>
    <w:rsid w:val="00B81F49"/>
    <w:rsid w:val="00B9587A"/>
    <w:rsid w:val="00C05059"/>
    <w:rsid w:val="00C07626"/>
    <w:rsid w:val="00C72D57"/>
    <w:rsid w:val="00CB0E90"/>
    <w:rsid w:val="00CB6E2B"/>
    <w:rsid w:val="00CE7CA2"/>
    <w:rsid w:val="00D51EBC"/>
    <w:rsid w:val="00D67DC5"/>
    <w:rsid w:val="00DD27C6"/>
    <w:rsid w:val="00E42D70"/>
    <w:rsid w:val="00E5553A"/>
    <w:rsid w:val="00EA2C34"/>
    <w:rsid w:val="00EE072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FFC2E"/>
  <w15:chartTrackingRefBased/>
  <w15:docId w15:val="{0322B0FA-612C-AA40-B891-1647D50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05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2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C6"/>
  </w:style>
  <w:style w:type="paragraph" w:styleId="Footer">
    <w:name w:val="footer"/>
    <w:basedOn w:val="Normal"/>
    <w:link w:val="FooterChar"/>
    <w:uiPriority w:val="99"/>
    <w:unhideWhenUsed/>
    <w:rsid w:val="00DD2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C6"/>
  </w:style>
  <w:style w:type="character" w:styleId="PageNumber">
    <w:name w:val="page number"/>
    <w:basedOn w:val="DefaultParagraphFont"/>
    <w:uiPriority w:val="99"/>
    <w:semiHidden/>
    <w:unhideWhenUsed/>
    <w:rsid w:val="00DD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Background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Background templates.dotx</Template>
  <TotalTime>90</TotalTime>
  <Pages>3</Pages>
  <Words>694</Words>
  <Characters>4167</Characters>
  <Application>Microsoft Office Word</Application>
  <DocSecurity>0</DocSecurity>
  <Lines>2083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2023-07-23T23:56:00Z</dcterms:created>
  <dcterms:modified xsi:type="dcterms:W3CDTF">2023-08-06T06:08:00Z</dcterms:modified>
</cp:coreProperties>
</file>