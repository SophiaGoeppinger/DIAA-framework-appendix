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4244" w:type="dxa"/>
        <w:tblLook w:val="04A0" w:firstRow="1" w:lastRow="0" w:firstColumn="1" w:lastColumn="0" w:noHBand="0" w:noVBand="1"/>
      </w:tblPr>
      <w:tblGrid>
        <w:gridCol w:w="633"/>
        <w:gridCol w:w="2722"/>
        <w:gridCol w:w="2722"/>
        <w:gridCol w:w="2722"/>
        <w:gridCol w:w="2722"/>
        <w:gridCol w:w="2723"/>
      </w:tblGrid>
      <w:tr w:rsidR="00F944D8" w14:paraId="72CCEAC7" w14:textId="77777777" w:rsidTr="006F7825">
        <w:trPr>
          <w:trHeight w:val="272"/>
          <w:tblHeader/>
        </w:trPr>
        <w:tc>
          <w:tcPr>
            <w:tcW w:w="63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49D59476" w14:textId="62A41C81" w:rsidR="00F944D8" w:rsidRPr="006F68AF" w:rsidRDefault="00F944D8" w:rsidP="006F68A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2722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28D29A62" w14:textId="23FD5387" w:rsidR="00F944D8" w:rsidRDefault="00F944D8" w:rsidP="006F68AF">
            <w:r w:rsidRPr="006F68A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Time period</w:t>
            </w:r>
          </w:p>
        </w:tc>
        <w:tc>
          <w:tcPr>
            <w:tcW w:w="2722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32796E08" w14:textId="390B2095" w:rsidR="00F944D8" w:rsidRDefault="00F944D8" w:rsidP="006F68AF"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Success factor</w:t>
            </w:r>
          </w:p>
        </w:tc>
        <w:tc>
          <w:tcPr>
            <w:tcW w:w="2722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76C3D8A9" w14:textId="77777777" w:rsidR="00F944D8" w:rsidRDefault="00F944D8" w:rsidP="006F68AF">
            <w:r w:rsidRPr="006F68A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Cause</w:t>
            </w:r>
          </w:p>
        </w:tc>
        <w:tc>
          <w:tcPr>
            <w:tcW w:w="2722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525BB5A4" w14:textId="77777777" w:rsidR="00F944D8" w:rsidRDefault="00F944D8" w:rsidP="006F68AF">
            <w:r w:rsidRPr="006F68A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Effect</w:t>
            </w:r>
          </w:p>
        </w:tc>
        <w:tc>
          <w:tcPr>
            <w:tcW w:w="272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2354444C" w14:textId="77777777" w:rsidR="00F944D8" w:rsidRDefault="00F944D8" w:rsidP="006F68AF">
            <w:r w:rsidRPr="006F68A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Source</w:t>
            </w:r>
          </w:p>
        </w:tc>
      </w:tr>
      <w:tr w:rsidR="00E3474E" w14:paraId="70B7D219" w14:textId="77777777" w:rsidTr="005A58A7">
        <w:trPr>
          <w:trHeight w:val="272"/>
        </w:trPr>
        <w:tc>
          <w:tcPr>
            <w:tcW w:w="633" w:type="dxa"/>
            <w:tcBorders>
              <w:top w:val="single" w:sz="12" w:space="0" w:color="auto"/>
            </w:tcBorders>
          </w:tcPr>
          <w:p w14:paraId="126FB5E4" w14:textId="4CE66844" w:rsidR="00E3474E" w:rsidRPr="008F324D" w:rsidRDefault="00E3474E" w:rsidP="00E347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722" w:type="dxa"/>
            <w:tcBorders>
              <w:top w:val="single" w:sz="12" w:space="0" w:color="auto"/>
            </w:tcBorders>
          </w:tcPr>
          <w:p w14:paraId="3A57C5F6" w14:textId="7C4B6619" w:rsidR="00E3474E" w:rsidRPr="008F324D" w:rsidRDefault="00E3474E" w:rsidP="00E347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Present</w:t>
            </w:r>
          </w:p>
        </w:tc>
        <w:tc>
          <w:tcPr>
            <w:tcW w:w="2722" w:type="dxa"/>
            <w:tcBorders>
              <w:top w:val="single" w:sz="12" w:space="0" w:color="auto"/>
            </w:tcBorders>
          </w:tcPr>
          <w:p w14:paraId="545236F9" w14:textId="343D6080" w:rsidR="00E3474E" w:rsidRPr="008F324D" w:rsidRDefault="005B0AB4" w:rsidP="00E347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 w:rsidR="00E3474E">
              <w:rPr>
                <w:rFonts w:ascii="Times New Roman" w:hAnsi="Times New Roman" w:cs="Times New Roman"/>
                <w:sz w:val="20"/>
                <w:szCs w:val="20"/>
              </w:rPr>
              <w:t>eally dead</w:t>
            </w:r>
            <w:proofErr w:type="gramEnd"/>
            <w:r w:rsidR="00E3474E">
              <w:rPr>
                <w:rFonts w:ascii="Times New Roman" w:hAnsi="Times New Roman" w:cs="Times New Roman"/>
                <w:sz w:val="20"/>
                <w:szCs w:val="20"/>
              </w:rPr>
              <w:t xml:space="preserve"> simple solution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is</w:t>
            </w:r>
            <w:r w:rsidR="00E3474E">
              <w:rPr>
                <w:rFonts w:ascii="Times New Roman" w:hAnsi="Times New Roman" w:cs="Times New Roman"/>
                <w:sz w:val="20"/>
                <w:szCs w:val="20"/>
              </w:rPr>
              <w:t xml:space="preserve"> required</w:t>
            </w:r>
          </w:p>
        </w:tc>
        <w:tc>
          <w:tcPr>
            <w:tcW w:w="2722" w:type="dxa"/>
            <w:tcBorders>
              <w:top w:val="single" w:sz="12" w:space="0" w:color="auto"/>
            </w:tcBorders>
          </w:tcPr>
          <w:p w14:paraId="4D50FE13" w14:textId="307799A4" w:rsidR="00E3474E" w:rsidRPr="008F324D" w:rsidRDefault="00E3474E" w:rsidP="00E347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Pr="00DF5927">
              <w:rPr>
                <w:rFonts w:ascii="Times New Roman" w:hAnsi="Times New Roman" w:cs="Times New Roman"/>
                <w:sz w:val="20"/>
                <w:szCs w:val="20"/>
              </w:rPr>
              <w:t>We made it as dumb as we possibly could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[quote].”</w:t>
            </w:r>
          </w:p>
        </w:tc>
        <w:tc>
          <w:tcPr>
            <w:tcW w:w="2722" w:type="dxa"/>
            <w:tcBorders>
              <w:top w:val="single" w:sz="12" w:space="0" w:color="auto"/>
            </w:tcBorders>
          </w:tcPr>
          <w:p w14:paraId="372FF5F8" w14:textId="22D069CD" w:rsidR="00E3474E" w:rsidRPr="008F324D" w:rsidRDefault="00E3474E" w:rsidP="00E3474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23" w:type="dxa"/>
            <w:tcBorders>
              <w:top w:val="single" w:sz="12" w:space="0" w:color="auto"/>
            </w:tcBorders>
          </w:tcPr>
          <w:p w14:paraId="45FC077B" w14:textId="2750D3AF" w:rsidR="00E3474E" w:rsidRPr="008F324D" w:rsidRDefault="00E3474E" w:rsidP="00E347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5927">
              <w:rPr>
                <w:rFonts w:ascii="Times New Roman" w:hAnsi="Times New Roman" w:cs="Times New Roman"/>
                <w:sz w:val="20"/>
                <w:szCs w:val="20"/>
              </w:rPr>
              <w:t>ETC1_DI, Pos. 34</w:t>
            </w:r>
          </w:p>
        </w:tc>
      </w:tr>
      <w:tr w:rsidR="00E3474E" w14:paraId="5BE58DB1" w14:textId="77777777" w:rsidTr="005A58A7">
        <w:trPr>
          <w:trHeight w:val="272"/>
        </w:trPr>
        <w:tc>
          <w:tcPr>
            <w:tcW w:w="633" w:type="dxa"/>
          </w:tcPr>
          <w:p w14:paraId="6FED2809" w14:textId="3E3AC5A8" w:rsidR="00E3474E" w:rsidRPr="008F324D" w:rsidRDefault="00E3474E" w:rsidP="00E347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722" w:type="dxa"/>
          </w:tcPr>
          <w:p w14:paraId="5703EFCF" w14:textId="6CC20F24" w:rsidR="00E3474E" w:rsidRPr="008F324D" w:rsidRDefault="00B46F88" w:rsidP="00E347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Present</w:t>
            </w:r>
          </w:p>
        </w:tc>
        <w:tc>
          <w:tcPr>
            <w:tcW w:w="2722" w:type="dxa"/>
          </w:tcPr>
          <w:p w14:paraId="4D13B33D" w14:textId="1E2E1BF8" w:rsidR="00E3474E" w:rsidRPr="008F324D" w:rsidRDefault="00B46F88" w:rsidP="00E347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Solve a </w:t>
            </w:r>
            <w:r w:rsidR="00BC43B2">
              <w:rPr>
                <w:rFonts w:ascii="Times New Roman" w:hAnsi="Times New Roman" w:cs="Times New Roman"/>
                <w:sz w:val="20"/>
                <w:szCs w:val="20"/>
              </w:rPr>
              <w:t>specific</w:t>
            </w:r>
            <w:r w:rsidR="00305795">
              <w:rPr>
                <w:rFonts w:ascii="Times New Roman" w:hAnsi="Times New Roman" w:cs="Times New Roman"/>
                <w:sz w:val="20"/>
                <w:szCs w:val="20"/>
              </w:rPr>
              <w:t xml:space="preserve">, narrow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problem that everyone has</w:t>
            </w:r>
          </w:p>
        </w:tc>
        <w:tc>
          <w:tcPr>
            <w:tcW w:w="2722" w:type="dxa"/>
          </w:tcPr>
          <w:p w14:paraId="25AA890B" w14:textId="77777777" w:rsidR="00E3474E" w:rsidRPr="008F324D" w:rsidRDefault="00E3474E" w:rsidP="00E3474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22" w:type="dxa"/>
          </w:tcPr>
          <w:p w14:paraId="1A5824C5" w14:textId="77777777" w:rsidR="00E3474E" w:rsidRPr="008F324D" w:rsidRDefault="00E3474E" w:rsidP="00E3474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23" w:type="dxa"/>
          </w:tcPr>
          <w:p w14:paraId="42874EC4" w14:textId="4D8936F3" w:rsidR="00E3474E" w:rsidRPr="008F324D" w:rsidRDefault="00B46F88" w:rsidP="00E347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6F88">
              <w:rPr>
                <w:rFonts w:ascii="Times New Roman" w:hAnsi="Times New Roman" w:cs="Times New Roman"/>
                <w:sz w:val="20"/>
                <w:szCs w:val="20"/>
              </w:rPr>
              <w:t>ETC1_DI, Pos. 34</w:t>
            </w:r>
          </w:p>
        </w:tc>
      </w:tr>
      <w:tr w:rsidR="005A58A7" w14:paraId="4368B9DA" w14:textId="77777777" w:rsidTr="005A58A7">
        <w:trPr>
          <w:trHeight w:val="272"/>
        </w:trPr>
        <w:tc>
          <w:tcPr>
            <w:tcW w:w="633" w:type="dxa"/>
          </w:tcPr>
          <w:p w14:paraId="5FDA759E" w14:textId="40E40CE1" w:rsidR="005A58A7" w:rsidRPr="008F324D" w:rsidRDefault="005A58A7" w:rsidP="00E347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722" w:type="dxa"/>
          </w:tcPr>
          <w:p w14:paraId="1079AD00" w14:textId="4715264F" w:rsidR="005A58A7" w:rsidRPr="008F324D" w:rsidRDefault="005A58A7" w:rsidP="00E347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Present</w:t>
            </w:r>
          </w:p>
        </w:tc>
        <w:tc>
          <w:tcPr>
            <w:tcW w:w="2722" w:type="dxa"/>
          </w:tcPr>
          <w:p w14:paraId="26EE897B" w14:textId="116B6FEE" w:rsidR="005A58A7" w:rsidRPr="008F324D" w:rsidRDefault="005A58A7" w:rsidP="00E347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Don’t create a single point of failure</w:t>
            </w:r>
          </w:p>
        </w:tc>
        <w:tc>
          <w:tcPr>
            <w:tcW w:w="2722" w:type="dxa"/>
          </w:tcPr>
          <w:p w14:paraId="7336C1DF" w14:textId="7AFA208B" w:rsidR="005A58A7" w:rsidRPr="008F324D" w:rsidRDefault="005A58A7" w:rsidP="009C75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one</w:t>
            </w:r>
            <w:r w:rsidRPr="009C7509">
              <w:rPr>
                <w:rFonts w:ascii="Times New Roman" w:hAnsi="Times New Roman" w:cs="Times New Roman"/>
                <w:sz w:val="20"/>
                <w:szCs w:val="20"/>
              </w:rPr>
              <w:t xml:space="preserve"> wants to rely on a solution or a process or a provider which cannot be slotted out with another provider at relatively short notice </w:t>
            </w:r>
          </w:p>
        </w:tc>
        <w:tc>
          <w:tcPr>
            <w:tcW w:w="2722" w:type="dxa"/>
          </w:tcPr>
          <w:p w14:paraId="16B86D8B" w14:textId="77777777" w:rsidR="005A58A7" w:rsidRPr="008F324D" w:rsidRDefault="005A58A7" w:rsidP="00E3474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23" w:type="dxa"/>
          </w:tcPr>
          <w:p w14:paraId="3C4F25C5" w14:textId="7D5D2267" w:rsidR="005A58A7" w:rsidRPr="008F0A0D" w:rsidRDefault="005A58A7" w:rsidP="00E347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F0A0D">
              <w:rPr>
                <w:rFonts w:ascii="Times New Roman" w:hAnsi="Times New Roman" w:cs="Times New Roman"/>
                <w:sz w:val="20"/>
                <w:szCs w:val="20"/>
              </w:rPr>
              <w:t>ETC1_DI, Pos. 36-40</w:t>
            </w:r>
          </w:p>
        </w:tc>
      </w:tr>
      <w:tr w:rsidR="005A58A7" w14:paraId="1E3F92F0" w14:textId="77777777" w:rsidTr="005A58A7">
        <w:trPr>
          <w:trHeight w:val="272"/>
        </w:trPr>
        <w:tc>
          <w:tcPr>
            <w:tcW w:w="633" w:type="dxa"/>
          </w:tcPr>
          <w:p w14:paraId="3AC18D05" w14:textId="194C8F7F" w:rsidR="005A58A7" w:rsidRPr="008F324D" w:rsidRDefault="005A58A7" w:rsidP="00E347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722" w:type="dxa"/>
          </w:tcPr>
          <w:p w14:paraId="23AEBE62" w14:textId="3E9A1867" w:rsidR="005A58A7" w:rsidRPr="008F324D" w:rsidRDefault="00305795" w:rsidP="00E347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Present</w:t>
            </w:r>
          </w:p>
        </w:tc>
        <w:tc>
          <w:tcPr>
            <w:tcW w:w="2722" w:type="dxa"/>
          </w:tcPr>
          <w:p w14:paraId="01CA7572" w14:textId="64A57BC5" w:rsidR="005A58A7" w:rsidRPr="008F324D" w:rsidRDefault="00305795" w:rsidP="00E347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Cheap solution</w:t>
            </w:r>
          </w:p>
        </w:tc>
        <w:tc>
          <w:tcPr>
            <w:tcW w:w="2722" w:type="dxa"/>
          </w:tcPr>
          <w:p w14:paraId="2CE4B174" w14:textId="0C249043" w:rsidR="005A58A7" w:rsidRPr="008F324D" w:rsidRDefault="005A58A7" w:rsidP="00E3474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22" w:type="dxa"/>
          </w:tcPr>
          <w:p w14:paraId="5C786C35" w14:textId="161D3BAA" w:rsidR="005A58A7" w:rsidRPr="008F324D" w:rsidRDefault="005A58A7" w:rsidP="00E3474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23" w:type="dxa"/>
          </w:tcPr>
          <w:p w14:paraId="12DC0885" w14:textId="76A51BC0" w:rsidR="005A58A7" w:rsidRPr="008F0A0D" w:rsidRDefault="00305795" w:rsidP="00E347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F0A0D">
              <w:rPr>
                <w:rFonts w:ascii="Times New Roman" w:hAnsi="Times New Roman" w:cs="Times New Roman"/>
                <w:sz w:val="20"/>
                <w:szCs w:val="20"/>
              </w:rPr>
              <w:t>ETC1_DI, Pos. 48</w:t>
            </w:r>
          </w:p>
        </w:tc>
      </w:tr>
      <w:tr w:rsidR="008F0A0D" w14:paraId="291C386E" w14:textId="77777777" w:rsidTr="005A58A7">
        <w:trPr>
          <w:trHeight w:val="285"/>
        </w:trPr>
        <w:tc>
          <w:tcPr>
            <w:tcW w:w="633" w:type="dxa"/>
          </w:tcPr>
          <w:p w14:paraId="2DFFC727" w14:textId="252FD3A2" w:rsidR="008F0A0D" w:rsidRPr="008F324D" w:rsidRDefault="008F0A0D" w:rsidP="008F0A0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2722" w:type="dxa"/>
          </w:tcPr>
          <w:p w14:paraId="07F4B2A5" w14:textId="2E4BD38E" w:rsidR="008F0A0D" w:rsidRPr="008F324D" w:rsidRDefault="008F0A0D" w:rsidP="008F0A0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22" w:type="dxa"/>
          </w:tcPr>
          <w:p w14:paraId="517612EC" w14:textId="5DD73E15" w:rsidR="008F0A0D" w:rsidRPr="008F324D" w:rsidRDefault="008F0A0D" w:rsidP="008F0A0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Having the right stakeholders at the table</w:t>
            </w:r>
          </w:p>
        </w:tc>
        <w:tc>
          <w:tcPr>
            <w:tcW w:w="2722" w:type="dxa"/>
          </w:tcPr>
          <w:p w14:paraId="3B157C86" w14:textId="77777777" w:rsidR="008F0A0D" w:rsidRPr="008F324D" w:rsidRDefault="008F0A0D" w:rsidP="008F0A0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22" w:type="dxa"/>
          </w:tcPr>
          <w:p w14:paraId="4256FFEA" w14:textId="77777777" w:rsidR="008F0A0D" w:rsidRPr="008F324D" w:rsidRDefault="008F0A0D" w:rsidP="008F0A0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23" w:type="dxa"/>
          </w:tcPr>
          <w:p w14:paraId="1EA488AE" w14:textId="2C423F1B" w:rsidR="008F0A0D" w:rsidRPr="008F0A0D" w:rsidRDefault="008F0A0D" w:rsidP="008F0A0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F0A0D">
              <w:rPr>
                <w:rFonts w:ascii="Times New Roman" w:hAnsi="Times New Roman" w:cs="Times New Roman"/>
                <w:sz w:val="20"/>
                <w:szCs w:val="20"/>
              </w:rPr>
              <w:t>PY1_DI, Pos. 67</w:t>
            </w:r>
          </w:p>
        </w:tc>
      </w:tr>
      <w:tr w:rsidR="008F0A0D" w14:paraId="7A8552D4" w14:textId="77777777" w:rsidTr="005A58A7">
        <w:trPr>
          <w:trHeight w:val="272"/>
        </w:trPr>
        <w:tc>
          <w:tcPr>
            <w:tcW w:w="633" w:type="dxa"/>
          </w:tcPr>
          <w:p w14:paraId="22475B51" w14:textId="67FCCB60" w:rsidR="008F0A0D" w:rsidRPr="008F324D" w:rsidRDefault="008F0A0D" w:rsidP="008F0A0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2722" w:type="dxa"/>
          </w:tcPr>
          <w:p w14:paraId="3AAD96CC" w14:textId="4887F178" w:rsidR="008F0A0D" w:rsidRPr="008F324D" w:rsidRDefault="008F0A0D" w:rsidP="008F0A0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22" w:type="dxa"/>
          </w:tcPr>
          <w:p w14:paraId="307EEAD9" w14:textId="257590DC" w:rsidR="008F0A0D" w:rsidRPr="008F324D" w:rsidRDefault="008F0A0D" w:rsidP="008F0A0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Having the right people at the table</w:t>
            </w:r>
          </w:p>
        </w:tc>
        <w:tc>
          <w:tcPr>
            <w:tcW w:w="2722" w:type="dxa"/>
          </w:tcPr>
          <w:p w14:paraId="4E4A67C7" w14:textId="77777777" w:rsidR="008F0A0D" w:rsidRPr="008F324D" w:rsidRDefault="008F0A0D" w:rsidP="008F0A0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22" w:type="dxa"/>
          </w:tcPr>
          <w:p w14:paraId="177C2B84" w14:textId="77777777" w:rsidR="008F0A0D" w:rsidRPr="008F324D" w:rsidRDefault="008F0A0D" w:rsidP="008F0A0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23" w:type="dxa"/>
          </w:tcPr>
          <w:p w14:paraId="119E21DA" w14:textId="047BC8BA" w:rsidR="008F0A0D" w:rsidRPr="008F0A0D" w:rsidRDefault="008F0A0D" w:rsidP="008F0A0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F0A0D">
              <w:rPr>
                <w:rFonts w:ascii="Times New Roman" w:hAnsi="Times New Roman" w:cs="Times New Roman"/>
                <w:sz w:val="20"/>
                <w:szCs w:val="20"/>
              </w:rPr>
              <w:t>PY1_DI, Pos. 67</w:t>
            </w:r>
          </w:p>
        </w:tc>
      </w:tr>
      <w:tr w:rsidR="008F0A0D" w14:paraId="793C9F99" w14:textId="77777777" w:rsidTr="005A58A7">
        <w:trPr>
          <w:trHeight w:val="272"/>
        </w:trPr>
        <w:tc>
          <w:tcPr>
            <w:tcW w:w="633" w:type="dxa"/>
          </w:tcPr>
          <w:p w14:paraId="233C7D6A" w14:textId="7B334191" w:rsidR="008F0A0D" w:rsidRPr="008F324D" w:rsidRDefault="008F0A0D" w:rsidP="008F0A0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2722" w:type="dxa"/>
          </w:tcPr>
          <w:p w14:paraId="67C7766A" w14:textId="2686FA49" w:rsidR="008F0A0D" w:rsidRPr="008F324D" w:rsidRDefault="008F0A0D" w:rsidP="008F0A0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22" w:type="dxa"/>
          </w:tcPr>
          <w:p w14:paraId="6A16B3D2" w14:textId="2A430A9C" w:rsidR="008F0A0D" w:rsidRPr="008F324D" w:rsidRDefault="008F0A0D" w:rsidP="008F0A0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Allow for enough time for the technology development</w:t>
            </w:r>
          </w:p>
        </w:tc>
        <w:tc>
          <w:tcPr>
            <w:tcW w:w="2722" w:type="dxa"/>
          </w:tcPr>
          <w:p w14:paraId="55E94C47" w14:textId="77777777" w:rsidR="008F0A0D" w:rsidRPr="008F324D" w:rsidRDefault="008F0A0D" w:rsidP="008F0A0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22" w:type="dxa"/>
          </w:tcPr>
          <w:p w14:paraId="722029D0" w14:textId="77777777" w:rsidR="008F0A0D" w:rsidRPr="008F324D" w:rsidRDefault="008F0A0D" w:rsidP="008F0A0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23" w:type="dxa"/>
          </w:tcPr>
          <w:p w14:paraId="56F11197" w14:textId="1BD039DA" w:rsidR="008F0A0D" w:rsidRPr="008F0A0D" w:rsidRDefault="008F0A0D" w:rsidP="008F0A0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F0A0D">
              <w:rPr>
                <w:rFonts w:ascii="Times New Roman" w:hAnsi="Times New Roman" w:cs="Times New Roman"/>
                <w:sz w:val="20"/>
                <w:szCs w:val="20"/>
              </w:rPr>
              <w:t>PY1_DI, Pos. 67</w:t>
            </w:r>
          </w:p>
        </w:tc>
      </w:tr>
      <w:tr w:rsidR="008F0A0D" w14:paraId="0FCD91D2" w14:textId="77777777" w:rsidTr="005A58A7">
        <w:trPr>
          <w:trHeight w:val="272"/>
        </w:trPr>
        <w:tc>
          <w:tcPr>
            <w:tcW w:w="633" w:type="dxa"/>
          </w:tcPr>
          <w:p w14:paraId="0EBDB65E" w14:textId="78675541" w:rsidR="008F0A0D" w:rsidRPr="008F324D" w:rsidRDefault="008F0A0D" w:rsidP="008F0A0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2722" w:type="dxa"/>
          </w:tcPr>
          <w:p w14:paraId="1F09FFE7" w14:textId="77777777" w:rsidR="008F0A0D" w:rsidRPr="008F324D" w:rsidRDefault="008F0A0D" w:rsidP="008F0A0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22" w:type="dxa"/>
          </w:tcPr>
          <w:p w14:paraId="5DAB0CE5" w14:textId="5C5FD8EA" w:rsidR="008F0A0D" w:rsidRDefault="008F0A0D" w:rsidP="008F0A0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Having measurable outcomes</w:t>
            </w:r>
          </w:p>
        </w:tc>
        <w:tc>
          <w:tcPr>
            <w:tcW w:w="2722" w:type="dxa"/>
          </w:tcPr>
          <w:p w14:paraId="061A8E14" w14:textId="77777777" w:rsidR="008F0A0D" w:rsidRPr="008F324D" w:rsidRDefault="008F0A0D" w:rsidP="008F0A0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22" w:type="dxa"/>
          </w:tcPr>
          <w:p w14:paraId="43C9436C" w14:textId="77777777" w:rsidR="008F0A0D" w:rsidRPr="008F324D" w:rsidRDefault="008F0A0D" w:rsidP="008F0A0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23" w:type="dxa"/>
          </w:tcPr>
          <w:p w14:paraId="1B2C5BE1" w14:textId="1E480F1A" w:rsidR="008F0A0D" w:rsidRPr="008F0A0D" w:rsidRDefault="008F0A0D" w:rsidP="008F0A0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F0A0D">
              <w:rPr>
                <w:rFonts w:ascii="Times New Roman" w:hAnsi="Times New Roman" w:cs="Times New Roman"/>
                <w:sz w:val="20"/>
                <w:szCs w:val="20"/>
              </w:rPr>
              <w:t>PY1_DI, Pos. 67</w:t>
            </w:r>
          </w:p>
        </w:tc>
      </w:tr>
      <w:tr w:rsidR="008F0A0D" w14:paraId="34BD94C9" w14:textId="77777777" w:rsidTr="005A58A7">
        <w:trPr>
          <w:trHeight w:val="272"/>
        </w:trPr>
        <w:tc>
          <w:tcPr>
            <w:tcW w:w="633" w:type="dxa"/>
          </w:tcPr>
          <w:p w14:paraId="5DD0E255" w14:textId="0D182F70" w:rsidR="008F0A0D" w:rsidRPr="008F324D" w:rsidRDefault="008F0A0D" w:rsidP="008F0A0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2722" w:type="dxa"/>
          </w:tcPr>
          <w:p w14:paraId="3187BB95" w14:textId="77777777" w:rsidR="008F0A0D" w:rsidRPr="008F324D" w:rsidRDefault="008F0A0D" w:rsidP="008F0A0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22" w:type="dxa"/>
          </w:tcPr>
          <w:p w14:paraId="3F3421C4" w14:textId="6801A09C" w:rsidR="008F0A0D" w:rsidRDefault="008F0A0D" w:rsidP="008F0A0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Sticking to the measurable outcomes</w:t>
            </w:r>
          </w:p>
        </w:tc>
        <w:tc>
          <w:tcPr>
            <w:tcW w:w="2722" w:type="dxa"/>
          </w:tcPr>
          <w:p w14:paraId="4E001F7D" w14:textId="77777777" w:rsidR="008F0A0D" w:rsidRPr="008F324D" w:rsidRDefault="008F0A0D" w:rsidP="008F0A0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22" w:type="dxa"/>
          </w:tcPr>
          <w:p w14:paraId="75C4DC98" w14:textId="77777777" w:rsidR="008F0A0D" w:rsidRPr="008F324D" w:rsidRDefault="008F0A0D" w:rsidP="008F0A0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23" w:type="dxa"/>
          </w:tcPr>
          <w:p w14:paraId="1C4F996C" w14:textId="4D78270B" w:rsidR="008F0A0D" w:rsidRPr="008F0A0D" w:rsidRDefault="008F0A0D" w:rsidP="008F0A0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F0A0D">
              <w:rPr>
                <w:rFonts w:ascii="Times New Roman" w:hAnsi="Times New Roman" w:cs="Times New Roman"/>
                <w:sz w:val="20"/>
                <w:szCs w:val="20"/>
              </w:rPr>
              <w:t>PY1_DI, Pos. 67</w:t>
            </w:r>
          </w:p>
        </w:tc>
      </w:tr>
      <w:tr w:rsidR="008F0A0D" w14:paraId="7CF2ABB5" w14:textId="77777777" w:rsidTr="005A58A7">
        <w:trPr>
          <w:trHeight w:val="272"/>
        </w:trPr>
        <w:tc>
          <w:tcPr>
            <w:tcW w:w="633" w:type="dxa"/>
          </w:tcPr>
          <w:p w14:paraId="0B46E772" w14:textId="0BF78C5E" w:rsidR="008F0A0D" w:rsidRPr="008F324D" w:rsidRDefault="008F0A0D" w:rsidP="008F0A0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2722" w:type="dxa"/>
          </w:tcPr>
          <w:p w14:paraId="3A29C101" w14:textId="77777777" w:rsidR="008F0A0D" w:rsidRPr="008F324D" w:rsidRDefault="008F0A0D" w:rsidP="008F0A0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22" w:type="dxa"/>
          </w:tcPr>
          <w:p w14:paraId="6EDE0CDE" w14:textId="04B2348C" w:rsidR="008F0A0D" w:rsidRDefault="008F0A0D" w:rsidP="008F0A0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Have a consistent, mutually agreeable set of goals amongst the stakeholders</w:t>
            </w:r>
          </w:p>
        </w:tc>
        <w:tc>
          <w:tcPr>
            <w:tcW w:w="2722" w:type="dxa"/>
          </w:tcPr>
          <w:p w14:paraId="57A081C1" w14:textId="77777777" w:rsidR="008F0A0D" w:rsidRPr="008F324D" w:rsidRDefault="008F0A0D" w:rsidP="008F0A0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22" w:type="dxa"/>
          </w:tcPr>
          <w:p w14:paraId="439EB28A" w14:textId="77777777" w:rsidR="008F0A0D" w:rsidRPr="008F324D" w:rsidRDefault="008F0A0D" w:rsidP="008F0A0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23" w:type="dxa"/>
          </w:tcPr>
          <w:p w14:paraId="3A34216A" w14:textId="157EBF98" w:rsidR="008F0A0D" w:rsidRPr="008F0A0D" w:rsidRDefault="008F0A0D" w:rsidP="008F0A0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F0A0D">
              <w:rPr>
                <w:rFonts w:ascii="Times New Roman" w:hAnsi="Times New Roman" w:cs="Times New Roman"/>
                <w:sz w:val="20"/>
                <w:szCs w:val="20"/>
              </w:rPr>
              <w:t>PY1_DI, Pos. 67</w:t>
            </w:r>
          </w:p>
        </w:tc>
      </w:tr>
      <w:tr w:rsidR="008F0A0D" w14:paraId="2B94586C" w14:textId="77777777" w:rsidTr="005A58A7">
        <w:trPr>
          <w:trHeight w:val="272"/>
        </w:trPr>
        <w:tc>
          <w:tcPr>
            <w:tcW w:w="633" w:type="dxa"/>
          </w:tcPr>
          <w:p w14:paraId="37465E65" w14:textId="0C03DF0E" w:rsidR="008F0A0D" w:rsidRPr="008F324D" w:rsidRDefault="008F0A0D" w:rsidP="008F0A0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2722" w:type="dxa"/>
          </w:tcPr>
          <w:p w14:paraId="21A02621" w14:textId="77777777" w:rsidR="008F0A0D" w:rsidRPr="008F324D" w:rsidRDefault="008F0A0D" w:rsidP="008F0A0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22" w:type="dxa"/>
          </w:tcPr>
          <w:p w14:paraId="17E386E0" w14:textId="7510EEF0" w:rsidR="008F0A0D" w:rsidRDefault="008F0A0D" w:rsidP="008F0A0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People, person, process</w:t>
            </w:r>
          </w:p>
        </w:tc>
        <w:tc>
          <w:tcPr>
            <w:tcW w:w="2722" w:type="dxa"/>
          </w:tcPr>
          <w:p w14:paraId="0EB9EC69" w14:textId="77777777" w:rsidR="008F0A0D" w:rsidRPr="008F324D" w:rsidRDefault="008F0A0D" w:rsidP="008F0A0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22" w:type="dxa"/>
          </w:tcPr>
          <w:p w14:paraId="0DAF31FE" w14:textId="77777777" w:rsidR="008F0A0D" w:rsidRPr="008F324D" w:rsidRDefault="008F0A0D" w:rsidP="008F0A0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23" w:type="dxa"/>
          </w:tcPr>
          <w:p w14:paraId="151D9972" w14:textId="3A88E197" w:rsidR="008F0A0D" w:rsidRPr="008F0A0D" w:rsidRDefault="008F0A0D" w:rsidP="008F0A0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F0A0D">
              <w:rPr>
                <w:rFonts w:ascii="Times New Roman" w:hAnsi="Times New Roman" w:cs="Times New Roman"/>
                <w:sz w:val="20"/>
                <w:szCs w:val="20"/>
              </w:rPr>
              <w:t>PYV1_DI, Pos. 36</w:t>
            </w:r>
          </w:p>
        </w:tc>
      </w:tr>
      <w:tr w:rsidR="008F0A0D" w14:paraId="6FD4D051" w14:textId="77777777" w:rsidTr="005A58A7">
        <w:trPr>
          <w:trHeight w:val="272"/>
        </w:trPr>
        <w:tc>
          <w:tcPr>
            <w:tcW w:w="633" w:type="dxa"/>
          </w:tcPr>
          <w:p w14:paraId="5358A993" w14:textId="4F15865C" w:rsidR="008F0A0D" w:rsidRPr="008F324D" w:rsidRDefault="008F0A0D" w:rsidP="008F0A0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2722" w:type="dxa"/>
          </w:tcPr>
          <w:p w14:paraId="0B6E3E4D" w14:textId="77777777" w:rsidR="008F0A0D" w:rsidRPr="008F324D" w:rsidRDefault="008F0A0D" w:rsidP="008F0A0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22" w:type="dxa"/>
          </w:tcPr>
          <w:p w14:paraId="1F58D7E8" w14:textId="5248B3ED" w:rsidR="008F0A0D" w:rsidRDefault="008F0A0D" w:rsidP="008F0A0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Payviders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[contradiction with PYV1_DI]</w:t>
            </w:r>
          </w:p>
        </w:tc>
        <w:tc>
          <w:tcPr>
            <w:tcW w:w="2722" w:type="dxa"/>
          </w:tcPr>
          <w:p w14:paraId="2E5FA125" w14:textId="4259596E" w:rsidR="008F0A0D" w:rsidRPr="008F324D" w:rsidRDefault="008F0A0D" w:rsidP="008F0A0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Aligned incentives</w:t>
            </w:r>
          </w:p>
        </w:tc>
        <w:tc>
          <w:tcPr>
            <w:tcW w:w="2722" w:type="dxa"/>
          </w:tcPr>
          <w:p w14:paraId="25B5D552" w14:textId="78C896DE" w:rsidR="008F0A0D" w:rsidRPr="008F324D" w:rsidRDefault="008F0A0D" w:rsidP="008F0A0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Better data flow</w:t>
            </w:r>
          </w:p>
        </w:tc>
        <w:tc>
          <w:tcPr>
            <w:tcW w:w="2723" w:type="dxa"/>
          </w:tcPr>
          <w:p w14:paraId="4BC56C33" w14:textId="3043409D" w:rsidR="008F0A0D" w:rsidRPr="008F0A0D" w:rsidRDefault="008F0A0D" w:rsidP="008F0A0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F0A0D">
              <w:rPr>
                <w:rFonts w:ascii="Times New Roman" w:hAnsi="Times New Roman" w:cs="Times New Roman"/>
                <w:sz w:val="20"/>
                <w:szCs w:val="20"/>
              </w:rPr>
              <w:t>CS2_DI, Pos. 38</w:t>
            </w:r>
          </w:p>
        </w:tc>
      </w:tr>
      <w:tr w:rsidR="008F0A0D" w14:paraId="1F15CF8F" w14:textId="77777777" w:rsidTr="005A58A7">
        <w:trPr>
          <w:trHeight w:val="272"/>
        </w:trPr>
        <w:tc>
          <w:tcPr>
            <w:tcW w:w="633" w:type="dxa"/>
          </w:tcPr>
          <w:p w14:paraId="323E55BB" w14:textId="60C6E69C" w:rsidR="008F0A0D" w:rsidRPr="008F324D" w:rsidRDefault="008F0A0D" w:rsidP="008F0A0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2722" w:type="dxa"/>
          </w:tcPr>
          <w:p w14:paraId="1C6BC7D2" w14:textId="77777777" w:rsidR="008F0A0D" w:rsidRPr="008F324D" w:rsidRDefault="008F0A0D" w:rsidP="008F0A0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22" w:type="dxa"/>
          </w:tcPr>
          <w:p w14:paraId="6DDD7171" w14:textId="22C85A0C" w:rsidR="008F0A0D" w:rsidRDefault="008F0A0D" w:rsidP="008F0A0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Have data scientist that </w:t>
            </w:r>
            <w:r w:rsidRPr="001E410D">
              <w:rPr>
                <w:rFonts w:ascii="Times New Roman" w:hAnsi="Times New Roman" w:cs="Times New Roman"/>
                <w:sz w:val="20"/>
                <w:szCs w:val="20"/>
              </w:rPr>
              <w:t>help build all these data models to reflect all the new datasets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(Apple Watch, Fitbit, etc.)</w:t>
            </w:r>
          </w:p>
        </w:tc>
        <w:tc>
          <w:tcPr>
            <w:tcW w:w="2722" w:type="dxa"/>
          </w:tcPr>
          <w:p w14:paraId="6355F80E" w14:textId="77777777" w:rsidR="008F0A0D" w:rsidRPr="008F324D" w:rsidRDefault="008F0A0D" w:rsidP="008F0A0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22" w:type="dxa"/>
          </w:tcPr>
          <w:p w14:paraId="741A2299" w14:textId="77777777" w:rsidR="008F0A0D" w:rsidRPr="008F324D" w:rsidRDefault="008F0A0D" w:rsidP="008F0A0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23" w:type="dxa"/>
          </w:tcPr>
          <w:p w14:paraId="29AE4EE7" w14:textId="1F1289F3" w:rsidR="008F0A0D" w:rsidRPr="008F0A0D" w:rsidRDefault="008F0A0D" w:rsidP="008F0A0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F0A0D">
              <w:rPr>
                <w:rFonts w:ascii="Times New Roman" w:hAnsi="Times New Roman" w:cs="Times New Roman"/>
                <w:sz w:val="20"/>
                <w:szCs w:val="20"/>
              </w:rPr>
              <w:t>CS2_DI, Pos. 40</w:t>
            </w:r>
          </w:p>
        </w:tc>
      </w:tr>
      <w:tr w:rsidR="001E038D" w14:paraId="23969BE3" w14:textId="77777777" w:rsidTr="005A58A7">
        <w:trPr>
          <w:trHeight w:val="272"/>
        </w:trPr>
        <w:tc>
          <w:tcPr>
            <w:tcW w:w="633" w:type="dxa"/>
          </w:tcPr>
          <w:p w14:paraId="30607987" w14:textId="604145AE" w:rsidR="001E038D" w:rsidRDefault="001E038D" w:rsidP="001E03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2722" w:type="dxa"/>
          </w:tcPr>
          <w:p w14:paraId="0022FA27" w14:textId="7FA67649" w:rsidR="001E038D" w:rsidRPr="008F324D" w:rsidRDefault="001E038D" w:rsidP="001E03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Present</w:t>
            </w:r>
          </w:p>
        </w:tc>
        <w:tc>
          <w:tcPr>
            <w:tcW w:w="2722" w:type="dxa"/>
          </w:tcPr>
          <w:p w14:paraId="58E34FEE" w14:textId="5D90AC73" w:rsidR="001E038D" w:rsidRDefault="002A088D" w:rsidP="001E03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Doing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things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the old way, i.e., b</w:t>
            </w:r>
            <w:r w:rsidR="001E038D">
              <w:rPr>
                <w:rFonts w:ascii="Times New Roman" w:hAnsi="Times New Roman" w:cs="Times New Roman"/>
                <w:sz w:val="20"/>
                <w:szCs w:val="20"/>
              </w:rPr>
              <w:t>uild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ing</w:t>
            </w:r>
            <w:r w:rsidR="001E038D">
              <w:rPr>
                <w:rFonts w:ascii="Times New Roman" w:hAnsi="Times New Roman" w:cs="Times New Roman"/>
                <w:sz w:val="20"/>
                <w:szCs w:val="20"/>
              </w:rPr>
              <w:t xml:space="preserve"> on existing processes and layer in decentralization</w:t>
            </w:r>
          </w:p>
        </w:tc>
        <w:tc>
          <w:tcPr>
            <w:tcW w:w="2722" w:type="dxa"/>
          </w:tcPr>
          <w:p w14:paraId="237E4C49" w14:textId="77777777" w:rsidR="001E038D" w:rsidRPr="008F324D" w:rsidRDefault="001E038D" w:rsidP="001E038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22" w:type="dxa"/>
          </w:tcPr>
          <w:p w14:paraId="3F4140D2" w14:textId="3BCA2F0D" w:rsidR="001E038D" w:rsidRPr="008F324D" w:rsidRDefault="0031717D" w:rsidP="001E03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need to convince anybody of some new technology solution</w:t>
            </w:r>
          </w:p>
        </w:tc>
        <w:tc>
          <w:tcPr>
            <w:tcW w:w="2723" w:type="dxa"/>
          </w:tcPr>
          <w:p w14:paraId="456089E3" w14:textId="131AB7C1" w:rsidR="001E038D" w:rsidRPr="008F0A0D" w:rsidRDefault="001E038D" w:rsidP="001E03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72A1">
              <w:rPr>
                <w:rFonts w:ascii="Times New Roman" w:hAnsi="Times New Roman" w:cs="Times New Roman"/>
                <w:sz w:val="20"/>
                <w:szCs w:val="20"/>
              </w:rPr>
              <w:t>ETC2_DI, Pos. 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6D5833" w14:paraId="73359D2F" w14:textId="77777777" w:rsidTr="005A58A7">
        <w:trPr>
          <w:trHeight w:val="272"/>
        </w:trPr>
        <w:tc>
          <w:tcPr>
            <w:tcW w:w="633" w:type="dxa"/>
          </w:tcPr>
          <w:p w14:paraId="449A36B2" w14:textId="15735707" w:rsidR="006D5833" w:rsidRDefault="006D5833" w:rsidP="001E03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2722" w:type="dxa"/>
          </w:tcPr>
          <w:p w14:paraId="6B311A9C" w14:textId="0CA63041" w:rsidR="006D5833" w:rsidRDefault="006D5833" w:rsidP="001E03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Present</w:t>
            </w:r>
          </w:p>
        </w:tc>
        <w:tc>
          <w:tcPr>
            <w:tcW w:w="2722" w:type="dxa"/>
          </w:tcPr>
          <w:p w14:paraId="55D6CB9B" w14:textId="7D91AEFB" w:rsidR="006D5833" w:rsidRDefault="006D5833" w:rsidP="001E03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Do not work with health systems and payers</w:t>
            </w:r>
          </w:p>
        </w:tc>
        <w:tc>
          <w:tcPr>
            <w:tcW w:w="2722" w:type="dxa"/>
          </w:tcPr>
          <w:p w14:paraId="2C4DD9BE" w14:textId="77777777" w:rsidR="006D5833" w:rsidRPr="008F324D" w:rsidRDefault="006D5833" w:rsidP="001E038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22" w:type="dxa"/>
          </w:tcPr>
          <w:p w14:paraId="41A71F19" w14:textId="77777777" w:rsidR="006D5833" w:rsidRDefault="006D5833" w:rsidP="001E038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23" w:type="dxa"/>
          </w:tcPr>
          <w:p w14:paraId="4360CA17" w14:textId="1E291982" w:rsidR="006D5833" w:rsidRPr="00E872A1" w:rsidRDefault="006D5833" w:rsidP="001E03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5833">
              <w:rPr>
                <w:rFonts w:ascii="Times New Roman" w:hAnsi="Times New Roman" w:cs="Times New Roman"/>
                <w:sz w:val="20"/>
                <w:szCs w:val="20"/>
              </w:rPr>
              <w:t>ETC2_DI, Pos. 29</w:t>
            </w:r>
          </w:p>
        </w:tc>
      </w:tr>
      <w:tr w:rsidR="00D8392A" w14:paraId="626AD6D9" w14:textId="77777777" w:rsidTr="005A58A7">
        <w:trPr>
          <w:trHeight w:val="272"/>
        </w:trPr>
        <w:tc>
          <w:tcPr>
            <w:tcW w:w="633" w:type="dxa"/>
          </w:tcPr>
          <w:p w14:paraId="208E6C0B" w14:textId="755F45E4" w:rsidR="00D8392A" w:rsidRDefault="00D8392A" w:rsidP="001E03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2722" w:type="dxa"/>
          </w:tcPr>
          <w:p w14:paraId="12D3B5C5" w14:textId="36D52F1D" w:rsidR="00D8392A" w:rsidRDefault="00D8392A" w:rsidP="001E03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Past</w:t>
            </w:r>
          </w:p>
        </w:tc>
        <w:tc>
          <w:tcPr>
            <w:tcW w:w="2722" w:type="dxa"/>
          </w:tcPr>
          <w:p w14:paraId="5EF0FCE3" w14:textId="37EFCC51" w:rsidR="00D8392A" w:rsidRDefault="00D8392A" w:rsidP="001E03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Chose a use case where no one has a competitive advantage but sees it as a cost but need to incur it due to compliance</w:t>
            </w:r>
          </w:p>
        </w:tc>
        <w:tc>
          <w:tcPr>
            <w:tcW w:w="2722" w:type="dxa"/>
          </w:tcPr>
          <w:p w14:paraId="5E2284C1" w14:textId="77777777" w:rsidR="00D8392A" w:rsidRPr="008F324D" w:rsidRDefault="00D8392A" w:rsidP="001E038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22" w:type="dxa"/>
          </w:tcPr>
          <w:p w14:paraId="6D4BB65A" w14:textId="77777777" w:rsidR="00D8392A" w:rsidRDefault="00D8392A" w:rsidP="001E038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23" w:type="dxa"/>
          </w:tcPr>
          <w:p w14:paraId="0C9F9D86" w14:textId="5F3CD011" w:rsidR="00D8392A" w:rsidRPr="006D5833" w:rsidRDefault="00D8392A" w:rsidP="001E03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8392A">
              <w:rPr>
                <w:rFonts w:ascii="Times New Roman" w:hAnsi="Times New Roman" w:cs="Times New Roman"/>
                <w:sz w:val="20"/>
                <w:szCs w:val="20"/>
              </w:rPr>
              <w:t>PY2_DI, Pos. 2</w:t>
            </w:r>
          </w:p>
        </w:tc>
      </w:tr>
      <w:tr w:rsidR="00865546" w14:paraId="61AE28B8" w14:textId="77777777" w:rsidTr="005A58A7">
        <w:trPr>
          <w:trHeight w:val="272"/>
        </w:trPr>
        <w:tc>
          <w:tcPr>
            <w:tcW w:w="633" w:type="dxa"/>
          </w:tcPr>
          <w:p w14:paraId="2FFBE18E" w14:textId="724DDFD8" w:rsidR="00865546" w:rsidRDefault="00865546" w:rsidP="001E03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2722" w:type="dxa"/>
          </w:tcPr>
          <w:p w14:paraId="6D08C52C" w14:textId="02BB99E5" w:rsidR="00865546" w:rsidRDefault="00865546" w:rsidP="001E03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Present</w:t>
            </w:r>
          </w:p>
        </w:tc>
        <w:tc>
          <w:tcPr>
            <w:tcW w:w="2722" w:type="dxa"/>
          </w:tcPr>
          <w:p w14:paraId="048118DB" w14:textId="5A5F6707" w:rsidR="00865546" w:rsidRDefault="00865546" w:rsidP="001E03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Intermediaries offering the old way and the new way to customers</w:t>
            </w:r>
          </w:p>
        </w:tc>
        <w:tc>
          <w:tcPr>
            <w:tcW w:w="2722" w:type="dxa"/>
          </w:tcPr>
          <w:p w14:paraId="67A34460" w14:textId="21783BEF" w:rsidR="00865546" w:rsidRPr="008F324D" w:rsidRDefault="00865546" w:rsidP="001E03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Have a smooth transfer from old to new revenue streams [business model]</w:t>
            </w:r>
          </w:p>
        </w:tc>
        <w:tc>
          <w:tcPr>
            <w:tcW w:w="2722" w:type="dxa"/>
          </w:tcPr>
          <w:p w14:paraId="7D830744" w14:textId="77777777" w:rsidR="00865546" w:rsidRDefault="00865546" w:rsidP="001E038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23" w:type="dxa"/>
          </w:tcPr>
          <w:p w14:paraId="26BAA73A" w14:textId="74CF47C4" w:rsidR="00865546" w:rsidRPr="00D8392A" w:rsidRDefault="00865546" w:rsidP="001E03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546">
              <w:rPr>
                <w:rFonts w:ascii="Times New Roman" w:hAnsi="Times New Roman" w:cs="Times New Roman"/>
                <w:sz w:val="20"/>
                <w:szCs w:val="20"/>
              </w:rPr>
              <w:t>PY2_DI, Pos. 62</w:t>
            </w:r>
          </w:p>
        </w:tc>
      </w:tr>
      <w:tr w:rsidR="006262AD" w14:paraId="13A559C0" w14:textId="77777777" w:rsidTr="005A58A7">
        <w:trPr>
          <w:trHeight w:val="272"/>
        </w:trPr>
        <w:tc>
          <w:tcPr>
            <w:tcW w:w="633" w:type="dxa"/>
          </w:tcPr>
          <w:p w14:paraId="488FEFA1" w14:textId="093106E6" w:rsidR="006262AD" w:rsidRDefault="006262AD" w:rsidP="001E03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19</w:t>
            </w:r>
          </w:p>
        </w:tc>
        <w:tc>
          <w:tcPr>
            <w:tcW w:w="2722" w:type="dxa"/>
          </w:tcPr>
          <w:p w14:paraId="54E8C74B" w14:textId="19C6E97A" w:rsidR="006262AD" w:rsidRDefault="006262AD" w:rsidP="001E03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Present</w:t>
            </w:r>
          </w:p>
        </w:tc>
        <w:tc>
          <w:tcPr>
            <w:tcW w:w="2722" w:type="dxa"/>
          </w:tcPr>
          <w:p w14:paraId="01327BA4" w14:textId="7764503A" w:rsidR="006262AD" w:rsidRDefault="006262AD" w:rsidP="001E03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Blockchain allows for the sharing of logic</w:t>
            </w:r>
          </w:p>
        </w:tc>
        <w:tc>
          <w:tcPr>
            <w:tcW w:w="2722" w:type="dxa"/>
          </w:tcPr>
          <w:p w14:paraId="08BDEB91" w14:textId="77777777" w:rsidR="006262AD" w:rsidRDefault="006262AD" w:rsidP="001E038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22" w:type="dxa"/>
          </w:tcPr>
          <w:p w14:paraId="7902DADD" w14:textId="75D60EC8" w:rsidR="006262AD" w:rsidRDefault="006262AD" w:rsidP="001E03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People are less concerned about the adoption of a technology, fearing less </w:t>
            </w:r>
            <w:r w:rsidRPr="006262AD">
              <w:rPr>
                <w:rFonts w:ascii="Times New Roman" w:hAnsi="Times New Roman" w:cs="Times New Roman"/>
                <w:sz w:val="20"/>
                <w:szCs w:val="20"/>
              </w:rPr>
              <w:t>that someone else is going to get an advantage or a leg up on</w:t>
            </w:r>
            <w:r w:rsidR="00BE6F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262AD">
              <w:rPr>
                <w:rFonts w:ascii="Times New Roman" w:hAnsi="Times New Roman" w:cs="Times New Roman"/>
                <w:sz w:val="20"/>
                <w:szCs w:val="20"/>
              </w:rPr>
              <w:t>the group</w:t>
            </w:r>
          </w:p>
        </w:tc>
        <w:tc>
          <w:tcPr>
            <w:tcW w:w="2723" w:type="dxa"/>
          </w:tcPr>
          <w:p w14:paraId="7D9336AC" w14:textId="2C9C87EA" w:rsidR="006262AD" w:rsidRPr="00865546" w:rsidRDefault="006262AD" w:rsidP="001E03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262AD">
              <w:rPr>
                <w:rFonts w:ascii="Times New Roman" w:hAnsi="Times New Roman" w:cs="Times New Roman"/>
                <w:sz w:val="20"/>
                <w:szCs w:val="20"/>
              </w:rPr>
              <w:t>PY2_DI, Pos. 76</w:t>
            </w:r>
          </w:p>
        </w:tc>
      </w:tr>
      <w:tr w:rsidR="006F7825" w14:paraId="70BDA2BE" w14:textId="77777777" w:rsidTr="005A58A7">
        <w:trPr>
          <w:trHeight w:val="272"/>
        </w:trPr>
        <w:tc>
          <w:tcPr>
            <w:tcW w:w="633" w:type="dxa"/>
          </w:tcPr>
          <w:p w14:paraId="022BB3B6" w14:textId="0C23756B" w:rsidR="006F7825" w:rsidRDefault="006F7825" w:rsidP="001E03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2722" w:type="dxa"/>
          </w:tcPr>
          <w:p w14:paraId="6199F893" w14:textId="6EF3EA09" w:rsidR="006F7825" w:rsidRDefault="006F7825" w:rsidP="001E03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Present</w:t>
            </w:r>
          </w:p>
        </w:tc>
        <w:tc>
          <w:tcPr>
            <w:tcW w:w="2722" w:type="dxa"/>
          </w:tcPr>
          <w:p w14:paraId="6AE206BA" w14:textId="696A5416" w:rsidR="006F7825" w:rsidRDefault="00980C8F" w:rsidP="001E03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Pr="00980C8F">
              <w:rPr>
                <w:rFonts w:ascii="Times New Roman" w:hAnsi="Times New Roman" w:cs="Times New Roman"/>
                <w:sz w:val="20"/>
                <w:szCs w:val="20"/>
              </w:rPr>
              <w:t>ave enough stakeholder buy-in</w:t>
            </w:r>
          </w:p>
        </w:tc>
        <w:tc>
          <w:tcPr>
            <w:tcW w:w="2722" w:type="dxa"/>
          </w:tcPr>
          <w:p w14:paraId="7C2910EB" w14:textId="77777777" w:rsidR="006F7825" w:rsidRDefault="006F7825" w:rsidP="001E038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22" w:type="dxa"/>
          </w:tcPr>
          <w:p w14:paraId="4E7AF13F" w14:textId="77777777" w:rsidR="006F7825" w:rsidRDefault="006F7825" w:rsidP="001E038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23" w:type="dxa"/>
          </w:tcPr>
          <w:p w14:paraId="5D85CAB0" w14:textId="4EB58D29" w:rsidR="006F7825" w:rsidRPr="006262AD" w:rsidRDefault="00980C8F" w:rsidP="001E03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80C8F">
              <w:rPr>
                <w:rFonts w:ascii="Times New Roman" w:hAnsi="Times New Roman" w:cs="Times New Roman"/>
                <w:sz w:val="20"/>
                <w:szCs w:val="20"/>
              </w:rPr>
              <w:t>M1_DI, Pos. 46</w:t>
            </w:r>
          </w:p>
        </w:tc>
      </w:tr>
      <w:tr w:rsidR="006F7825" w14:paraId="4C219AF1" w14:textId="77777777" w:rsidTr="005A58A7">
        <w:trPr>
          <w:trHeight w:val="272"/>
        </w:trPr>
        <w:tc>
          <w:tcPr>
            <w:tcW w:w="633" w:type="dxa"/>
          </w:tcPr>
          <w:p w14:paraId="2A996EEC" w14:textId="1F6F9E1D" w:rsidR="006F7825" w:rsidRDefault="00182644" w:rsidP="001E03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2722" w:type="dxa"/>
          </w:tcPr>
          <w:p w14:paraId="5B410E41" w14:textId="1785480D" w:rsidR="006F7825" w:rsidRDefault="006C7A84" w:rsidP="001E03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Present</w:t>
            </w:r>
          </w:p>
        </w:tc>
        <w:tc>
          <w:tcPr>
            <w:tcW w:w="2722" w:type="dxa"/>
          </w:tcPr>
          <w:p w14:paraId="69CCA821" w14:textId="08E4E1AD" w:rsidR="006F7825" w:rsidRDefault="000A61F2" w:rsidP="001E03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Sufficient money</w:t>
            </w:r>
          </w:p>
        </w:tc>
        <w:tc>
          <w:tcPr>
            <w:tcW w:w="2722" w:type="dxa"/>
          </w:tcPr>
          <w:p w14:paraId="6B5AF5FE" w14:textId="77777777" w:rsidR="006F7825" w:rsidRDefault="006F7825" w:rsidP="001E038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22" w:type="dxa"/>
          </w:tcPr>
          <w:p w14:paraId="1B9C02B8" w14:textId="4B9F3B1B" w:rsidR="006F7825" w:rsidRDefault="000A61F2" w:rsidP="001E03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Gives you the formal support needed</w:t>
            </w:r>
          </w:p>
        </w:tc>
        <w:tc>
          <w:tcPr>
            <w:tcW w:w="2723" w:type="dxa"/>
          </w:tcPr>
          <w:p w14:paraId="4B21009E" w14:textId="10FE0E33" w:rsidR="006F7825" w:rsidRPr="006262AD" w:rsidRDefault="000A61F2" w:rsidP="001E03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80C8F">
              <w:rPr>
                <w:rFonts w:ascii="Times New Roman" w:hAnsi="Times New Roman" w:cs="Times New Roman"/>
                <w:sz w:val="20"/>
                <w:szCs w:val="20"/>
              </w:rPr>
              <w:t>M1_DI, Pos. 46</w:t>
            </w:r>
          </w:p>
        </w:tc>
      </w:tr>
      <w:tr w:rsidR="006F7825" w14:paraId="7F9F13F4" w14:textId="77777777" w:rsidTr="005A58A7">
        <w:trPr>
          <w:trHeight w:val="272"/>
        </w:trPr>
        <w:tc>
          <w:tcPr>
            <w:tcW w:w="633" w:type="dxa"/>
          </w:tcPr>
          <w:p w14:paraId="7206BF2F" w14:textId="743AE1A0" w:rsidR="006F7825" w:rsidRDefault="00182644" w:rsidP="001E03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2722" w:type="dxa"/>
          </w:tcPr>
          <w:p w14:paraId="07E15E9F" w14:textId="6F29E7E5" w:rsidR="006F7825" w:rsidRPr="006C7A84" w:rsidRDefault="006C7A84" w:rsidP="001E038D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Present</w:t>
            </w:r>
          </w:p>
        </w:tc>
        <w:tc>
          <w:tcPr>
            <w:tcW w:w="2722" w:type="dxa"/>
          </w:tcPr>
          <w:p w14:paraId="6BF7A6A4" w14:textId="5CBCAF0F" w:rsidR="006F7825" w:rsidRDefault="000A61F2" w:rsidP="001E03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Sufficient pain</w:t>
            </w:r>
          </w:p>
        </w:tc>
        <w:tc>
          <w:tcPr>
            <w:tcW w:w="2722" w:type="dxa"/>
          </w:tcPr>
          <w:p w14:paraId="16C0DA37" w14:textId="77777777" w:rsidR="006F7825" w:rsidRDefault="006F7825" w:rsidP="001E038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22" w:type="dxa"/>
          </w:tcPr>
          <w:p w14:paraId="7F803489" w14:textId="3F298EB3" w:rsidR="006F7825" w:rsidRDefault="000A61F2" w:rsidP="001E03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Gives you </w:t>
            </w:r>
            <w:r w:rsidRPr="000A61F2">
              <w:rPr>
                <w:rFonts w:ascii="Times New Roman" w:hAnsi="Times New Roman" w:cs="Times New Roman"/>
                <w:sz w:val="20"/>
                <w:szCs w:val="20"/>
              </w:rPr>
              <w:t xml:space="preserve">the informal or invisible network support </w:t>
            </w:r>
          </w:p>
        </w:tc>
        <w:tc>
          <w:tcPr>
            <w:tcW w:w="2723" w:type="dxa"/>
          </w:tcPr>
          <w:p w14:paraId="746C73B0" w14:textId="7D73666F" w:rsidR="006F7825" w:rsidRPr="006262AD" w:rsidRDefault="000A61F2" w:rsidP="001E03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80C8F">
              <w:rPr>
                <w:rFonts w:ascii="Times New Roman" w:hAnsi="Times New Roman" w:cs="Times New Roman"/>
                <w:sz w:val="20"/>
                <w:szCs w:val="20"/>
              </w:rPr>
              <w:t>M1_DI, Pos. 46</w:t>
            </w:r>
          </w:p>
        </w:tc>
      </w:tr>
      <w:tr w:rsidR="006F7825" w14:paraId="78E0A191" w14:textId="77777777" w:rsidTr="005A58A7">
        <w:trPr>
          <w:trHeight w:val="272"/>
        </w:trPr>
        <w:tc>
          <w:tcPr>
            <w:tcW w:w="633" w:type="dxa"/>
          </w:tcPr>
          <w:p w14:paraId="14CD82EF" w14:textId="0B192494" w:rsidR="006F7825" w:rsidRDefault="00182644" w:rsidP="001E03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2722" w:type="dxa"/>
          </w:tcPr>
          <w:p w14:paraId="2B24D814" w14:textId="588D269D" w:rsidR="006F7825" w:rsidRDefault="00602B12" w:rsidP="001E03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Present</w:t>
            </w:r>
          </w:p>
        </w:tc>
        <w:tc>
          <w:tcPr>
            <w:tcW w:w="2722" w:type="dxa"/>
          </w:tcPr>
          <w:p w14:paraId="3F823528" w14:textId="46F6EB9B" w:rsidR="006F7825" w:rsidRDefault="00602B12" w:rsidP="001E03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Appropriate resources and allocations</w:t>
            </w:r>
          </w:p>
        </w:tc>
        <w:tc>
          <w:tcPr>
            <w:tcW w:w="2722" w:type="dxa"/>
          </w:tcPr>
          <w:p w14:paraId="013E1AB9" w14:textId="4A14699F" w:rsidR="006F7825" w:rsidRDefault="00602B12" w:rsidP="001E03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[See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Ex_Success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factors#21</w:t>
            </w:r>
            <w:r w:rsidR="00CE470C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2722" w:type="dxa"/>
          </w:tcPr>
          <w:p w14:paraId="4693E0DB" w14:textId="77777777" w:rsidR="006F7825" w:rsidRDefault="006F7825" w:rsidP="001E038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23" w:type="dxa"/>
          </w:tcPr>
          <w:p w14:paraId="32260D7F" w14:textId="4C6E1440" w:rsidR="006F7825" w:rsidRPr="006262AD" w:rsidRDefault="00602B12" w:rsidP="001E03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80C8F">
              <w:rPr>
                <w:rFonts w:ascii="Times New Roman" w:hAnsi="Times New Roman" w:cs="Times New Roman"/>
                <w:sz w:val="20"/>
                <w:szCs w:val="20"/>
              </w:rPr>
              <w:t>M1_DI, Pos. 46</w:t>
            </w:r>
          </w:p>
        </w:tc>
      </w:tr>
      <w:tr w:rsidR="00CE470C" w14:paraId="65ADE06B" w14:textId="77777777" w:rsidTr="005A58A7">
        <w:trPr>
          <w:trHeight w:val="272"/>
        </w:trPr>
        <w:tc>
          <w:tcPr>
            <w:tcW w:w="633" w:type="dxa"/>
          </w:tcPr>
          <w:p w14:paraId="7FF8A170" w14:textId="463CBFE9" w:rsidR="00CE470C" w:rsidRDefault="00CE470C" w:rsidP="00CE47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2722" w:type="dxa"/>
          </w:tcPr>
          <w:p w14:paraId="005638DB" w14:textId="15279AB1" w:rsidR="00CE470C" w:rsidRDefault="00CE470C" w:rsidP="00CE47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Present</w:t>
            </w:r>
          </w:p>
        </w:tc>
        <w:tc>
          <w:tcPr>
            <w:tcW w:w="2722" w:type="dxa"/>
          </w:tcPr>
          <w:p w14:paraId="06CFE415" w14:textId="2B66264F" w:rsidR="00CE470C" w:rsidRDefault="00CE470C" w:rsidP="00CE47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Appropriate resources and allocations</w:t>
            </w:r>
          </w:p>
        </w:tc>
        <w:tc>
          <w:tcPr>
            <w:tcW w:w="2722" w:type="dxa"/>
          </w:tcPr>
          <w:p w14:paraId="706DA7C9" w14:textId="4ADDB34D" w:rsidR="00CE470C" w:rsidRDefault="00CE470C" w:rsidP="00CE47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[See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Ex_Success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factors#22]</w:t>
            </w:r>
          </w:p>
        </w:tc>
        <w:tc>
          <w:tcPr>
            <w:tcW w:w="2722" w:type="dxa"/>
          </w:tcPr>
          <w:p w14:paraId="39CAAE0A" w14:textId="77777777" w:rsidR="00CE470C" w:rsidRDefault="00CE470C" w:rsidP="00CE470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23" w:type="dxa"/>
          </w:tcPr>
          <w:p w14:paraId="2F839312" w14:textId="71C3A519" w:rsidR="00CE470C" w:rsidRPr="006262AD" w:rsidRDefault="00CE470C" w:rsidP="00CE47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80C8F">
              <w:rPr>
                <w:rFonts w:ascii="Times New Roman" w:hAnsi="Times New Roman" w:cs="Times New Roman"/>
                <w:sz w:val="20"/>
                <w:szCs w:val="20"/>
              </w:rPr>
              <w:t>M1_DI, Pos. 46</w:t>
            </w:r>
          </w:p>
        </w:tc>
      </w:tr>
      <w:tr w:rsidR="00CE470C" w:rsidRPr="001C011E" w14:paraId="6A522DD1" w14:textId="77777777" w:rsidTr="005A58A7">
        <w:trPr>
          <w:trHeight w:val="272"/>
        </w:trPr>
        <w:tc>
          <w:tcPr>
            <w:tcW w:w="633" w:type="dxa"/>
          </w:tcPr>
          <w:p w14:paraId="5A8762A1" w14:textId="13ADE18E" w:rsidR="00CE470C" w:rsidRDefault="00CE470C" w:rsidP="00CE47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2722" w:type="dxa"/>
          </w:tcPr>
          <w:p w14:paraId="16DF9AB3" w14:textId="60B82E14" w:rsidR="00CE470C" w:rsidRDefault="00BF3C35" w:rsidP="00CE47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Present</w:t>
            </w:r>
          </w:p>
        </w:tc>
        <w:tc>
          <w:tcPr>
            <w:tcW w:w="2722" w:type="dxa"/>
          </w:tcPr>
          <w:p w14:paraId="1B3E8133" w14:textId="2B060209" w:rsidR="00CE470C" w:rsidRDefault="00BF3C35" w:rsidP="00CE47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Need to have a business </w:t>
            </w:r>
            <w:r w:rsidR="001E7CF3">
              <w:rPr>
                <w:rFonts w:ascii="Times New Roman" w:hAnsi="Times New Roman" w:cs="Times New Roman"/>
                <w:sz w:val="20"/>
                <w:szCs w:val="20"/>
              </w:rPr>
              <w:t>need</w:t>
            </w:r>
          </w:p>
        </w:tc>
        <w:tc>
          <w:tcPr>
            <w:tcW w:w="2722" w:type="dxa"/>
          </w:tcPr>
          <w:p w14:paraId="47EF2F88" w14:textId="77777777" w:rsidR="00CE470C" w:rsidRDefault="00CE470C" w:rsidP="00CE470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22" w:type="dxa"/>
          </w:tcPr>
          <w:p w14:paraId="3DFF627A" w14:textId="7E33FBD1" w:rsidR="00CE470C" w:rsidRDefault="001A3237" w:rsidP="00CE47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This inspires and lets you move forward</w:t>
            </w:r>
          </w:p>
        </w:tc>
        <w:tc>
          <w:tcPr>
            <w:tcW w:w="2723" w:type="dxa"/>
          </w:tcPr>
          <w:p w14:paraId="0971B5A5" w14:textId="260502AD" w:rsidR="00CE470C" w:rsidRPr="001C011E" w:rsidRDefault="001C011E" w:rsidP="00CE470C">
            <w:pPr>
              <w:rPr>
                <w:rFonts w:ascii="Times New Roman" w:hAnsi="Times New Roman" w:cs="Times New Roman"/>
                <w:sz w:val="20"/>
                <w:szCs w:val="20"/>
                <w:lang w:val="de-DE"/>
              </w:rPr>
            </w:pPr>
            <w:r w:rsidRPr="001C011E">
              <w:rPr>
                <w:rFonts w:ascii="Times New Roman" w:hAnsi="Times New Roman" w:cs="Times New Roman"/>
                <w:sz w:val="20"/>
                <w:szCs w:val="20"/>
                <w:lang w:val="de-DE"/>
              </w:rPr>
              <w:t>HINE2_D</w:t>
            </w:r>
            <w:r>
              <w:rPr>
                <w:rFonts w:ascii="Times New Roman" w:hAnsi="Times New Roman" w:cs="Times New Roman"/>
                <w:sz w:val="20"/>
                <w:szCs w:val="20"/>
                <w:lang w:val="de-DE"/>
              </w:rPr>
              <w:t>I</w:t>
            </w:r>
            <w:r w:rsidRPr="001C011E">
              <w:rPr>
                <w:rFonts w:ascii="Times New Roman" w:hAnsi="Times New Roman" w:cs="Times New Roman"/>
                <w:sz w:val="20"/>
                <w:szCs w:val="20"/>
                <w:lang w:val="de-DE"/>
              </w:rPr>
              <w:t>, Pos. 62</w:t>
            </w:r>
          </w:p>
        </w:tc>
      </w:tr>
      <w:tr w:rsidR="00CE470C" w14:paraId="75A4712A" w14:textId="77777777" w:rsidTr="005A58A7">
        <w:trPr>
          <w:trHeight w:val="272"/>
        </w:trPr>
        <w:tc>
          <w:tcPr>
            <w:tcW w:w="633" w:type="dxa"/>
          </w:tcPr>
          <w:p w14:paraId="6DB49193" w14:textId="36850A5E" w:rsidR="00CE470C" w:rsidRDefault="00CE470C" w:rsidP="00CE47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2722" w:type="dxa"/>
          </w:tcPr>
          <w:p w14:paraId="4341AEC3" w14:textId="4328674A" w:rsidR="00CE470C" w:rsidRDefault="008C6042" w:rsidP="00CE47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Present</w:t>
            </w:r>
          </w:p>
        </w:tc>
        <w:tc>
          <w:tcPr>
            <w:tcW w:w="2722" w:type="dxa"/>
          </w:tcPr>
          <w:p w14:paraId="49DA3A24" w14:textId="5726C9BD" w:rsidR="00CE470C" w:rsidRDefault="008C6042" w:rsidP="00CE47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government (NIST) needs to bless and implement it</w:t>
            </w:r>
          </w:p>
        </w:tc>
        <w:tc>
          <w:tcPr>
            <w:tcW w:w="2722" w:type="dxa"/>
          </w:tcPr>
          <w:p w14:paraId="53F565F9" w14:textId="77777777" w:rsidR="00CE470C" w:rsidRDefault="00CE470C" w:rsidP="00CE470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22" w:type="dxa"/>
          </w:tcPr>
          <w:p w14:paraId="0855D4B5" w14:textId="6A80A797" w:rsidR="00CE470C" w:rsidRDefault="008C6042" w:rsidP="00CE47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Gives the green light to the companies working on this</w:t>
            </w:r>
          </w:p>
        </w:tc>
        <w:tc>
          <w:tcPr>
            <w:tcW w:w="2723" w:type="dxa"/>
          </w:tcPr>
          <w:p w14:paraId="5FCDCFA9" w14:textId="4C33B8B4" w:rsidR="00CE470C" w:rsidRPr="006262AD" w:rsidRDefault="008C6042" w:rsidP="00CE47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011E">
              <w:rPr>
                <w:rFonts w:ascii="Times New Roman" w:hAnsi="Times New Roman" w:cs="Times New Roman"/>
                <w:sz w:val="20"/>
                <w:szCs w:val="20"/>
                <w:lang w:val="de-DE"/>
              </w:rPr>
              <w:t>HINE2_D</w:t>
            </w:r>
            <w:r>
              <w:rPr>
                <w:rFonts w:ascii="Times New Roman" w:hAnsi="Times New Roman" w:cs="Times New Roman"/>
                <w:sz w:val="20"/>
                <w:szCs w:val="20"/>
                <w:lang w:val="de-DE"/>
              </w:rPr>
              <w:t>I</w:t>
            </w:r>
            <w:r w:rsidRPr="001C011E">
              <w:rPr>
                <w:rFonts w:ascii="Times New Roman" w:hAnsi="Times New Roman" w:cs="Times New Roman"/>
                <w:sz w:val="20"/>
                <w:szCs w:val="20"/>
                <w:lang w:val="de-DE"/>
              </w:rPr>
              <w:t xml:space="preserve">, Pos. </w:t>
            </w:r>
            <w:r>
              <w:rPr>
                <w:rFonts w:ascii="Times New Roman" w:hAnsi="Times New Roman" w:cs="Times New Roman"/>
                <w:sz w:val="20"/>
                <w:szCs w:val="20"/>
                <w:lang w:val="de-DE"/>
              </w:rPr>
              <w:t>100</w:t>
            </w:r>
          </w:p>
        </w:tc>
      </w:tr>
      <w:tr w:rsidR="00CE470C" w14:paraId="37F53EF3" w14:textId="77777777" w:rsidTr="005A58A7">
        <w:trPr>
          <w:trHeight w:val="272"/>
        </w:trPr>
        <w:tc>
          <w:tcPr>
            <w:tcW w:w="633" w:type="dxa"/>
          </w:tcPr>
          <w:p w14:paraId="4096523E" w14:textId="71353E1B" w:rsidR="00CE470C" w:rsidRDefault="00CE470C" w:rsidP="00CE47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</w:t>
            </w:r>
          </w:p>
        </w:tc>
        <w:tc>
          <w:tcPr>
            <w:tcW w:w="2722" w:type="dxa"/>
          </w:tcPr>
          <w:p w14:paraId="61DDE345" w14:textId="77777777" w:rsidR="00CE470C" w:rsidRDefault="00CE470C" w:rsidP="00CE470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22" w:type="dxa"/>
          </w:tcPr>
          <w:p w14:paraId="1864CA9A" w14:textId="77777777" w:rsidR="00CE470C" w:rsidRDefault="00CE470C" w:rsidP="00CE470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22" w:type="dxa"/>
          </w:tcPr>
          <w:p w14:paraId="6DBD2513" w14:textId="77777777" w:rsidR="00CE470C" w:rsidRDefault="00CE470C" w:rsidP="00CE470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22" w:type="dxa"/>
          </w:tcPr>
          <w:p w14:paraId="0C442D69" w14:textId="77777777" w:rsidR="00CE470C" w:rsidRDefault="00CE470C" w:rsidP="00CE470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23" w:type="dxa"/>
          </w:tcPr>
          <w:p w14:paraId="2E8ED103" w14:textId="77777777" w:rsidR="00CE470C" w:rsidRPr="006262AD" w:rsidRDefault="00CE470C" w:rsidP="00CE470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25C3B74E" w14:textId="77777777" w:rsidR="00FF0866" w:rsidRDefault="00FF0866"/>
    <w:sectPr w:rsidR="00FF0866" w:rsidSect="00AB2BC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/>
      <w:pgMar w:top="806" w:right="806" w:bottom="806" w:left="806" w:header="289" w:footer="289" w:gutter="0"/>
      <w:pgNumType w:fmt="numberInDas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B4CF70" w14:textId="77777777" w:rsidR="002A765A" w:rsidRDefault="002A765A" w:rsidP="00AB2BCA">
      <w:r>
        <w:separator/>
      </w:r>
    </w:p>
  </w:endnote>
  <w:endnote w:type="continuationSeparator" w:id="0">
    <w:p w14:paraId="156A9F61" w14:textId="77777777" w:rsidR="002A765A" w:rsidRDefault="002A765A" w:rsidP="00AB2B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43211" w14:textId="77777777" w:rsidR="00AB2BCA" w:rsidRDefault="00AB2BC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C21B9" w14:textId="77777777" w:rsidR="00AB2BCA" w:rsidRDefault="00AB2BC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9E47B" w14:textId="77777777" w:rsidR="00AB2BCA" w:rsidRDefault="00AB2B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86A71F" w14:textId="77777777" w:rsidR="002A765A" w:rsidRDefault="002A765A" w:rsidP="00AB2BCA">
      <w:r>
        <w:separator/>
      </w:r>
    </w:p>
  </w:footnote>
  <w:footnote w:type="continuationSeparator" w:id="0">
    <w:p w14:paraId="35EEAB4C" w14:textId="77777777" w:rsidR="002A765A" w:rsidRDefault="002A765A" w:rsidP="00AB2B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42900016"/>
      <w:docPartObj>
        <w:docPartGallery w:val="Page Numbers (Top of Page)"/>
        <w:docPartUnique/>
      </w:docPartObj>
    </w:sdtPr>
    <w:sdtContent>
      <w:p w14:paraId="6DB05A7D" w14:textId="1F176E35" w:rsidR="00AB2BCA" w:rsidRDefault="00AB2BCA" w:rsidP="00EE6F48">
        <w:pPr>
          <w:pStyle w:val="Head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BC9213E" w14:textId="77777777" w:rsidR="00AB2BCA" w:rsidRDefault="00AB2BC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Times New Roman" w:hAnsi="Times New Roman" w:cs="Times New Roman"/>
        <w:sz w:val="20"/>
        <w:szCs w:val="20"/>
      </w:rPr>
      <w:id w:val="678171659"/>
      <w:docPartObj>
        <w:docPartGallery w:val="Page Numbers (Top of Page)"/>
        <w:docPartUnique/>
      </w:docPartObj>
    </w:sdtPr>
    <w:sdtContent>
      <w:p w14:paraId="73EA84D2" w14:textId="16647FF8" w:rsidR="00AB2BCA" w:rsidRPr="00AB2BCA" w:rsidRDefault="00AB2BCA" w:rsidP="00EE6F48">
        <w:pPr>
          <w:pStyle w:val="Header"/>
          <w:framePr w:wrap="none" w:vAnchor="text" w:hAnchor="margin" w:xAlign="center" w:y="1"/>
          <w:rPr>
            <w:rStyle w:val="PageNumber"/>
            <w:rFonts w:ascii="Times New Roman" w:hAnsi="Times New Roman" w:cs="Times New Roman"/>
            <w:sz w:val="20"/>
            <w:szCs w:val="20"/>
          </w:rPr>
        </w:pPr>
        <w:r w:rsidRPr="00AB2BCA">
          <w:rPr>
            <w:rStyle w:val="PageNumber"/>
            <w:rFonts w:ascii="Times New Roman" w:hAnsi="Times New Roman" w:cs="Times New Roman"/>
            <w:sz w:val="20"/>
            <w:szCs w:val="20"/>
          </w:rPr>
          <w:fldChar w:fldCharType="begin"/>
        </w:r>
        <w:r w:rsidRPr="00AB2BCA">
          <w:rPr>
            <w:rStyle w:val="PageNumber"/>
            <w:rFonts w:ascii="Times New Roman" w:hAnsi="Times New Roman" w:cs="Times New Roman"/>
            <w:sz w:val="20"/>
            <w:szCs w:val="20"/>
          </w:rPr>
          <w:instrText xml:space="preserve"> PAGE </w:instrText>
        </w:r>
        <w:r w:rsidRPr="00AB2BCA">
          <w:rPr>
            <w:rStyle w:val="PageNumber"/>
            <w:rFonts w:ascii="Times New Roman" w:hAnsi="Times New Roman" w:cs="Times New Roman"/>
            <w:sz w:val="20"/>
            <w:szCs w:val="20"/>
          </w:rPr>
          <w:fldChar w:fldCharType="separate"/>
        </w:r>
        <w:r w:rsidRPr="00AB2BCA">
          <w:rPr>
            <w:rStyle w:val="PageNumber"/>
            <w:rFonts w:ascii="Times New Roman" w:hAnsi="Times New Roman" w:cs="Times New Roman"/>
            <w:noProof/>
            <w:sz w:val="20"/>
            <w:szCs w:val="20"/>
          </w:rPr>
          <w:t>- 1 -</w:t>
        </w:r>
        <w:r w:rsidRPr="00AB2BCA">
          <w:rPr>
            <w:rStyle w:val="PageNumber"/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3689B832" w14:textId="798F0B0F" w:rsidR="00AB2BCA" w:rsidRPr="00B1119D" w:rsidRDefault="00B1119D">
    <w:pPr>
      <w:pStyle w:val="Header"/>
      <w:rPr>
        <w:rFonts w:ascii="Times New Roman" w:hAnsi="Times New Roman" w:cs="Times New Roman"/>
        <w:sz w:val="20"/>
        <w:szCs w:val="20"/>
      </w:rPr>
    </w:pPr>
    <w:proofErr w:type="spellStart"/>
    <w:r w:rsidRPr="006711FA">
      <w:rPr>
        <w:rFonts w:ascii="Times New Roman" w:hAnsi="Times New Roman" w:cs="Times New Roman"/>
        <w:sz w:val="20"/>
        <w:szCs w:val="20"/>
      </w:rPr>
      <w:t>Ex_</w:t>
    </w:r>
    <w:r>
      <w:rPr>
        <w:rFonts w:ascii="Times New Roman" w:hAnsi="Times New Roman" w:cs="Times New Roman"/>
        <w:sz w:val="20"/>
        <w:szCs w:val="20"/>
      </w:rPr>
      <w:t>Success</w:t>
    </w:r>
    <w:proofErr w:type="spellEnd"/>
    <w:r>
      <w:rPr>
        <w:rFonts w:ascii="Times New Roman" w:hAnsi="Times New Roman" w:cs="Times New Roman"/>
        <w:sz w:val="20"/>
        <w:szCs w:val="20"/>
      </w:rPr>
      <w:t xml:space="preserve"> factors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03156" w14:textId="77777777" w:rsidR="00AB2BCA" w:rsidRDefault="00AB2BC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0C1"/>
    <w:rsid w:val="000A61F2"/>
    <w:rsid w:val="001040BE"/>
    <w:rsid w:val="00104649"/>
    <w:rsid w:val="00182644"/>
    <w:rsid w:val="001A3237"/>
    <w:rsid w:val="001C011E"/>
    <w:rsid w:val="001E038D"/>
    <w:rsid w:val="001E7CF3"/>
    <w:rsid w:val="00272389"/>
    <w:rsid w:val="00280396"/>
    <w:rsid w:val="002A088D"/>
    <w:rsid w:val="002A765A"/>
    <w:rsid w:val="002F168C"/>
    <w:rsid w:val="00305795"/>
    <w:rsid w:val="0031717D"/>
    <w:rsid w:val="00434B6A"/>
    <w:rsid w:val="00441DBD"/>
    <w:rsid w:val="004F7322"/>
    <w:rsid w:val="00517540"/>
    <w:rsid w:val="0056106A"/>
    <w:rsid w:val="005A58A7"/>
    <w:rsid w:val="005B0AB4"/>
    <w:rsid w:val="00602B12"/>
    <w:rsid w:val="006262AD"/>
    <w:rsid w:val="006C7A84"/>
    <w:rsid w:val="006D5833"/>
    <w:rsid w:val="006F68AF"/>
    <w:rsid w:val="006F7825"/>
    <w:rsid w:val="007C6629"/>
    <w:rsid w:val="008038A8"/>
    <w:rsid w:val="00865546"/>
    <w:rsid w:val="008C6042"/>
    <w:rsid w:val="008F0A0D"/>
    <w:rsid w:val="008F324D"/>
    <w:rsid w:val="008F53A7"/>
    <w:rsid w:val="00916B86"/>
    <w:rsid w:val="0092188A"/>
    <w:rsid w:val="00980C8F"/>
    <w:rsid w:val="009C7509"/>
    <w:rsid w:val="009E19B5"/>
    <w:rsid w:val="00AB2BCA"/>
    <w:rsid w:val="00AF119C"/>
    <w:rsid w:val="00B1119D"/>
    <w:rsid w:val="00B46F88"/>
    <w:rsid w:val="00BC43B2"/>
    <w:rsid w:val="00BE6F31"/>
    <w:rsid w:val="00BF3C35"/>
    <w:rsid w:val="00C07626"/>
    <w:rsid w:val="00C34E98"/>
    <w:rsid w:val="00CE470C"/>
    <w:rsid w:val="00D510C1"/>
    <w:rsid w:val="00D8392A"/>
    <w:rsid w:val="00E3474E"/>
    <w:rsid w:val="00E5553A"/>
    <w:rsid w:val="00EB747E"/>
    <w:rsid w:val="00F944D8"/>
    <w:rsid w:val="00FB1FA0"/>
    <w:rsid w:val="00FF0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E97BEB"/>
  <w15:chartTrackingRefBased/>
  <w15:docId w15:val="{A579158F-9DFF-3648-95EF-113ECF570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1D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46F8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AB2B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2BCA"/>
  </w:style>
  <w:style w:type="paragraph" w:styleId="Footer">
    <w:name w:val="footer"/>
    <w:basedOn w:val="Normal"/>
    <w:link w:val="FooterChar"/>
    <w:uiPriority w:val="99"/>
    <w:unhideWhenUsed/>
    <w:rsid w:val="00AB2B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2BCA"/>
  </w:style>
  <w:style w:type="character" w:styleId="PageNumber">
    <w:name w:val="page number"/>
    <w:basedOn w:val="DefaultParagraphFont"/>
    <w:uiPriority w:val="99"/>
    <w:semiHidden/>
    <w:unhideWhenUsed/>
    <w:rsid w:val="00AB2B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1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ophiagoeppinger/Library/Group%20Containers/UBF8T346G9.Office/User%20Content.localized/Templates.localized/Extraction%20template_cor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Extraction template_corr.dotx</Template>
  <TotalTime>37</TotalTime>
  <Pages>2</Pages>
  <Words>380</Words>
  <Characters>2284</Characters>
  <Application>Microsoft Office Word</Application>
  <DocSecurity>0</DocSecurity>
  <Lines>1142</Lines>
  <Paragraphs>266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29</cp:revision>
  <dcterms:created xsi:type="dcterms:W3CDTF">2023-07-26T21:46:00Z</dcterms:created>
  <dcterms:modified xsi:type="dcterms:W3CDTF">2023-08-05T11:55:00Z</dcterms:modified>
</cp:coreProperties>
</file>