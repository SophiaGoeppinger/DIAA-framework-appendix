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4228" w:type="dxa"/>
        <w:tblLook w:val="04A0" w:firstRow="1" w:lastRow="0" w:firstColumn="1" w:lastColumn="0" w:noHBand="0" w:noVBand="1"/>
      </w:tblPr>
      <w:tblGrid>
        <w:gridCol w:w="472"/>
        <w:gridCol w:w="1900"/>
        <w:gridCol w:w="1750"/>
        <w:gridCol w:w="2004"/>
        <w:gridCol w:w="2031"/>
        <w:gridCol w:w="1994"/>
        <w:gridCol w:w="2088"/>
        <w:gridCol w:w="1989"/>
      </w:tblGrid>
      <w:tr w:rsidR="00F47130" w14:paraId="09DD7E2E" w14:textId="77777777" w:rsidTr="001D2E7D">
        <w:trPr>
          <w:trHeight w:val="926"/>
          <w:tblHeader/>
        </w:trPr>
        <w:tc>
          <w:tcPr>
            <w:tcW w:w="472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6E96415D" w14:textId="28B9612E" w:rsidR="00F47130" w:rsidRPr="006F68AF" w:rsidRDefault="00F47130" w:rsidP="006F68A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#</w:t>
            </w:r>
          </w:p>
        </w:tc>
        <w:tc>
          <w:tcPr>
            <w:tcW w:w="190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0A95EDF0" w14:textId="43E2CB18" w:rsidR="00F47130" w:rsidRDefault="00F47130" w:rsidP="006F68AF">
            <w:r w:rsidRPr="006F68A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Time period</w:t>
            </w:r>
          </w:p>
        </w:tc>
        <w:tc>
          <w:tcPr>
            <w:tcW w:w="175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4EBDEF05" w14:textId="31183263" w:rsidR="00F47130" w:rsidRDefault="00F47130" w:rsidP="006F68A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Unit of analysis</w:t>
            </w:r>
          </w:p>
        </w:tc>
        <w:tc>
          <w:tcPr>
            <w:tcW w:w="200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34D5BA4C" w14:textId="22707179" w:rsidR="00F47130" w:rsidRDefault="00F47130" w:rsidP="006F68AF"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Type of effort required</w:t>
            </w:r>
          </w:p>
        </w:tc>
        <w:tc>
          <w:tcPr>
            <w:tcW w:w="2031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0658D299" w14:textId="0EF035F0" w:rsidR="00F47130" w:rsidRDefault="00F47130" w:rsidP="006F68AF"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Willingness to exert effort to adopt and use the technology</w:t>
            </w:r>
          </w:p>
        </w:tc>
        <w:tc>
          <w:tcPr>
            <w:tcW w:w="199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0011B494" w14:textId="77777777" w:rsidR="00F47130" w:rsidRDefault="00F47130" w:rsidP="006F68AF">
            <w:r w:rsidRPr="006F68A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Cause</w:t>
            </w:r>
          </w:p>
        </w:tc>
        <w:tc>
          <w:tcPr>
            <w:tcW w:w="2088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4249495D" w14:textId="77777777" w:rsidR="00F47130" w:rsidRDefault="00F47130" w:rsidP="006F68AF">
            <w:r w:rsidRPr="006F68A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Effect</w:t>
            </w:r>
          </w:p>
        </w:tc>
        <w:tc>
          <w:tcPr>
            <w:tcW w:w="1989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10904616" w14:textId="77777777" w:rsidR="00F47130" w:rsidRDefault="00F47130" w:rsidP="006F68AF">
            <w:r w:rsidRPr="006F68A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Source</w:t>
            </w:r>
          </w:p>
        </w:tc>
      </w:tr>
      <w:tr w:rsidR="00F47130" w14:paraId="464E09CF" w14:textId="77777777" w:rsidTr="00F47130">
        <w:trPr>
          <w:trHeight w:val="235"/>
        </w:trPr>
        <w:tc>
          <w:tcPr>
            <w:tcW w:w="472" w:type="dxa"/>
            <w:tcBorders>
              <w:top w:val="single" w:sz="12" w:space="0" w:color="auto"/>
            </w:tcBorders>
          </w:tcPr>
          <w:p w14:paraId="35125028" w14:textId="6AD1ECA3" w:rsidR="00F47130" w:rsidRPr="008F324D" w:rsidRDefault="00F47130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900" w:type="dxa"/>
            <w:tcBorders>
              <w:top w:val="single" w:sz="12" w:space="0" w:color="auto"/>
            </w:tcBorders>
          </w:tcPr>
          <w:p w14:paraId="113E696E" w14:textId="19AEA822" w:rsidR="00F47130" w:rsidRPr="008F324D" w:rsidRDefault="00F47130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Present</w:t>
            </w:r>
          </w:p>
        </w:tc>
        <w:tc>
          <w:tcPr>
            <w:tcW w:w="1750" w:type="dxa"/>
            <w:tcBorders>
              <w:top w:val="single" w:sz="12" w:space="0" w:color="auto"/>
            </w:tcBorders>
          </w:tcPr>
          <w:p w14:paraId="531DC6A8" w14:textId="49D83BD0" w:rsidR="00F47130" w:rsidRPr="008F324D" w:rsidRDefault="00F47130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Individual</w:t>
            </w:r>
          </w:p>
        </w:tc>
        <w:tc>
          <w:tcPr>
            <w:tcW w:w="2004" w:type="dxa"/>
            <w:tcBorders>
              <w:top w:val="single" w:sz="12" w:space="0" w:color="auto"/>
            </w:tcBorders>
          </w:tcPr>
          <w:p w14:paraId="225F55B6" w14:textId="67877844" w:rsidR="00F47130" w:rsidRPr="008F324D" w:rsidRDefault="00F47130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1" w:type="dxa"/>
            <w:tcBorders>
              <w:top w:val="single" w:sz="12" w:space="0" w:color="auto"/>
            </w:tcBorders>
          </w:tcPr>
          <w:p w14:paraId="3E67FC29" w14:textId="2EAF5761" w:rsidR="00F47130" w:rsidRPr="008F324D" w:rsidRDefault="00F47130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Physicians are overburdened</w:t>
            </w:r>
          </w:p>
        </w:tc>
        <w:tc>
          <w:tcPr>
            <w:tcW w:w="1994" w:type="dxa"/>
            <w:tcBorders>
              <w:top w:val="single" w:sz="12" w:space="0" w:color="auto"/>
            </w:tcBorders>
          </w:tcPr>
          <w:p w14:paraId="0C62B53D" w14:textId="77777777" w:rsidR="00F47130" w:rsidRPr="008F324D" w:rsidRDefault="00F47130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8" w:type="dxa"/>
            <w:tcBorders>
              <w:top w:val="single" w:sz="12" w:space="0" w:color="auto"/>
            </w:tcBorders>
          </w:tcPr>
          <w:p w14:paraId="41CF9B69" w14:textId="5E3378AE" w:rsidR="00F47130" w:rsidRPr="008F324D" w:rsidRDefault="00F47130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9" w:type="dxa"/>
            <w:tcBorders>
              <w:top w:val="single" w:sz="12" w:space="0" w:color="auto"/>
            </w:tcBorders>
          </w:tcPr>
          <w:p w14:paraId="5489D21A" w14:textId="3D8B3D72" w:rsidR="00F47130" w:rsidRPr="008F324D" w:rsidRDefault="00864C03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4C03">
              <w:rPr>
                <w:rFonts w:ascii="Times New Roman" w:hAnsi="Times New Roman" w:cs="Times New Roman"/>
                <w:sz w:val="20"/>
                <w:szCs w:val="20"/>
              </w:rPr>
              <w:t>CDE1_A1_DI</w:t>
            </w:r>
            <w:r w:rsidR="00F47130" w:rsidRPr="00E738F8">
              <w:rPr>
                <w:rFonts w:ascii="Times New Roman" w:hAnsi="Times New Roman" w:cs="Times New Roman"/>
                <w:sz w:val="20"/>
                <w:szCs w:val="20"/>
              </w:rPr>
              <w:t>, Pos. 42</w:t>
            </w:r>
          </w:p>
        </w:tc>
      </w:tr>
      <w:tr w:rsidR="00F47130" w14:paraId="38DF7BEC" w14:textId="77777777" w:rsidTr="00F47130">
        <w:trPr>
          <w:trHeight w:val="226"/>
        </w:trPr>
        <w:tc>
          <w:tcPr>
            <w:tcW w:w="472" w:type="dxa"/>
          </w:tcPr>
          <w:p w14:paraId="1D1B3A32" w14:textId="12701BA2" w:rsidR="00F47130" w:rsidRPr="008F324D" w:rsidRDefault="00F47130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900" w:type="dxa"/>
          </w:tcPr>
          <w:p w14:paraId="3ADB2649" w14:textId="61F0DF0C" w:rsidR="00F47130" w:rsidRPr="008F324D" w:rsidRDefault="00F47130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Present</w:t>
            </w:r>
          </w:p>
        </w:tc>
        <w:tc>
          <w:tcPr>
            <w:tcW w:w="1750" w:type="dxa"/>
          </w:tcPr>
          <w:p w14:paraId="16622A50" w14:textId="6FA28BC0" w:rsidR="00F47130" w:rsidRDefault="00F47130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Organizational</w:t>
            </w:r>
          </w:p>
        </w:tc>
        <w:tc>
          <w:tcPr>
            <w:tcW w:w="2004" w:type="dxa"/>
          </w:tcPr>
          <w:p w14:paraId="0458A16E" w14:textId="2C3F83C6" w:rsidR="00F47130" w:rsidRPr="008F324D" w:rsidRDefault="00F47130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Blockchain works well for a zero-trust architecture, but in practice, all involved parties </w:t>
            </w:r>
            <w:r w:rsidR="003D4ABF">
              <w:rPr>
                <w:rFonts w:ascii="Times New Roman" w:hAnsi="Times New Roman" w:cs="Times New Roman"/>
                <w:sz w:val="20"/>
                <w:szCs w:val="20"/>
              </w:rPr>
              <w:t xml:space="preserve">(VRS providers)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having to maintain their nodes is challenging and requires a certain degree of expertise</w:t>
            </w:r>
          </w:p>
        </w:tc>
        <w:tc>
          <w:tcPr>
            <w:tcW w:w="2031" w:type="dxa"/>
          </w:tcPr>
          <w:p w14:paraId="5735A372" w14:textId="4DF16FA4" w:rsidR="00F47130" w:rsidRPr="008F324D" w:rsidRDefault="00F47130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Blockchain was too much of a bother</w:t>
            </w:r>
          </w:p>
        </w:tc>
        <w:tc>
          <w:tcPr>
            <w:tcW w:w="1994" w:type="dxa"/>
          </w:tcPr>
          <w:p w14:paraId="15D5FDEF" w14:textId="6BB054E4" w:rsidR="00F47130" w:rsidRPr="008F324D" w:rsidRDefault="00F47130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8" w:type="dxa"/>
          </w:tcPr>
          <w:p w14:paraId="4D7B8175" w14:textId="151A1934" w:rsidR="00F47130" w:rsidRPr="008F324D" w:rsidRDefault="00F47130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[See Ex_FacilCon#2]</w:t>
            </w:r>
          </w:p>
        </w:tc>
        <w:tc>
          <w:tcPr>
            <w:tcW w:w="1989" w:type="dxa"/>
          </w:tcPr>
          <w:p w14:paraId="162231DC" w14:textId="382C3E9F" w:rsidR="00F47130" w:rsidRPr="008F324D" w:rsidRDefault="00F47130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E1DCE">
              <w:rPr>
                <w:rFonts w:ascii="Times New Roman" w:hAnsi="Times New Roman" w:cs="Times New Roman"/>
                <w:sz w:val="20"/>
                <w:szCs w:val="20"/>
              </w:rPr>
              <w:t>ETC1_DI, Pos. 14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-24</w:t>
            </w:r>
          </w:p>
        </w:tc>
      </w:tr>
      <w:tr w:rsidR="00F47130" w14:paraId="5CF626F6" w14:textId="77777777" w:rsidTr="00F47130">
        <w:trPr>
          <w:trHeight w:val="235"/>
        </w:trPr>
        <w:tc>
          <w:tcPr>
            <w:tcW w:w="472" w:type="dxa"/>
          </w:tcPr>
          <w:p w14:paraId="2CC8472C" w14:textId="71E0D769" w:rsidR="00F47130" w:rsidRPr="008F324D" w:rsidRDefault="00F47130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900" w:type="dxa"/>
          </w:tcPr>
          <w:p w14:paraId="70A1CCA5" w14:textId="4A112290" w:rsidR="00F47130" w:rsidRPr="008F324D" w:rsidRDefault="00F47130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Future</w:t>
            </w:r>
          </w:p>
        </w:tc>
        <w:tc>
          <w:tcPr>
            <w:tcW w:w="1750" w:type="dxa"/>
          </w:tcPr>
          <w:p w14:paraId="01A16F0A" w14:textId="625B97A6" w:rsidR="00F47130" w:rsidRPr="008F324D" w:rsidRDefault="00F47130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Individual</w:t>
            </w:r>
          </w:p>
        </w:tc>
        <w:tc>
          <w:tcPr>
            <w:tcW w:w="2004" w:type="dxa"/>
          </w:tcPr>
          <w:p w14:paraId="0A34D3D3" w14:textId="4EFE020C" w:rsidR="00F47130" w:rsidRPr="008F324D" w:rsidRDefault="00F47130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1" w:type="dxa"/>
          </w:tcPr>
          <w:p w14:paraId="27AEFF20" w14:textId="4990403F" w:rsidR="00F47130" w:rsidRPr="008F324D" w:rsidRDefault="00F47130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Patients will not be willing to pay to hold all their clinical data on their own</w:t>
            </w:r>
          </w:p>
        </w:tc>
        <w:tc>
          <w:tcPr>
            <w:tcW w:w="1994" w:type="dxa"/>
          </w:tcPr>
          <w:p w14:paraId="26C39C0A" w14:textId="7BB99200" w:rsidR="00F47130" w:rsidRPr="008F324D" w:rsidRDefault="00F47130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Patients expect the government and whole healthcare ecosystem to do these things for them</w:t>
            </w:r>
          </w:p>
        </w:tc>
        <w:tc>
          <w:tcPr>
            <w:tcW w:w="2088" w:type="dxa"/>
          </w:tcPr>
          <w:p w14:paraId="3945F18B" w14:textId="77777777" w:rsidR="00F47130" w:rsidRPr="008F324D" w:rsidRDefault="00F47130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9" w:type="dxa"/>
          </w:tcPr>
          <w:p w14:paraId="4B502707" w14:textId="7CF64AE9" w:rsidR="00F47130" w:rsidRPr="008F324D" w:rsidRDefault="00864C03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4C03">
              <w:rPr>
                <w:rFonts w:ascii="Times New Roman" w:hAnsi="Times New Roman" w:cs="Times New Roman"/>
                <w:sz w:val="20"/>
                <w:szCs w:val="20"/>
              </w:rPr>
              <w:t>CS2_A2_DI</w:t>
            </w:r>
            <w:r w:rsidR="00F47130" w:rsidRPr="00073718">
              <w:rPr>
                <w:rFonts w:ascii="Times New Roman" w:hAnsi="Times New Roman" w:cs="Times New Roman"/>
                <w:sz w:val="20"/>
                <w:szCs w:val="20"/>
              </w:rPr>
              <w:t>, Pos. 16</w:t>
            </w:r>
          </w:p>
        </w:tc>
      </w:tr>
      <w:tr w:rsidR="00F47130" w14:paraId="550AE8D5" w14:textId="77777777" w:rsidTr="00F47130">
        <w:trPr>
          <w:trHeight w:val="226"/>
        </w:trPr>
        <w:tc>
          <w:tcPr>
            <w:tcW w:w="472" w:type="dxa"/>
          </w:tcPr>
          <w:p w14:paraId="4FADBEDB" w14:textId="59B4D4DF" w:rsidR="00F47130" w:rsidRPr="008F324D" w:rsidRDefault="00F47130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900" w:type="dxa"/>
          </w:tcPr>
          <w:p w14:paraId="6A418906" w14:textId="2E99E8CC" w:rsidR="00F47130" w:rsidRPr="008F324D" w:rsidRDefault="007A30CA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Present</w:t>
            </w:r>
          </w:p>
        </w:tc>
        <w:tc>
          <w:tcPr>
            <w:tcW w:w="1750" w:type="dxa"/>
          </w:tcPr>
          <w:p w14:paraId="5111A245" w14:textId="54F23832" w:rsidR="00F47130" w:rsidRPr="008F324D" w:rsidRDefault="007A30CA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Individual</w:t>
            </w:r>
          </w:p>
        </w:tc>
        <w:tc>
          <w:tcPr>
            <w:tcW w:w="2004" w:type="dxa"/>
          </w:tcPr>
          <w:p w14:paraId="6F32AD54" w14:textId="292D7C98" w:rsidR="00F47130" w:rsidRPr="008F324D" w:rsidRDefault="00F47130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1" w:type="dxa"/>
          </w:tcPr>
          <w:p w14:paraId="06305CEA" w14:textId="0B7D3345" w:rsidR="00F47130" w:rsidRPr="008F324D" w:rsidRDefault="007A30CA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Sharing data with other stakeholders is added work for physicians</w:t>
            </w:r>
          </w:p>
        </w:tc>
        <w:tc>
          <w:tcPr>
            <w:tcW w:w="1994" w:type="dxa"/>
          </w:tcPr>
          <w:p w14:paraId="479549C9" w14:textId="77777777" w:rsidR="00F47130" w:rsidRPr="008F324D" w:rsidRDefault="00F47130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8" w:type="dxa"/>
          </w:tcPr>
          <w:p w14:paraId="453C874D" w14:textId="77777777" w:rsidR="00F47130" w:rsidRPr="008F324D" w:rsidRDefault="00F47130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9" w:type="dxa"/>
          </w:tcPr>
          <w:p w14:paraId="3E1F624D" w14:textId="2F0D37BB" w:rsidR="00F47130" w:rsidRPr="008F324D" w:rsidRDefault="00864C03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4C03">
              <w:rPr>
                <w:rFonts w:ascii="Times New Roman" w:hAnsi="Times New Roman" w:cs="Times New Roman"/>
                <w:sz w:val="20"/>
                <w:szCs w:val="20"/>
              </w:rPr>
              <w:t>CS2_A2_DI</w:t>
            </w:r>
            <w:r w:rsidRPr="00073718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7A30CA" w:rsidRPr="001D21C4">
              <w:rPr>
                <w:rFonts w:ascii="Times New Roman" w:hAnsi="Times New Roman" w:cs="Times New Roman"/>
                <w:sz w:val="20"/>
                <w:szCs w:val="20"/>
              </w:rPr>
              <w:t>Pos. 18</w:t>
            </w:r>
          </w:p>
        </w:tc>
      </w:tr>
      <w:tr w:rsidR="00F47130" w14:paraId="7B1CDD0B" w14:textId="77777777" w:rsidTr="00F47130">
        <w:trPr>
          <w:trHeight w:val="235"/>
        </w:trPr>
        <w:tc>
          <w:tcPr>
            <w:tcW w:w="472" w:type="dxa"/>
          </w:tcPr>
          <w:p w14:paraId="56DF9D95" w14:textId="0957676D" w:rsidR="00F47130" w:rsidRPr="008F324D" w:rsidRDefault="00F47130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900" w:type="dxa"/>
          </w:tcPr>
          <w:p w14:paraId="1E930A73" w14:textId="0D73C54F" w:rsidR="00F47130" w:rsidRPr="008F324D" w:rsidRDefault="00346EAB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Present</w:t>
            </w:r>
          </w:p>
        </w:tc>
        <w:tc>
          <w:tcPr>
            <w:tcW w:w="1750" w:type="dxa"/>
          </w:tcPr>
          <w:p w14:paraId="6CC82C81" w14:textId="6D50E8F9" w:rsidR="00F47130" w:rsidRPr="008F324D" w:rsidRDefault="00346EAB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Individual</w:t>
            </w:r>
          </w:p>
        </w:tc>
        <w:tc>
          <w:tcPr>
            <w:tcW w:w="2004" w:type="dxa"/>
          </w:tcPr>
          <w:p w14:paraId="0A0493CE" w14:textId="2C8B083F" w:rsidR="00F47130" w:rsidRPr="008F324D" w:rsidRDefault="00F47130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1" w:type="dxa"/>
          </w:tcPr>
          <w:p w14:paraId="6CA6F7E3" w14:textId="6C4AC173" w:rsidR="00F47130" w:rsidRPr="008F324D" w:rsidRDefault="005F4A5F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introduction of new technologies into physician’s workflow is of large burden</w:t>
            </w:r>
          </w:p>
        </w:tc>
        <w:tc>
          <w:tcPr>
            <w:tcW w:w="1994" w:type="dxa"/>
          </w:tcPr>
          <w:p w14:paraId="4E7480D7" w14:textId="25DBFB61" w:rsidR="00F47130" w:rsidRPr="008F324D" w:rsidRDefault="005F4A5F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“T</w:t>
            </w:r>
            <w:r w:rsidRPr="005F4A5F">
              <w:rPr>
                <w:rFonts w:ascii="Times New Roman" w:hAnsi="Times New Roman" w:cs="Times New Roman"/>
                <w:sz w:val="20"/>
                <w:szCs w:val="20"/>
              </w:rPr>
              <w:t>hey spend literally more than 50% of their time, you know, as trained medical doctors inputting data into a computer on a keyboard, versus seeing patients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[quote].”</w:t>
            </w:r>
          </w:p>
        </w:tc>
        <w:tc>
          <w:tcPr>
            <w:tcW w:w="2088" w:type="dxa"/>
          </w:tcPr>
          <w:p w14:paraId="667F862E" w14:textId="28667B2B" w:rsidR="00F47130" w:rsidRPr="008F324D" w:rsidRDefault="00D35058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[See Ex_ExEff#6]</w:t>
            </w:r>
          </w:p>
        </w:tc>
        <w:tc>
          <w:tcPr>
            <w:tcW w:w="1989" w:type="dxa"/>
          </w:tcPr>
          <w:p w14:paraId="454B76E4" w14:textId="428F3857" w:rsidR="00F47130" w:rsidRPr="008F324D" w:rsidRDefault="00864C03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4C03">
              <w:rPr>
                <w:rFonts w:ascii="Times New Roman" w:hAnsi="Times New Roman" w:cs="Times New Roman"/>
                <w:sz w:val="20"/>
                <w:szCs w:val="20"/>
              </w:rPr>
              <w:t>CS2_A2_DI</w:t>
            </w:r>
            <w:r w:rsidRPr="00073718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346EAB" w:rsidRPr="001D21C4">
              <w:rPr>
                <w:rFonts w:ascii="Times New Roman" w:hAnsi="Times New Roman" w:cs="Times New Roman"/>
                <w:sz w:val="20"/>
                <w:szCs w:val="20"/>
              </w:rPr>
              <w:t xml:space="preserve">Pos. </w:t>
            </w:r>
            <w:r w:rsidR="00346EAB">
              <w:rPr>
                <w:rFonts w:ascii="Times New Roman" w:hAnsi="Times New Roman" w:cs="Times New Roman"/>
                <w:sz w:val="20"/>
                <w:szCs w:val="20"/>
              </w:rPr>
              <w:t>22</w:t>
            </w:r>
            <w:r w:rsidR="00304505">
              <w:rPr>
                <w:rFonts w:ascii="Times New Roman" w:hAnsi="Times New Roman" w:cs="Times New Roman"/>
                <w:sz w:val="20"/>
                <w:szCs w:val="20"/>
              </w:rPr>
              <w:t>-24</w:t>
            </w:r>
          </w:p>
        </w:tc>
      </w:tr>
      <w:tr w:rsidR="00F47130" w14:paraId="7E9489CD" w14:textId="77777777" w:rsidTr="00F47130">
        <w:trPr>
          <w:trHeight w:val="226"/>
        </w:trPr>
        <w:tc>
          <w:tcPr>
            <w:tcW w:w="472" w:type="dxa"/>
          </w:tcPr>
          <w:p w14:paraId="1FF47054" w14:textId="79277019" w:rsidR="00F47130" w:rsidRPr="008F324D" w:rsidRDefault="00F47130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900" w:type="dxa"/>
          </w:tcPr>
          <w:p w14:paraId="1D58F57F" w14:textId="269B8BB4" w:rsidR="00F47130" w:rsidRPr="008F324D" w:rsidRDefault="00B91A7B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Present</w:t>
            </w:r>
          </w:p>
        </w:tc>
        <w:tc>
          <w:tcPr>
            <w:tcW w:w="1750" w:type="dxa"/>
          </w:tcPr>
          <w:p w14:paraId="46695E10" w14:textId="597B72F5" w:rsidR="00F47130" w:rsidRPr="008F324D" w:rsidRDefault="00B91A7B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Individual</w:t>
            </w:r>
          </w:p>
        </w:tc>
        <w:tc>
          <w:tcPr>
            <w:tcW w:w="2004" w:type="dxa"/>
          </w:tcPr>
          <w:p w14:paraId="78CEBE68" w14:textId="566045FA" w:rsidR="00F47130" w:rsidRPr="008F324D" w:rsidRDefault="00F47130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1" w:type="dxa"/>
          </w:tcPr>
          <w:p w14:paraId="2E6BA19B" w14:textId="660AC4E1" w:rsidR="00F47130" w:rsidRPr="008F324D" w:rsidRDefault="00D35058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Burnout of physicians</w:t>
            </w:r>
          </w:p>
        </w:tc>
        <w:tc>
          <w:tcPr>
            <w:tcW w:w="1994" w:type="dxa"/>
          </w:tcPr>
          <w:p w14:paraId="5625D746" w14:textId="21471527" w:rsidR="00F47130" w:rsidRPr="008F324D" w:rsidRDefault="00D35058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[See Ex_ExEff#5]</w:t>
            </w:r>
          </w:p>
        </w:tc>
        <w:tc>
          <w:tcPr>
            <w:tcW w:w="2088" w:type="dxa"/>
          </w:tcPr>
          <w:p w14:paraId="04C07AAA" w14:textId="4F89A1FD" w:rsidR="00F47130" w:rsidRPr="008F324D" w:rsidRDefault="00D35058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Impacts</w:t>
            </w:r>
            <w:r w:rsidRPr="00D35058">
              <w:rPr>
                <w:rFonts w:ascii="Times New Roman" w:hAnsi="Times New Roman" w:cs="Times New Roman"/>
                <w:sz w:val="20"/>
                <w:szCs w:val="20"/>
              </w:rPr>
              <w:t xml:space="preserve"> the quality of the relationship between the doctor and their patient</w:t>
            </w:r>
          </w:p>
        </w:tc>
        <w:tc>
          <w:tcPr>
            <w:tcW w:w="1989" w:type="dxa"/>
          </w:tcPr>
          <w:p w14:paraId="672E8440" w14:textId="11028199" w:rsidR="00F47130" w:rsidRPr="008F324D" w:rsidRDefault="00864C03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4C03">
              <w:rPr>
                <w:rFonts w:ascii="Times New Roman" w:hAnsi="Times New Roman" w:cs="Times New Roman"/>
                <w:sz w:val="20"/>
                <w:szCs w:val="20"/>
              </w:rPr>
              <w:t>CS2_A2_DI</w:t>
            </w:r>
            <w:r w:rsidRPr="00073718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304505" w:rsidRPr="001D21C4">
              <w:rPr>
                <w:rFonts w:ascii="Times New Roman" w:hAnsi="Times New Roman" w:cs="Times New Roman"/>
                <w:sz w:val="20"/>
                <w:szCs w:val="20"/>
              </w:rPr>
              <w:t xml:space="preserve">Pos. </w:t>
            </w:r>
            <w:r w:rsidR="00304505">
              <w:rPr>
                <w:rFonts w:ascii="Times New Roman" w:hAnsi="Times New Roman" w:cs="Times New Roman"/>
                <w:sz w:val="20"/>
                <w:szCs w:val="20"/>
              </w:rPr>
              <w:t>22-24</w:t>
            </w:r>
          </w:p>
        </w:tc>
      </w:tr>
      <w:tr w:rsidR="00F47130" w14:paraId="51C4E907" w14:textId="77777777" w:rsidTr="00F47130">
        <w:trPr>
          <w:trHeight w:val="235"/>
        </w:trPr>
        <w:tc>
          <w:tcPr>
            <w:tcW w:w="472" w:type="dxa"/>
          </w:tcPr>
          <w:p w14:paraId="52ABED3F" w14:textId="7904756D" w:rsidR="00F47130" w:rsidRPr="008F324D" w:rsidRDefault="00F47130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900" w:type="dxa"/>
          </w:tcPr>
          <w:p w14:paraId="237775A9" w14:textId="5851338E" w:rsidR="00F47130" w:rsidRPr="008F324D" w:rsidRDefault="00B91A7B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Present</w:t>
            </w:r>
          </w:p>
        </w:tc>
        <w:tc>
          <w:tcPr>
            <w:tcW w:w="1750" w:type="dxa"/>
          </w:tcPr>
          <w:p w14:paraId="688F24D0" w14:textId="3FE48890" w:rsidR="00F47130" w:rsidRPr="008F324D" w:rsidRDefault="00954461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Individual</w:t>
            </w:r>
          </w:p>
        </w:tc>
        <w:tc>
          <w:tcPr>
            <w:tcW w:w="2004" w:type="dxa"/>
          </w:tcPr>
          <w:p w14:paraId="38E9955C" w14:textId="3BB44CB6" w:rsidR="00F47130" w:rsidRPr="008F324D" w:rsidRDefault="00B91A7B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New fancy applications are not simple and easy to use</w:t>
            </w:r>
          </w:p>
        </w:tc>
        <w:tc>
          <w:tcPr>
            <w:tcW w:w="2031" w:type="dxa"/>
          </w:tcPr>
          <w:p w14:paraId="7413B067" w14:textId="77777777" w:rsidR="00F47130" w:rsidRPr="008F324D" w:rsidRDefault="00F47130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4" w:type="dxa"/>
          </w:tcPr>
          <w:p w14:paraId="27587F88" w14:textId="77777777" w:rsidR="00F47130" w:rsidRPr="008F324D" w:rsidRDefault="00F47130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8" w:type="dxa"/>
          </w:tcPr>
          <w:p w14:paraId="0921430D" w14:textId="77777777" w:rsidR="00F47130" w:rsidRPr="008F324D" w:rsidRDefault="00F47130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9" w:type="dxa"/>
          </w:tcPr>
          <w:p w14:paraId="5C15F781" w14:textId="374292C8" w:rsidR="00F47130" w:rsidRPr="008F324D" w:rsidRDefault="00864C03" w:rsidP="006F68A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4C03">
              <w:rPr>
                <w:rFonts w:ascii="Times New Roman" w:hAnsi="Times New Roman" w:cs="Times New Roman"/>
                <w:sz w:val="20"/>
                <w:szCs w:val="20"/>
              </w:rPr>
              <w:t>CS2_A2_DI</w:t>
            </w:r>
            <w:r w:rsidRPr="00073718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B91A7B" w:rsidRPr="00B91A7B">
              <w:rPr>
                <w:rFonts w:ascii="Times New Roman" w:hAnsi="Times New Roman" w:cs="Times New Roman"/>
                <w:sz w:val="20"/>
                <w:szCs w:val="20"/>
              </w:rPr>
              <w:t>Pos. 24</w:t>
            </w:r>
          </w:p>
        </w:tc>
      </w:tr>
      <w:tr w:rsidR="000E1EF2" w14:paraId="551D97E3" w14:textId="77777777" w:rsidTr="00F47130">
        <w:trPr>
          <w:trHeight w:val="235"/>
        </w:trPr>
        <w:tc>
          <w:tcPr>
            <w:tcW w:w="472" w:type="dxa"/>
          </w:tcPr>
          <w:p w14:paraId="6451C4D7" w14:textId="6B58D09B" w:rsidR="000E1EF2" w:rsidRDefault="000E1EF2" w:rsidP="000E1EF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900" w:type="dxa"/>
          </w:tcPr>
          <w:p w14:paraId="2FF9456C" w14:textId="26D7C8CC" w:rsidR="000E1EF2" w:rsidRDefault="000E1EF2" w:rsidP="000E1EF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Present</w:t>
            </w:r>
          </w:p>
        </w:tc>
        <w:tc>
          <w:tcPr>
            <w:tcW w:w="1750" w:type="dxa"/>
          </w:tcPr>
          <w:p w14:paraId="08E9077F" w14:textId="2624434C" w:rsidR="000E1EF2" w:rsidRPr="008F324D" w:rsidRDefault="000E1EF2" w:rsidP="000E1EF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Individual</w:t>
            </w:r>
          </w:p>
        </w:tc>
        <w:tc>
          <w:tcPr>
            <w:tcW w:w="2004" w:type="dxa"/>
          </w:tcPr>
          <w:p w14:paraId="6ED13CA5" w14:textId="77777777" w:rsidR="000E1EF2" w:rsidRDefault="000E1EF2" w:rsidP="000E1EF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1" w:type="dxa"/>
          </w:tcPr>
          <w:p w14:paraId="6C1077E8" w14:textId="01E0916B" w:rsidR="000E1EF2" w:rsidRPr="008F324D" w:rsidRDefault="000E1EF2" w:rsidP="000E1EF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Are not willing to pay </w:t>
            </w:r>
            <w:r w:rsidR="001D2E7D">
              <w:rPr>
                <w:rFonts w:ascii="Times New Roman" w:hAnsi="Times New Roman" w:cs="Times New Roman"/>
                <w:sz w:val="20"/>
                <w:szCs w:val="20"/>
              </w:rPr>
              <w:t>to hold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their healthcare data</w:t>
            </w:r>
          </w:p>
        </w:tc>
        <w:tc>
          <w:tcPr>
            <w:tcW w:w="1994" w:type="dxa"/>
          </w:tcPr>
          <w:p w14:paraId="4ED4E3C2" w14:textId="438D1035" w:rsidR="000E1EF2" w:rsidRPr="008F324D" w:rsidRDefault="000E1EF2" w:rsidP="000E1EF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Patients view healthcare as an entitlement</w:t>
            </w:r>
          </w:p>
        </w:tc>
        <w:tc>
          <w:tcPr>
            <w:tcW w:w="2088" w:type="dxa"/>
          </w:tcPr>
          <w:p w14:paraId="583279A5" w14:textId="77777777" w:rsidR="000E1EF2" w:rsidRPr="008F324D" w:rsidRDefault="000E1EF2" w:rsidP="000E1EF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9" w:type="dxa"/>
          </w:tcPr>
          <w:p w14:paraId="23718590" w14:textId="4AC672DF" w:rsidR="000E1EF2" w:rsidRPr="00B91A7B" w:rsidRDefault="00864C03" w:rsidP="000E1EF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4C03">
              <w:rPr>
                <w:rFonts w:ascii="Times New Roman" w:hAnsi="Times New Roman" w:cs="Times New Roman"/>
                <w:sz w:val="20"/>
                <w:szCs w:val="20"/>
              </w:rPr>
              <w:t>CS2_A2_DI</w:t>
            </w:r>
            <w:r w:rsidRPr="00073718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0E1EF2" w:rsidRPr="0002095B">
              <w:rPr>
                <w:rFonts w:ascii="Times New Roman" w:hAnsi="Times New Roman" w:cs="Times New Roman"/>
                <w:sz w:val="20"/>
                <w:szCs w:val="20"/>
              </w:rPr>
              <w:t>Pos. 4</w:t>
            </w:r>
            <w:r w:rsidR="000E1EF2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</w:tr>
      <w:tr w:rsidR="001D2E7D" w14:paraId="1E53BC2C" w14:textId="77777777" w:rsidTr="00F47130">
        <w:trPr>
          <w:trHeight w:val="235"/>
        </w:trPr>
        <w:tc>
          <w:tcPr>
            <w:tcW w:w="472" w:type="dxa"/>
          </w:tcPr>
          <w:p w14:paraId="1C96FD70" w14:textId="0D66A88C" w:rsidR="001D2E7D" w:rsidRDefault="001D2E7D" w:rsidP="000E1EF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9</w:t>
            </w:r>
          </w:p>
        </w:tc>
        <w:tc>
          <w:tcPr>
            <w:tcW w:w="1900" w:type="dxa"/>
          </w:tcPr>
          <w:p w14:paraId="67858408" w14:textId="1713C65F" w:rsidR="001D2E7D" w:rsidRDefault="001D2E7D" w:rsidP="000E1EF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Present</w:t>
            </w:r>
          </w:p>
        </w:tc>
        <w:tc>
          <w:tcPr>
            <w:tcW w:w="1750" w:type="dxa"/>
          </w:tcPr>
          <w:p w14:paraId="082718A7" w14:textId="467BA8AD" w:rsidR="001D2E7D" w:rsidRDefault="001D2E7D" w:rsidP="000E1EF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Individual</w:t>
            </w:r>
          </w:p>
        </w:tc>
        <w:tc>
          <w:tcPr>
            <w:tcW w:w="2004" w:type="dxa"/>
          </w:tcPr>
          <w:p w14:paraId="5EE967CD" w14:textId="11F838B4" w:rsidR="001D2E7D" w:rsidRDefault="001D2E7D" w:rsidP="000E1EF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Healthcare data is often in a not very usable format for patients</w:t>
            </w:r>
          </w:p>
        </w:tc>
        <w:tc>
          <w:tcPr>
            <w:tcW w:w="2031" w:type="dxa"/>
          </w:tcPr>
          <w:p w14:paraId="3B4018F6" w14:textId="2659D02B" w:rsidR="001D2E7D" w:rsidRDefault="001D2E7D" w:rsidP="000E1EF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4" w:type="dxa"/>
          </w:tcPr>
          <w:p w14:paraId="250A6804" w14:textId="6E5CF209" w:rsidR="001D2E7D" w:rsidRDefault="001D2E7D" w:rsidP="000E1EF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Patients are not as sophisticated as a medically trained physician or nurse</w:t>
            </w:r>
          </w:p>
        </w:tc>
        <w:tc>
          <w:tcPr>
            <w:tcW w:w="2088" w:type="dxa"/>
          </w:tcPr>
          <w:p w14:paraId="1B452258" w14:textId="77777777" w:rsidR="001D2E7D" w:rsidRPr="008F324D" w:rsidRDefault="001D2E7D" w:rsidP="000E1EF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9" w:type="dxa"/>
          </w:tcPr>
          <w:p w14:paraId="464348FC" w14:textId="1E1F1D9B" w:rsidR="001D2E7D" w:rsidRPr="0002095B" w:rsidRDefault="00864C03" w:rsidP="000E1EF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4C03">
              <w:rPr>
                <w:rFonts w:ascii="Times New Roman" w:hAnsi="Times New Roman" w:cs="Times New Roman"/>
                <w:sz w:val="20"/>
                <w:szCs w:val="20"/>
              </w:rPr>
              <w:t>CS2_A2_DI</w:t>
            </w:r>
            <w:r w:rsidRPr="00073718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1D2E7D" w:rsidRPr="0002095B">
              <w:rPr>
                <w:rFonts w:ascii="Times New Roman" w:hAnsi="Times New Roman" w:cs="Times New Roman"/>
                <w:sz w:val="20"/>
                <w:szCs w:val="20"/>
              </w:rPr>
              <w:t>Pos. 4</w:t>
            </w:r>
            <w:r w:rsidR="001D2E7D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</w:tr>
      <w:tr w:rsidR="00870C4F" w14:paraId="7A809B9F" w14:textId="77777777" w:rsidTr="00F47130">
        <w:trPr>
          <w:trHeight w:val="235"/>
        </w:trPr>
        <w:tc>
          <w:tcPr>
            <w:tcW w:w="472" w:type="dxa"/>
          </w:tcPr>
          <w:p w14:paraId="3C6383D5" w14:textId="32D7ABBA" w:rsidR="00870C4F" w:rsidRDefault="00870C4F" w:rsidP="000E1EF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900" w:type="dxa"/>
          </w:tcPr>
          <w:p w14:paraId="50C551A7" w14:textId="42581774" w:rsidR="00285969" w:rsidRDefault="00C625C0" w:rsidP="001364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Present</w:t>
            </w:r>
          </w:p>
        </w:tc>
        <w:tc>
          <w:tcPr>
            <w:tcW w:w="1750" w:type="dxa"/>
          </w:tcPr>
          <w:p w14:paraId="157A9ECD" w14:textId="19CE2F34" w:rsidR="00870C4F" w:rsidRDefault="00C625C0" w:rsidP="000E1EF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Individual</w:t>
            </w:r>
          </w:p>
          <w:p w14:paraId="3CDA5440" w14:textId="6FBBDF83" w:rsidR="00285969" w:rsidRDefault="00285969" w:rsidP="000E1EF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04" w:type="dxa"/>
          </w:tcPr>
          <w:p w14:paraId="5390963B" w14:textId="0AB9FFF6" w:rsidR="00870C4F" w:rsidRDefault="00C625C0" w:rsidP="000E1EF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 certain population demographics, i.e., seniors, people from rural areas without internet connection, does not have access to digital technology</w:t>
            </w:r>
          </w:p>
          <w:p w14:paraId="1EDEFA43" w14:textId="07BC0821" w:rsidR="00285969" w:rsidRDefault="00285969" w:rsidP="000E1EF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1" w:type="dxa"/>
          </w:tcPr>
          <w:p w14:paraId="6B339C1A" w14:textId="77777777" w:rsidR="00870C4F" w:rsidRDefault="00870C4F" w:rsidP="000E1EF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4" w:type="dxa"/>
          </w:tcPr>
          <w:p w14:paraId="2A4E8EE0" w14:textId="77777777" w:rsidR="00870C4F" w:rsidRDefault="00870C4F" w:rsidP="000E1EF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5F88164" w14:textId="22AB8D0A" w:rsidR="00285969" w:rsidRDefault="00285969" w:rsidP="000E1EF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8" w:type="dxa"/>
          </w:tcPr>
          <w:p w14:paraId="61A5EC45" w14:textId="48EB54F0" w:rsidR="00870C4F" w:rsidRDefault="00C625C0" w:rsidP="000E1EF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Cannot adopt </w:t>
            </w:r>
            <w:r w:rsidR="00965BE6">
              <w:rPr>
                <w:rFonts w:ascii="Times New Roman" w:hAnsi="Times New Roman" w:cs="Times New Roman"/>
                <w:sz w:val="20"/>
                <w:szCs w:val="20"/>
              </w:rPr>
              <w:t xml:space="preserve">and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use the technology even if they are the most tech-savvy </w:t>
            </w:r>
          </w:p>
          <w:p w14:paraId="19889B31" w14:textId="432AF280" w:rsidR="00285969" w:rsidRPr="008F324D" w:rsidRDefault="00285969" w:rsidP="000E1EF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9" w:type="dxa"/>
          </w:tcPr>
          <w:p w14:paraId="28B673AE" w14:textId="2EABF4CF" w:rsidR="00285969" w:rsidRPr="0002095B" w:rsidRDefault="00965BE6" w:rsidP="000E1EF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65BE6">
              <w:rPr>
                <w:rFonts w:ascii="Times New Roman" w:hAnsi="Times New Roman" w:cs="Times New Roman"/>
                <w:sz w:val="20"/>
                <w:szCs w:val="20"/>
              </w:rPr>
              <w:t>PV2_CDE3_DI</w:t>
            </w:r>
            <w:r w:rsidR="00C625C0" w:rsidRPr="00C625C0">
              <w:rPr>
                <w:rFonts w:ascii="Times New Roman" w:hAnsi="Times New Roman" w:cs="Times New Roman"/>
                <w:sz w:val="20"/>
                <w:szCs w:val="20"/>
              </w:rPr>
              <w:t>, Pos. 68</w:t>
            </w:r>
          </w:p>
        </w:tc>
      </w:tr>
      <w:tr w:rsidR="00C21F55" w14:paraId="3CB6A019" w14:textId="77777777" w:rsidTr="00F47130">
        <w:trPr>
          <w:trHeight w:val="235"/>
        </w:trPr>
        <w:tc>
          <w:tcPr>
            <w:tcW w:w="472" w:type="dxa"/>
          </w:tcPr>
          <w:p w14:paraId="6DEE9156" w14:textId="67E66F5A" w:rsidR="00C21F55" w:rsidRDefault="00C21F55" w:rsidP="000E1EF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1900" w:type="dxa"/>
          </w:tcPr>
          <w:p w14:paraId="744A87FA" w14:textId="6770AD10" w:rsidR="00C21F55" w:rsidRDefault="007A61E4" w:rsidP="000E1EF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Present</w:t>
            </w:r>
          </w:p>
        </w:tc>
        <w:tc>
          <w:tcPr>
            <w:tcW w:w="1750" w:type="dxa"/>
          </w:tcPr>
          <w:p w14:paraId="6A4F65D9" w14:textId="31F4953B" w:rsidR="00C21F55" w:rsidRDefault="007A61E4" w:rsidP="000E1EF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Individual</w:t>
            </w:r>
          </w:p>
        </w:tc>
        <w:tc>
          <w:tcPr>
            <w:tcW w:w="2004" w:type="dxa"/>
          </w:tcPr>
          <w:p w14:paraId="0303228F" w14:textId="130D4752" w:rsidR="00C21F55" w:rsidRDefault="007A61E4" w:rsidP="000E1EF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Often health IT is very cumbersome to use</w:t>
            </w:r>
          </w:p>
        </w:tc>
        <w:tc>
          <w:tcPr>
            <w:tcW w:w="2031" w:type="dxa"/>
          </w:tcPr>
          <w:p w14:paraId="2A516A91" w14:textId="156758EC" w:rsidR="00C21F55" w:rsidRDefault="00C21F55" w:rsidP="000E1EF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4" w:type="dxa"/>
          </w:tcPr>
          <w:p w14:paraId="10721360" w14:textId="7DF4F77D" w:rsidR="00C21F55" w:rsidRPr="00870C4F" w:rsidRDefault="001B6005" w:rsidP="000E1EF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[See Ex_TechPerf#27]</w:t>
            </w:r>
          </w:p>
        </w:tc>
        <w:tc>
          <w:tcPr>
            <w:tcW w:w="2088" w:type="dxa"/>
          </w:tcPr>
          <w:p w14:paraId="035DF410" w14:textId="77777777" w:rsidR="00C21F55" w:rsidRDefault="00C21F55" w:rsidP="000E1EF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9" w:type="dxa"/>
          </w:tcPr>
          <w:p w14:paraId="4668C767" w14:textId="6313B0FA" w:rsidR="00C21F55" w:rsidRPr="00870C4F" w:rsidRDefault="00C21F55" w:rsidP="000E1EF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70C4F">
              <w:rPr>
                <w:rFonts w:ascii="Times New Roman" w:hAnsi="Times New Roman" w:cs="Times New Roman"/>
                <w:sz w:val="20"/>
                <w:szCs w:val="20"/>
              </w:rPr>
              <w:t>PV1_DI, Pos. 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</w:tr>
      <w:tr w:rsidR="00FE7214" w14:paraId="39FBE96C" w14:textId="77777777" w:rsidTr="00F47130">
        <w:trPr>
          <w:trHeight w:val="235"/>
        </w:trPr>
        <w:tc>
          <w:tcPr>
            <w:tcW w:w="472" w:type="dxa"/>
          </w:tcPr>
          <w:p w14:paraId="59DCDDED" w14:textId="1C9B2725" w:rsidR="00FE7214" w:rsidRDefault="00FE7214" w:rsidP="000E1EF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1900" w:type="dxa"/>
          </w:tcPr>
          <w:p w14:paraId="093AA717" w14:textId="1CFF89DC" w:rsidR="00FE7214" w:rsidRDefault="00FE7214" w:rsidP="000E1EF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Present</w:t>
            </w:r>
          </w:p>
        </w:tc>
        <w:tc>
          <w:tcPr>
            <w:tcW w:w="1750" w:type="dxa"/>
          </w:tcPr>
          <w:p w14:paraId="2A28D69A" w14:textId="66DDB78D" w:rsidR="00FE7214" w:rsidRDefault="00FE7214" w:rsidP="000E1EF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Individual</w:t>
            </w:r>
          </w:p>
        </w:tc>
        <w:tc>
          <w:tcPr>
            <w:tcW w:w="2004" w:type="dxa"/>
          </w:tcPr>
          <w:p w14:paraId="7BBDA317" w14:textId="77777777" w:rsidR="00FE7214" w:rsidRDefault="00FE7214" w:rsidP="000E1EF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1" w:type="dxa"/>
          </w:tcPr>
          <w:p w14:paraId="35269EB2" w14:textId="79473064" w:rsidR="00FE7214" w:rsidRDefault="00FE7214" w:rsidP="000E1EF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Physicians are burned out</w:t>
            </w:r>
          </w:p>
        </w:tc>
        <w:tc>
          <w:tcPr>
            <w:tcW w:w="1994" w:type="dxa"/>
          </w:tcPr>
          <w:p w14:paraId="25A2D786" w14:textId="77777777" w:rsidR="00FE7214" w:rsidRDefault="00FE7214" w:rsidP="000E1EF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8" w:type="dxa"/>
          </w:tcPr>
          <w:p w14:paraId="733306BE" w14:textId="74822272" w:rsidR="00FE7214" w:rsidRDefault="00FE3F31" w:rsidP="000E1EF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Do not think about using some new technology, i.e., it is not top of mind</w:t>
            </w:r>
          </w:p>
        </w:tc>
        <w:tc>
          <w:tcPr>
            <w:tcW w:w="1989" w:type="dxa"/>
          </w:tcPr>
          <w:p w14:paraId="0796A9C7" w14:textId="6E3C5706" w:rsidR="00FE7214" w:rsidRPr="00870C4F" w:rsidRDefault="007A4707" w:rsidP="000E1EF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A4707">
              <w:rPr>
                <w:rFonts w:ascii="Times New Roman" w:hAnsi="Times New Roman" w:cs="Times New Roman"/>
                <w:sz w:val="20"/>
                <w:szCs w:val="20"/>
              </w:rPr>
              <w:t>M1_DI, Pos. 24</w:t>
            </w:r>
          </w:p>
        </w:tc>
      </w:tr>
      <w:tr w:rsidR="00FE7214" w14:paraId="346ED99B" w14:textId="77777777" w:rsidTr="00F47130">
        <w:trPr>
          <w:trHeight w:val="235"/>
        </w:trPr>
        <w:tc>
          <w:tcPr>
            <w:tcW w:w="472" w:type="dxa"/>
          </w:tcPr>
          <w:p w14:paraId="13478E50" w14:textId="3EAEEAEF" w:rsidR="00FE7214" w:rsidRDefault="00A55E1E" w:rsidP="000E1EF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1900" w:type="dxa"/>
          </w:tcPr>
          <w:p w14:paraId="3B2B5DFE" w14:textId="6AA69CE2" w:rsidR="00FE7214" w:rsidRDefault="00A55E1E" w:rsidP="000E1EF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Present</w:t>
            </w:r>
          </w:p>
        </w:tc>
        <w:tc>
          <w:tcPr>
            <w:tcW w:w="1750" w:type="dxa"/>
          </w:tcPr>
          <w:p w14:paraId="09C1A554" w14:textId="359DD06F" w:rsidR="00FE7214" w:rsidRDefault="00A55E1E" w:rsidP="000E1EF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Individual, organizational</w:t>
            </w:r>
          </w:p>
        </w:tc>
        <w:tc>
          <w:tcPr>
            <w:tcW w:w="2004" w:type="dxa"/>
          </w:tcPr>
          <w:p w14:paraId="64F04900" w14:textId="77777777" w:rsidR="00FE7214" w:rsidRDefault="00FE7214" w:rsidP="000E1EF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1" w:type="dxa"/>
          </w:tcPr>
          <w:p w14:paraId="712D7BC2" w14:textId="0F0E0F27" w:rsidR="00FE7214" w:rsidRDefault="00A55E1E" w:rsidP="000E1EF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solution does not solve a problem painful enough to influence stakeholders to change</w:t>
            </w:r>
          </w:p>
        </w:tc>
        <w:tc>
          <w:tcPr>
            <w:tcW w:w="1994" w:type="dxa"/>
          </w:tcPr>
          <w:p w14:paraId="78F1BDDB" w14:textId="1A1D3C9E" w:rsidR="00FE7214" w:rsidRDefault="00A55E1E" w:rsidP="000E1EF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“Pain drives change [quote].”</w:t>
            </w:r>
          </w:p>
        </w:tc>
        <w:tc>
          <w:tcPr>
            <w:tcW w:w="2088" w:type="dxa"/>
          </w:tcPr>
          <w:p w14:paraId="6D0D687A" w14:textId="27E2B579" w:rsidR="00FE7214" w:rsidRDefault="00A55E1E" w:rsidP="000E1EF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Need to understand the different lenses of pain</w:t>
            </w:r>
          </w:p>
        </w:tc>
        <w:tc>
          <w:tcPr>
            <w:tcW w:w="1989" w:type="dxa"/>
          </w:tcPr>
          <w:p w14:paraId="366DFC25" w14:textId="70352843" w:rsidR="00FE7214" w:rsidRPr="00870C4F" w:rsidRDefault="00A55E1E" w:rsidP="000E1EF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5E1E">
              <w:rPr>
                <w:rFonts w:ascii="Times New Roman" w:hAnsi="Times New Roman" w:cs="Times New Roman"/>
                <w:sz w:val="20"/>
                <w:szCs w:val="20"/>
              </w:rPr>
              <w:t>M1_DI, Pos. 34</w:t>
            </w:r>
          </w:p>
        </w:tc>
      </w:tr>
      <w:tr w:rsidR="00FE7214" w14:paraId="72A374FB" w14:textId="77777777" w:rsidTr="00F47130">
        <w:trPr>
          <w:trHeight w:val="235"/>
        </w:trPr>
        <w:tc>
          <w:tcPr>
            <w:tcW w:w="472" w:type="dxa"/>
          </w:tcPr>
          <w:p w14:paraId="46ED1F02" w14:textId="0F0C736E" w:rsidR="00FE7214" w:rsidRDefault="00DA492C" w:rsidP="000E1EF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1900" w:type="dxa"/>
          </w:tcPr>
          <w:p w14:paraId="11CB6A2B" w14:textId="1FB7C873" w:rsidR="00FE7214" w:rsidRDefault="00DA492C" w:rsidP="000E1EF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Present</w:t>
            </w:r>
          </w:p>
        </w:tc>
        <w:tc>
          <w:tcPr>
            <w:tcW w:w="1750" w:type="dxa"/>
          </w:tcPr>
          <w:p w14:paraId="43B4B050" w14:textId="5E735446" w:rsidR="00FE7214" w:rsidRDefault="00DA492C" w:rsidP="000E1EF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Individual</w:t>
            </w:r>
          </w:p>
        </w:tc>
        <w:tc>
          <w:tcPr>
            <w:tcW w:w="2004" w:type="dxa"/>
          </w:tcPr>
          <w:p w14:paraId="05DCCBDA" w14:textId="77777777" w:rsidR="00FE7214" w:rsidRDefault="00FE7214" w:rsidP="000E1EF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1" w:type="dxa"/>
          </w:tcPr>
          <w:p w14:paraId="0285150F" w14:textId="0D3F6BCC" w:rsidR="00FE7214" w:rsidRDefault="00DA492C" w:rsidP="000E1EF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Physicians are burned out/exhausted</w:t>
            </w:r>
          </w:p>
        </w:tc>
        <w:tc>
          <w:tcPr>
            <w:tcW w:w="1994" w:type="dxa"/>
          </w:tcPr>
          <w:p w14:paraId="46859007" w14:textId="77777777" w:rsidR="00FE7214" w:rsidRDefault="00FE7214" w:rsidP="000E1EF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8" w:type="dxa"/>
          </w:tcPr>
          <w:p w14:paraId="0CF34380" w14:textId="61555C38" w:rsidR="00FE7214" w:rsidRDefault="00E05196" w:rsidP="000E1EF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[See Ex_ExEff#15]</w:t>
            </w:r>
          </w:p>
        </w:tc>
        <w:tc>
          <w:tcPr>
            <w:tcW w:w="1989" w:type="dxa"/>
          </w:tcPr>
          <w:p w14:paraId="6B713FA4" w14:textId="20FC58EE" w:rsidR="00FE7214" w:rsidRPr="00870C4F" w:rsidRDefault="00DA492C" w:rsidP="000E1EF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5E1E">
              <w:rPr>
                <w:rFonts w:ascii="Times New Roman" w:hAnsi="Times New Roman" w:cs="Times New Roman"/>
                <w:sz w:val="20"/>
                <w:szCs w:val="20"/>
              </w:rPr>
              <w:t>M1_DI, Pos. 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</w:tr>
      <w:tr w:rsidR="007B6A8A" w14:paraId="75DF7BA4" w14:textId="77777777" w:rsidTr="00F47130">
        <w:trPr>
          <w:trHeight w:val="235"/>
        </w:trPr>
        <w:tc>
          <w:tcPr>
            <w:tcW w:w="472" w:type="dxa"/>
          </w:tcPr>
          <w:p w14:paraId="03CBAB83" w14:textId="2F29F0A7" w:rsidR="007B6A8A" w:rsidRDefault="007B6A8A" w:rsidP="007B6A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1900" w:type="dxa"/>
          </w:tcPr>
          <w:p w14:paraId="377F6A7A" w14:textId="3B8B1E79" w:rsidR="007B6A8A" w:rsidRDefault="007B6A8A" w:rsidP="007B6A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Present</w:t>
            </w:r>
          </w:p>
        </w:tc>
        <w:tc>
          <w:tcPr>
            <w:tcW w:w="1750" w:type="dxa"/>
          </w:tcPr>
          <w:p w14:paraId="2E249267" w14:textId="631CE085" w:rsidR="007B6A8A" w:rsidRDefault="007B6A8A" w:rsidP="007B6A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Individual</w:t>
            </w:r>
          </w:p>
        </w:tc>
        <w:tc>
          <w:tcPr>
            <w:tcW w:w="2004" w:type="dxa"/>
          </w:tcPr>
          <w:p w14:paraId="4C114937" w14:textId="77777777" w:rsidR="007B6A8A" w:rsidRDefault="007B6A8A" w:rsidP="007B6A8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1" w:type="dxa"/>
          </w:tcPr>
          <w:p w14:paraId="4E32ADFA" w14:textId="683829EB" w:rsidR="007B6A8A" w:rsidRDefault="007B6A8A" w:rsidP="007B6A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They spend their time </w:t>
            </w:r>
            <w:r w:rsidRPr="00DA492C">
              <w:rPr>
                <w:rFonts w:ascii="Times New Roman" w:hAnsi="Times New Roman" w:cs="Times New Roman"/>
                <w:sz w:val="20"/>
                <w:szCs w:val="20"/>
              </w:rPr>
              <w:t>in a way that they believe is most impactful to their business or their family or what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</w:t>
            </w:r>
            <w:r w:rsidRPr="00DA492C">
              <w:rPr>
                <w:rFonts w:ascii="Times New Roman" w:hAnsi="Times New Roman" w:cs="Times New Roman"/>
                <w:sz w:val="20"/>
                <w:szCs w:val="20"/>
              </w:rPr>
              <w:t>s important to them</w:t>
            </w:r>
          </w:p>
        </w:tc>
        <w:tc>
          <w:tcPr>
            <w:tcW w:w="1994" w:type="dxa"/>
          </w:tcPr>
          <w:p w14:paraId="09493859" w14:textId="77777777" w:rsidR="007B6A8A" w:rsidRDefault="007B6A8A" w:rsidP="007B6A8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8" w:type="dxa"/>
          </w:tcPr>
          <w:p w14:paraId="590370B8" w14:textId="06C11C44" w:rsidR="007B6A8A" w:rsidRDefault="007B6A8A" w:rsidP="007B6A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 innovation requires education and physicians do not have time for this</w:t>
            </w:r>
          </w:p>
        </w:tc>
        <w:tc>
          <w:tcPr>
            <w:tcW w:w="1989" w:type="dxa"/>
          </w:tcPr>
          <w:p w14:paraId="74081A22" w14:textId="141F60ED" w:rsidR="007B6A8A" w:rsidRPr="00870C4F" w:rsidRDefault="007B6A8A" w:rsidP="007B6A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5E1E">
              <w:rPr>
                <w:rFonts w:ascii="Times New Roman" w:hAnsi="Times New Roman" w:cs="Times New Roman"/>
                <w:sz w:val="20"/>
                <w:szCs w:val="20"/>
              </w:rPr>
              <w:t>M1_DI, Pos. 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</w:tr>
      <w:tr w:rsidR="007B6A8A" w14:paraId="0394CE4C" w14:textId="77777777" w:rsidTr="00F47130">
        <w:trPr>
          <w:trHeight w:val="235"/>
        </w:trPr>
        <w:tc>
          <w:tcPr>
            <w:tcW w:w="472" w:type="dxa"/>
          </w:tcPr>
          <w:p w14:paraId="5E570667" w14:textId="12BE5945" w:rsidR="007B6A8A" w:rsidRDefault="00E27864" w:rsidP="007B6A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1900" w:type="dxa"/>
          </w:tcPr>
          <w:p w14:paraId="4B9D7E86" w14:textId="63D041A7" w:rsidR="007B6A8A" w:rsidRDefault="00E27864" w:rsidP="007B6A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Present</w:t>
            </w:r>
          </w:p>
        </w:tc>
        <w:tc>
          <w:tcPr>
            <w:tcW w:w="1750" w:type="dxa"/>
          </w:tcPr>
          <w:p w14:paraId="740BC41A" w14:textId="6B9F7E08" w:rsidR="007B6A8A" w:rsidRDefault="00E27864" w:rsidP="007B6A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Individual</w:t>
            </w:r>
          </w:p>
        </w:tc>
        <w:tc>
          <w:tcPr>
            <w:tcW w:w="2004" w:type="dxa"/>
          </w:tcPr>
          <w:p w14:paraId="026F0918" w14:textId="77777777" w:rsidR="007B6A8A" w:rsidRDefault="007B6A8A" w:rsidP="007B6A8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1" w:type="dxa"/>
          </w:tcPr>
          <w:p w14:paraId="78BC83B4" w14:textId="2AFAD3AD" w:rsidR="007B6A8A" w:rsidRDefault="00E27864" w:rsidP="007B6A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Need to win the support of people who need to use the EMR system</w:t>
            </w:r>
          </w:p>
        </w:tc>
        <w:tc>
          <w:tcPr>
            <w:tcW w:w="1994" w:type="dxa"/>
          </w:tcPr>
          <w:p w14:paraId="7315941D" w14:textId="77777777" w:rsidR="007B6A8A" w:rsidRDefault="007B6A8A" w:rsidP="007B6A8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8" w:type="dxa"/>
          </w:tcPr>
          <w:p w14:paraId="1DE019E5" w14:textId="77777777" w:rsidR="007B6A8A" w:rsidRDefault="007B6A8A" w:rsidP="007B6A8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9" w:type="dxa"/>
          </w:tcPr>
          <w:p w14:paraId="394E1552" w14:textId="52676C36" w:rsidR="007B6A8A" w:rsidRPr="00870C4F" w:rsidRDefault="00E27864" w:rsidP="007B6A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66DCE">
              <w:rPr>
                <w:rFonts w:ascii="Times New Roman" w:hAnsi="Times New Roman" w:cs="Times New Roman"/>
                <w:sz w:val="20"/>
                <w:szCs w:val="20"/>
              </w:rPr>
              <w:t>HITV1_DI, Pos. 16</w:t>
            </w:r>
            <w:r w:rsidR="00141E24">
              <w:rPr>
                <w:rFonts w:ascii="Times New Roman" w:hAnsi="Times New Roman" w:cs="Times New Roman"/>
                <w:sz w:val="20"/>
                <w:szCs w:val="20"/>
              </w:rPr>
              <w:t>-18</w:t>
            </w:r>
          </w:p>
        </w:tc>
      </w:tr>
      <w:tr w:rsidR="007B6A8A" w14:paraId="0F1878EE" w14:textId="77777777" w:rsidTr="00F47130">
        <w:trPr>
          <w:trHeight w:val="235"/>
        </w:trPr>
        <w:tc>
          <w:tcPr>
            <w:tcW w:w="472" w:type="dxa"/>
          </w:tcPr>
          <w:p w14:paraId="7EBAF579" w14:textId="08105C09" w:rsidR="007B6A8A" w:rsidRDefault="00E27864" w:rsidP="007B6A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1900" w:type="dxa"/>
          </w:tcPr>
          <w:p w14:paraId="6568282D" w14:textId="335860C8" w:rsidR="007B6A8A" w:rsidRDefault="00BA2656" w:rsidP="007B6A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Present</w:t>
            </w:r>
          </w:p>
        </w:tc>
        <w:tc>
          <w:tcPr>
            <w:tcW w:w="1750" w:type="dxa"/>
          </w:tcPr>
          <w:p w14:paraId="67DA450D" w14:textId="32D1FA79" w:rsidR="007B6A8A" w:rsidRDefault="00BA2656" w:rsidP="007B6A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Individual</w:t>
            </w:r>
          </w:p>
        </w:tc>
        <w:tc>
          <w:tcPr>
            <w:tcW w:w="2004" w:type="dxa"/>
          </w:tcPr>
          <w:p w14:paraId="3B97E37B" w14:textId="1A0650FF" w:rsidR="007B6A8A" w:rsidRDefault="00BA2656" w:rsidP="007B6A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Physicians do not want to adopt </w:t>
            </w:r>
            <w:r w:rsidR="00F17A89">
              <w:rPr>
                <w:rFonts w:ascii="Times New Roman" w:hAnsi="Times New Roman" w:cs="Times New Roman"/>
                <w:sz w:val="20"/>
                <w:szCs w:val="20"/>
              </w:rPr>
              <w:t xml:space="preserve">and use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anything that takes longer than what they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do today</w:t>
            </w:r>
            <w:r w:rsidR="00444359">
              <w:rPr>
                <w:rFonts w:ascii="Times New Roman" w:hAnsi="Times New Roman" w:cs="Times New Roman"/>
                <w:sz w:val="20"/>
                <w:szCs w:val="20"/>
              </w:rPr>
              <w:t xml:space="preserve"> by e.g., putting more restriction in place</w:t>
            </w:r>
          </w:p>
        </w:tc>
        <w:tc>
          <w:tcPr>
            <w:tcW w:w="2031" w:type="dxa"/>
          </w:tcPr>
          <w:p w14:paraId="4CFEC4C4" w14:textId="77777777" w:rsidR="007B6A8A" w:rsidRDefault="007B6A8A" w:rsidP="007B6A8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4" w:type="dxa"/>
          </w:tcPr>
          <w:p w14:paraId="64CF804C" w14:textId="5181A816" w:rsidR="007B6A8A" w:rsidRDefault="00E448FD" w:rsidP="007B6A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Physicians are driven by metrics, e.g., the number of clicks it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takes to perform a task</w:t>
            </w:r>
          </w:p>
        </w:tc>
        <w:tc>
          <w:tcPr>
            <w:tcW w:w="2088" w:type="dxa"/>
          </w:tcPr>
          <w:p w14:paraId="0779CF6F" w14:textId="77777777" w:rsidR="007B6A8A" w:rsidRDefault="007B6A8A" w:rsidP="007B6A8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9" w:type="dxa"/>
          </w:tcPr>
          <w:p w14:paraId="67179769" w14:textId="25624282" w:rsidR="007B6A8A" w:rsidRPr="00870C4F" w:rsidRDefault="00444359" w:rsidP="007B6A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6A97">
              <w:rPr>
                <w:rFonts w:ascii="Times New Roman" w:hAnsi="Times New Roman" w:cs="Times New Roman"/>
                <w:sz w:val="20"/>
                <w:szCs w:val="20"/>
              </w:rPr>
              <w:t>HITV1_DI, Pos. 22</w:t>
            </w:r>
          </w:p>
        </w:tc>
      </w:tr>
      <w:tr w:rsidR="00F27568" w14:paraId="2426BA34" w14:textId="77777777" w:rsidTr="00F47130">
        <w:trPr>
          <w:trHeight w:val="235"/>
        </w:trPr>
        <w:tc>
          <w:tcPr>
            <w:tcW w:w="472" w:type="dxa"/>
          </w:tcPr>
          <w:p w14:paraId="7C22C90B" w14:textId="7B104990" w:rsidR="00F27568" w:rsidRDefault="00F27568" w:rsidP="007B6A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1900" w:type="dxa"/>
          </w:tcPr>
          <w:p w14:paraId="5D87A221" w14:textId="78D5FF3D" w:rsidR="00F27568" w:rsidRDefault="005D3192" w:rsidP="007B6A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Present</w:t>
            </w:r>
          </w:p>
        </w:tc>
        <w:tc>
          <w:tcPr>
            <w:tcW w:w="1750" w:type="dxa"/>
          </w:tcPr>
          <w:p w14:paraId="3763C500" w14:textId="207B57AC" w:rsidR="00F27568" w:rsidRDefault="005D3192" w:rsidP="007B6A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Individual</w:t>
            </w:r>
          </w:p>
        </w:tc>
        <w:tc>
          <w:tcPr>
            <w:tcW w:w="2004" w:type="dxa"/>
          </w:tcPr>
          <w:p w14:paraId="098951E4" w14:textId="50CB8B48" w:rsidR="00F27568" w:rsidRDefault="00F27568" w:rsidP="007B6A8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1" w:type="dxa"/>
          </w:tcPr>
          <w:p w14:paraId="741756D7" w14:textId="6ED095DF" w:rsidR="00F27568" w:rsidRDefault="005D3192" w:rsidP="007B6A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Older physicians feel everything has changed</w:t>
            </w:r>
          </w:p>
        </w:tc>
        <w:tc>
          <w:tcPr>
            <w:tcW w:w="1994" w:type="dxa"/>
          </w:tcPr>
          <w:p w14:paraId="3E6B6D18" w14:textId="6E044EF7" w:rsidR="00F27568" w:rsidRDefault="005D3192" w:rsidP="007B6A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Digitalization of healthcare</w:t>
            </w:r>
          </w:p>
        </w:tc>
        <w:tc>
          <w:tcPr>
            <w:tcW w:w="2088" w:type="dxa"/>
          </w:tcPr>
          <w:p w14:paraId="3A44F647" w14:textId="77777777" w:rsidR="00F27568" w:rsidRDefault="00F27568" w:rsidP="007B6A8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9" w:type="dxa"/>
          </w:tcPr>
          <w:p w14:paraId="02A8E35B" w14:textId="128F6B0F" w:rsidR="00F27568" w:rsidRPr="00870C4F" w:rsidRDefault="00F17A89" w:rsidP="007B6A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17A89">
              <w:rPr>
                <w:rFonts w:ascii="Times New Roman" w:hAnsi="Times New Roman" w:cs="Times New Roman"/>
                <w:sz w:val="20"/>
                <w:szCs w:val="20"/>
                <w:lang w:val="de-DE"/>
              </w:rPr>
              <w:t>PV2_CDE3_DI</w:t>
            </w:r>
            <w:r w:rsidR="005D3192" w:rsidRPr="00A42905">
              <w:rPr>
                <w:rFonts w:ascii="Times New Roman" w:hAnsi="Times New Roman" w:cs="Times New Roman"/>
                <w:sz w:val="20"/>
                <w:szCs w:val="20"/>
                <w:lang w:val="de-DE"/>
              </w:rPr>
              <w:t xml:space="preserve">, Pos. </w:t>
            </w:r>
            <w:r w:rsidR="005D3192">
              <w:rPr>
                <w:rFonts w:ascii="Times New Roman" w:hAnsi="Times New Roman" w:cs="Times New Roman"/>
                <w:sz w:val="20"/>
                <w:szCs w:val="20"/>
                <w:lang w:val="de-DE"/>
              </w:rPr>
              <w:t>30</w:t>
            </w:r>
          </w:p>
        </w:tc>
      </w:tr>
      <w:tr w:rsidR="00F27568" w14:paraId="01C7BE27" w14:textId="77777777" w:rsidTr="00F47130">
        <w:trPr>
          <w:trHeight w:val="235"/>
        </w:trPr>
        <w:tc>
          <w:tcPr>
            <w:tcW w:w="472" w:type="dxa"/>
          </w:tcPr>
          <w:p w14:paraId="322ED59E" w14:textId="367BE182" w:rsidR="00F27568" w:rsidRDefault="00F27568" w:rsidP="007B6A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1900" w:type="dxa"/>
          </w:tcPr>
          <w:p w14:paraId="49C5DD39" w14:textId="31845996" w:rsidR="00F27568" w:rsidRDefault="001623E6" w:rsidP="007B6A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Present</w:t>
            </w:r>
          </w:p>
        </w:tc>
        <w:tc>
          <w:tcPr>
            <w:tcW w:w="1750" w:type="dxa"/>
          </w:tcPr>
          <w:p w14:paraId="46C4B0D8" w14:textId="64D8242D" w:rsidR="00F27568" w:rsidRDefault="001623E6" w:rsidP="007B6A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Individual</w:t>
            </w:r>
          </w:p>
        </w:tc>
        <w:tc>
          <w:tcPr>
            <w:tcW w:w="2004" w:type="dxa"/>
          </w:tcPr>
          <w:p w14:paraId="02C11FD8" w14:textId="5D348802" w:rsidR="00F27568" w:rsidRDefault="001623E6" w:rsidP="007B6A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Engaging in information exchange can be tough to do e.g., having to do multiple additional clicks </w:t>
            </w:r>
            <w:r w:rsidR="003B43F0">
              <w:rPr>
                <w:rFonts w:ascii="Times New Roman" w:hAnsi="Times New Roman" w:cs="Times New Roman"/>
                <w:sz w:val="20"/>
                <w:szCs w:val="20"/>
              </w:rPr>
              <w:t>to treat 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patient</w:t>
            </w:r>
          </w:p>
        </w:tc>
        <w:tc>
          <w:tcPr>
            <w:tcW w:w="2031" w:type="dxa"/>
          </w:tcPr>
          <w:p w14:paraId="45EF5EFC" w14:textId="77777777" w:rsidR="00F27568" w:rsidRDefault="00F27568" w:rsidP="007B6A8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94" w:type="dxa"/>
          </w:tcPr>
          <w:p w14:paraId="0B1BC843" w14:textId="77777777" w:rsidR="00F27568" w:rsidRDefault="00F27568" w:rsidP="007B6A8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88" w:type="dxa"/>
          </w:tcPr>
          <w:p w14:paraId="43DE6D3C" w14:textId="1A1F91DF" w:rsidR="00F27568" w:rsidRDefault="001623E6" w:rsidP="007B6A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Many physicians try to find workarounds</w:t>
            </w:r>
          </w:p>
        </w:tc>
        <w:tc>
          <w:tcPr>
            <w:tcW w:w="1989" w:type="dxa"/>
          </w:tcPr>
          <w:p w14:paraId="471167CB" w14:textId="44E3D881" w:rsidR="00F27568" w:rsidRPr="00870C4F" w:rsidRDefault="001623E6" w:rsidP="007B6A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623E6">
              <w:rPr>
                <w:rFonts w:ascii="Times New Roman" w:hAnsi="Times New Roman" w:cs="Times New Roman"/>
                <w:sz w:val="20"/>
                <w:szCs w:val="20"/>
              </w:rPr>
              <w:t>FA1_DI, Pos. 10</w:t>
            </w:r>
          </w:p>
        </w:tc>
      </w:tr>
      <w:tr w:rsidR="00C11BF6" w14:paraId="781357AF" w14:textId="77777777" w:rsidTr="00F47130">
        <w:trPr>
          <w:trHeight w:val="235"/>
        </w:trPr>
        <w:tc>
          <w:tcPr>
            <w:tcW w:w="472" w:type="dxa"/>
          </w:tcPr>
          <w:p w14:paraId="01A948E0" w14:textId="43531C24" w:rsidR="00C11BF6" w:rsidRDefault="00C11BF6" w:rsidP="00C11BF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900" w:type="dxa"/>
          </w:tcPr>
          <w:p w14:paraId="565D6535" w14:textId="7030BFE6" w:rsidR="00C11BF6" w:rsidRDefault="00C11BF6" w:rsidP="00C11BF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Present</w:t>
            </w:r>
          </w:p>
        </w:tc>
        <w:tc>
          <w:tcPr>
            <w:tcW w:w="1750" w:type="dxa"/>
          </w:tcPr>
          <w:p w14:paraId="5800860F" w14:textId="4231D547" w:rsidR="00C11BF6" w:rsidRDefault="00C11BF6" w:rsidP="00C11BF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Individual</w:t>
            </w:r>
          </w:p>
        </w:tc>
        <w:tc>
          <w:tcPr>
            <w:tcW w:w="2004" w:type="dxa"/>
          </w:tcPr>
          <w:p w14:paraId="2723D0A8" w14:textId="77777777" w:rsidR="00C11BF6" w:rsidRDefault="00C11BF6" w:rsidP="00C11BF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1" w:type="dxa"/>
          </w:tcPr>
          <w:p w14:paraId="24088364" w14:textId="01AE0652" w:rsidR="00C11BF6" w:rsidRDefault="00C11BF6" w:rsidP="00C11BF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Physicians do not want to look at a second screen next to Epic</w:t>
            </w:r>
          </w:p>
        </w:tc>
        <w:tc>
          <w:tcPr>
            <w:tcW w:w="1994" w:type="dxa"/>
          </w:tcPr>
          <w:p w14:paraId="75A55C4E" w14:textId="0C351B89" w:rsidR="00C11BF6" w:rsidRDefault="00C11BF6" w:rsidP="00C11BF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Physicians are overstretched and stressed</w:t>
            </w:r>
          </w:p>
        </w:tc>
        <w:tc>
          <w:tcPr>
            <w:tcW w:w="2088" w:type="dxa"/>
          </w:tcPr>
          <w:p w14:paraId="63D31964" w14:textId="6C6DFC89" w:rsidR="00C11BF6" w:rsidRDefault="00C11BF6" w:rsidP="00C11BF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[Technology needs to integrate with the existing workflow and the existing technologies]</w:t>
            </w:r>
          </w:p>
        </w:tc>
        <w:tc>
          <w:tcPr>
            <w:tcW w:w="1989" w:type="dxa"/>
          </w:tcPr>
          <w:p w14:paraId="3481F150" w14:textId="298951E6" w:rsidR="00C11BF6" w:rsidRPr="001623E6" w:rsidRDefault="00C11BF6" w:rsidP="00C11BF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68B2">
              <w:rPr>
                <w:rFonts w:ascii="Times New Roman" w:hAnsi="Times New Roman" w:cs="Times New Roman"/>
                <w:sz w:val="20"/>
                <w:szCs w:val="20"/>
              </w:rPr>
              <w:t>CDE1_A1_DI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AD7795">
              <w:rPr>
                <w:rFonts w:ascii="Times New Roman" w:hAnsi="Times New Roman" w:cs="Times New Roman"/>
                <w:sz w:val="20"/>
                <w:szCs w:val="20"/>
              </w:rPr>
              <w:t>Pos. 46</w:t>
            </w:r>
          </w:p>
        </w:tc>
      </w:tr>
    </w:tbl>
    <w:p w14:paraId="0A2C913B" w14:textId="77777777" w:rsidR="00FF0866" w:rsidRDefault="00FF0866"/>
    <w:sectPr w:rsidR="00FF0866" w:rsidSect="00FE3749">
      <w:headerReference w:type="even" r:id="rId6"/>
      <w:headerReference w:type="default" r:id="rId7"/>
      <w:pgSz w:w="15840" w:h="12240" w:orient="landscape"/>
      <w:pgMar w:top="806" w:right="806" w:bottom="806" w:left="806" w:header="289" w:footer="289" w:gutter="0"/>
      <w:pgNumType w:fmt="numberInDash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511C8C" w14:textId="77777777" w:rsidR="00E965E8" w:rsidRDefault="00E965E8" w:rsidP="00FE3749">
      <w:r>
        <w:separator/>
      </w:r>
    </w:p>
  </w:endnote>
  <w:endnote w:type="continuationSeparator" w:id="0">
    <w:p w14:paraId="1D051087" w14:textId="77777777" w:rsidR="00E965E8" w:rsidRDefault="00E965E8" w:rsidP="00FE37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3CC51C" w14:textId="77777777" w:rsidR="00E965E8" w:rsidRDefault="00E965E8" w:rsidP="00FE3749">
      <w:r>
        <w:separator/>
      </w:r>
    </w:p>
  </w:footnote>
  <w:footnote w:type="continuationSeparator" w:id="0">
    <w:p w14:paraId="4FBB52EF" w14:textId="77777777" w:rsidR="00E965E8" w:rsidRDefault="00E965E8" w:rsidP="00FE37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973517025"/>
      <w:docPartObj>
        <w:docPartGallery w:val="Page Numbers (Top of Page)"/>
        <w:docPartUnique/>
      </w:docPartObj>
    </w:sdtPr>
    <w:sdtContent>
      <w:p w14:paraId="53D68245" w14:textId="12AF1D21" w:rsidR="00FE3749" w:rsidRDefault="00FE3749" w:rsidP="00EE6F48">
        <w:pPr>
          <w:pStyle w:val="Head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5EDC3AC" w14:textId="77777777" w:rsidR="00FE3749" w:rsidRDefault="00FE374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Times New Roman" w:hAnsi="Times New Roman" w:cs="Times New Roman"/>
        <w:sz w:val="20"/>
        <w:szCs w:val="20"/>
      </w:rPr>
      <w:id w:val="203844587"/>
      <w:docPartObj>
        <w:docPartGallery w:val="Page Numbers (Top of Page)"/>
        <w:docPartUnique/>
      </w:docPartObj>
    </w:sdtPr>
    <w:sdtContent>
      <w:p w14:paraId="5BDD4758" w14:textId="43D373BF" w:rsidR="00FE3749" w:rsidRPr="00FE3749" w:rsidRDefault="00FE3749" w:rsidP="00EE6F48">
        <w:pPr>
          <w:pStyle w:val="Header"/>
          <w:framePr w:wrap="none" w:vAnchor="text" w:hAnchor="margin" w:xAlign="center" w:y="1"/>
          <w:rPr>
            <w:rStyle w:val="PageNumber"/>
            <w:rFonts w:ascii="Times New Roman" w:hAnsi="Times New Roman" w:cs="Times New Roman"/>
            <w:sz w:val="20"/>
            <w:szCs w:val="20"/>
          </w:rPr>
        </w:pPr>
        <w:r w:rsidRPr="00FE3749">
          <w:rPr>
            <w:rStyle w:val="PageNumber"/>
            <w:rFonts w:ascii="Times New Roman" w:hAnsi="Times New Roman" w:cs="Times New Roman"/>
            <w:sz w:val="20"/>
            <w:szCs w:val="20"/>
          </w:rPr>
          <w:fldChar w:fldCharType="begin"/>
        </w:r>
        <w:r w:rsidRPr="00FE3749">
          <w:rPr>
            <w:rStyle w:val="PageNumber"/>
            <w:rFonts w:ascii="Times New Roman" w:hAnsi="Times New Roman" w:cs="Times New Roman"/>
            <w:sz w:val="20"/>
            <w:szCs w:val="20"/>
          </w:rPr>
          <w:instrText xml:space="preserve"> PAGE </w:instrText>
        </w:r>
        <w:r w:rsidRPr="00FE3749">
          <w:rPr>
            <w:rStyle w:val="PageNumber"/>
            <w:rFonts w:ascii="Times New Roman" w:hAnsi="Times New Roman" w:cs="Times New Roman"/>
            <w:sz w:val="20"/>
            <w:szCs w:val="20"/>
          </w:rPr>
          <w:fldChar w:fldCharType="separate"/>
        </w:r>
        <w:r w:rsidRPr="00FE3749">
          <w:rPr>
            <w:rStyle w:val="PageNumber"/>
            <w:rFonts w:ascii="Times New Roman" w:hAnsi="Times New Roman" w:cs="Times New Roman"/>
            <w:noProof/>
            <w:sz w:val="20"/>
            <w:szCs w:val="20"/>
          </w:rPr>
          <w:t>- 1 -</w:t>
        </w:r>
        <w:r w:rsidRPr="00FE3749">
          <w:rPr>
            <w:rStyle w:val="PageNumber"/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  <w:p w14:paraId="00220CDD" w14:textId="7D016945" w:rsidR="00FE3749" w:rsidRPr="006711FA" w:rsidRDefault="006711FA">
    <w:pPr>
      <w:pStyle w:val="Header"/>
      <w:rPr>
        <w:rFonts w:ascii="Times New Roman" w:hAnsi="Times New Roman" w:cs="Times New Roman"/>
        <w:sz w:val="20"/>
        <w:szCs w:val="20"/>
      </w:rPr>
    </w:pPr>
    <w:proofErr w:type="spellStart"/>
    <w:r w:rsidRPr="006711FA">
      <w:rPr>
        <w:rFonts w:ascii="Times New Roman" w:hAnsi="Times New Roman" w:cs="Times New Roman"/>
        <w:sz w:val="20"/>
        <w:szCs w:val="20"/>
      </w:rPr>
      <w:t>Ex_ExEff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301"/>
    <w:rsid w:val="00073718"/>
    <w:rsid w:val="000E1DCE"/>
    <w:rsid w:val="000E1EF2"/>
    <w:rsid w:val="00104649"/>
    <w:rsid w:val="0013648B"/>
    <w:rsid w:val="00141E24"/>
    <w:rsid w:val="001623E6"/>
    <w:rsid w:val="00192C70"/>
    <w:rsid w:val="001B6005"/>
    <w:rsid w:val="001D2E7D"/>
    <w:rsid w:val="00272389"/>
    <w:rsid w:val="00280396"/>
    <w:rsid w:val="00285969"/>
    <w:rsid w:val="002B633B"/>
    <w:rsid w:val="002F168C"/>
    <w:rsid w:val="00304505"/>
    <w:rsid w:val="00305735"/>
    <w:rsid w:val="00346EAB"/>
    <w:rsid w:val="003B43F0"/>
    <w:rsid w:val="003C132C"/>
    <w:rsid w:val="003D4ABF"/>
    <w:rsid w:val="00434B6A"/>
    <w:rsid w:val="00441DBD"/>
    <w:rsid w:val="00444359"/>
    <w:rsid w:val="004F7322"/>
    <w:rsid w:val="00517540"/>
    <w:rsid w:val="0056106A"/>
    <w:rsid w:val="005D3192"/>
    <w:rsid w:val="005F4A5F"/>
    <w:rsid w:val="006711FA"/>
    <w:rsid w:val="006F68AF"/>
    <w:rsid w:val="00721259"/>
    <w:rsid w:val="00723AD7"/>
    <w:rsid w:val="007A30CA"/>
    <w:rsid w:val="007A4707"/>
    <w:rsid w:val="007A61E4"/>
    <w:rsid w:val="007B6A8A"/>
    <w:rsid w:val="007C2864"/>
    <w:rsid w:val="007C6629"/>
    <w:rsid w:val="00864C03"/>
    <w:rsid w:val="00870C4F"/>
    <w:rsid w:val="008F324D"/>
    <w:rsid w:val="00916B86"/>
    <w:rsid w:val="0092188A"/>
    <w:rsid w:val="00954461"/>
    <w:rsid w:val="00965BE6"/>
    <w:rsid w:val="009F3CFE"/>
    <w:rsid w:val="00A44303"/>
    <w:rsid w:val="00A55E1E"/>
    <w:rsid w:val="00AE724C"/>
    <w:rsid w:val="00AF119C"/>
    <w:rsid w:val="00B7091B"/>
    <w:rsid w:val="00B91A7B"/>
    <w:rsid w:val="00BA2656"/>
    <w:rsid w:val="00BE3368"/>
    <w:rsid w:val="00C07626"/>
    <w:rsid w:val="00C11BF6"/>
    <w:rsid w:val="00C21F55"/>
    <w:rsid w:val="00C34E98"/>
    <w:rsid w:val="00C625C0"/>
    <w:rsid w:val="00CC7714"/>
    <w:rsid w:val="00D023C2"/>
    <w:rsid w:val="00D35058"/>
    <w:rsid w:val="00DA492C"/>
    <w:rsid w:val="00DC3755"/>
    <w:rsid w:val="00DF5927"/>
    <w:rsid w:val="00E05196"/>
    <w:rsid w:val="00E27864"/>
    <w:rsid w:val="00E4477F"/>
    <w:rsid w:val="00E448FD"/>
    <w:rsid w:val="00E458FC"/>
    <w:rsid w:val="00E5553A"/>
    <w:rsid w:val="00E65301"/>
    <w:rsid w:val="00E738F8"/>
    <w:rsid w:val="00E965E8"/>
    <w:rsid w:val="00EB747E"/>
    <w:rsid w:val="00EC6C45"/>
    <w:rsid w:val="00F17A89"/>
    <w:rsid w:val="00F27568"/>
    <w:rsid w:val="00F47130"/>
    <w:rsid w:val="00F660EA"/>
    <w:rsid w:val="00FE3749"/>
    <w:rsid w:val="00FE3F31"/>
    <w:rsid w:val="00FE7214"/>
    <w:rsid w:val="00FF0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479A4B"/>
  <w15:chartTrackingRefBased/>
  <w15:docId w15:val="{203CB97B-793C-884D-86D6-1A5C86C2E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1D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E374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3749"/>
  </w:style>
  <w:style w:type="paragraph" w:styleId="Footer">
    <w:name w:val="footer"/>
    <w:basedOn w:val="Normal"/>
    <w:link w:val="FooterChar"/>
    <w:uiPriority w:val="99"/>
    <w:unhideWhenUsed/>
    <w:rsid w:val="00FE374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3749"/>
  </w:style>
  <w:style w:type="character" w:styleId="PageNumber">
    <w:name w:val="page number"/>
    <w:basedOn w:val="DefaultParagraphFont"/>
    <w:uiPriority w:val="99"/>
    <w:semiHidden/>
    <w:unhideWhenUsed/>
    <w:rsid w:val="00FE37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5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2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6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7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7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7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7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ophiagoeppinger/Library/Group%20Containers/UBF8T346G9.Office/User%20Content.localized/Templates.localized/Extraction%20template_cor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Extraction template_corr.dotx</Template>
  <TotalTime>95</TotalTime>
  <Pages>3</Pages>
  <Words>557</Words>
  <Characters>3176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49</cp:revision>
  <dcterms:created xsi:type="dcterms:W3CDTF">2023-07-26T06:56:00Z</dcterms:created>
  <dcterms:modified xsi:type="dcterms:W3CDTF">2023-08-06T12:13:00Z</dcterms:modified>
</cp:coreProperties>
</file>