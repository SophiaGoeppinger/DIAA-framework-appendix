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2300"/>
        <w:gridCol w:w="2301"/>
        <w:gridCol w:w="2301"/>
        <w:gridCol w:w="2300"/>
        <w:gridCol w:w="2301"/>
        <w:gridCol w:w="2301"/>
      </w:tblGrid>
      <w:tr w:rsidR="00F61770" w14:paraId="099B984F" w14:textId="77777777" w:rsidTr="00F61770">
        <w:tc>
          <w:tcPr>
            <w:tcW w:w="4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5997326" w14:textId="02E98005" w:rsidR="00F61770" w:rsidRPr="006F68AF" w:rsidRDefault="00F61770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3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000B548" w14:textId="190A5E5B" w:rsidR="00F61770" w:rsidRDefault="00F6177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23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63775DA" w14:textId="1F5C86B8" w:rsidR="00F61770" w:rsidRDefault="00F61770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Stakeholders involved</w:t>
            </w:r>
          </w:p>
        </w:tc>
        <w:tc>
          <w:tcPr>
            <w:tcW w:w="23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8B11F35" w14:textId="66C47C99" w:rsidR="00F61770" w:rsidRDefault="00F61770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Tension-type</w:t>
            </w:r>
          </w:p>
        </w:tc>
        <w:tc>
          <w:tcPr>
            <w:tcW w:w="23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468EA5B" w14:textId="77777777" w:rsidR="00F61770" w:rsidRDefault="00F6177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23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F365A6" w14:textId="77777777" w:rsidR="00F61770" w:rsidRDefault="00F6177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23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F8F5AD0" w14:textId="77777777" w:rsidR="00F61770" w:rsidRDefault="00F6177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F61770" w14:paraId="1F8F5579" w14:textId="77777777" w:rsidTr="00F61770">
        <w:tc>
          <w:tcPr>
            <w:tcW w:w="416" w:type="dxa"/>
            <w:tcBorders>
              <w:top w:val="single" w:sz="12" w:space="0" w:color="auto"/>
            </w:tcBorders>
          </w:tcPr>
          <w:p w14:paraId="5A76BD30" w14:textId="52E0EA3A" w:rsidR="00F61770" w:rsidRPr="008F324D" w:rsidRDefault="00F6177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00" w:type="dxa"/>
            <w:tcBorders>
              <w:top w:val="single" w:sz="12" w:space="0" w:color="auto"/>
            </w:tcBorders>
          </w:tcPr>
          <w:p w14:paraId="312ED1C3" w14:textId="4BF39803" w:rsidR="00F61770" w:rsidRPr="008F324D" w:rsidRDefault="00F6177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  <w:tcBorders>
              <w:top w:val="single" w:sz="12" w:space="0" w:color="auto"/>
            </w:tcBorders>
          </w:tcPr>
          <w:p w14:paraId="6C31EF1E" w14:textId="77777777" w:rsidR="00F61770" w:rsidRPr="008F324D" w:rsidRDefault="00F6177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single" w:sz="12" w:space="0" w:color="auto"/>
            </w:tcBorders>
          </w:tcPr>
          <w:p w14:paraId="52AF4477" w14:textId="6E4A8D61" w:rsidR="00F61770" w:rsidRPr="008F324D" w:rsidRDefault="00F6177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Raison d’</w:t>
            </w:r>
            <w:r w:rsidRPr="00F61770">
              <w:rPr>
                <w:rFonts w:ascii="Times New Roman" w:hAnsi="Times New Roman" w:cs="Times New Roman"/>
                <w:sz w:val="20"/>
                <w:szCs w:val="20"/>
              </w:rPr>
              <w:t>être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D1FAE">
              <w:rPr>
                <w:rFonts w:ascii="Times New Roman" w:hAnsi="Times New Roman" w:cs="Times New Roman"/>
                <w:sz w:val="20"/>
                <w:szCs w:val="20"/>
              </w:rPr>
              <w:t>Change is perceived as 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evolution </w:t>
            </w:r>
            <w:r w:rsidR="005D1FAE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cut</w:t>
            </w:r>
            <w:r w:rsidR="005D1FA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someone out</w:t>
            </w:r>
          </w:p>
        </w:tc>
        <w:tc>
          <w:tcPr>
            <w:tcW w:w="2300" w:type="dxa"/>
            <w:tcBorders>
              <w:top w:val="single" w:sz="12" w:space="0" w:color="auto"/>
            </w:tcBorders>
          </w:tcPr>
          <w:p w14:paraId="0E72CD10" w14:textId="77777777" w:rsidR="00F61770" w:rsidRPr="008F324D" w:rsidRDefault="00F6177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single" w:sz="12" w:space="0" w:color="auto"/>
            </w:tcBorders>
          </w:tcPr>
          <w:p w14:paraId="65318B18" w14:textId="70E91BC0" w:rsidR="00F61770" w:rsidRPr="008F324D" w:rsidRDefault="005D1FA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Negatively impacts individual’s interest in participating</w:t>
            </w:r>
          </w:p>
        </w:tc>
        <w:tc>
          <w:tcPr>
            <w:tcW w:w="2301" w:type="dxa"/>
            <w:tcBorders>
              <w:top w:val="single" w:sz="12" w:space="0" w:color="auto"/>
            </w:tcBorders>
          </w:tcPr>
          <w:p w14:paraId="38B1FEF9" w14:textId="330901CF" w:rsidR="00F61770" w:rsidRPr="008F324D" w:rsidRDefault="00F6177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770">
              <w:rPr>
                <w:rFonts w:ascii="Times New Roman" w:hAnsi="Times New Roman" w:cs="Times New Roman"/>
                <w:sz w:val="20"/>
                <w:szCs w:val="20"/>
              </w:rPr>
              <w:t>FA1_DI, Pos. 22</w:t>
            </w:r>
          </w:p>
        </w:tc>
      </w:tr>
      <w:tr w:rsidR="00AA77FC" w14:paraId="7A832898" w14:textId="77777777" w:rsidTr="00F61770">
        <w:tc>
          <w:tcPr>
            <w:tcW w:w="416" w:type="dxa"/>
          </w:tcPr>
          <w:p w14:paraId="1DF5E2C7" w14:textId="19868592" w:rsidR="00AA77FC" w:rsidRPr="008F324D" w:rsidRDefault="00AA77FC" w:rsidP="00AA77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00" w:type="dxa"/>
          </w:tcPr>
          <w:p w14:paraId="58CED394" w14:textId="2AC8F51D" w:rsidR="00AA77FC" w:rsidRPr="008F324D" w:rsidRDefault="00AA77FC" w:rsidP="00AA77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1197BFB1" w14:textId="77777777" w:rsidR="00AA77FC" w:rsidRPr="008F324D" w:rsidRDefault="00AA77FC" w:rsidP="00AA77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05A1A47F" w14:textId="58009D10" w:rsidR="00AA77FC" w:rsidRPr="008F324D" w:rsidRDefault="00AA77FC" w:rsidP="00AA77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Raison d’</w:t>
            </w:r>
            <w:r w:rsidRPr="00F61770">
              <w:rPr>
                <w:rFonts w:ascii="Times New Roman" w:hAnsi="Times New Roman" w:cs="Times New Roman"/>
                <w:sz w:val="20"/>
                <w:szCs w:val="20"/>
              </w:rPr>
              <w:t>être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D1FAE">
              <w:rPr>
                <w:rFonts w:ascii="Times New Roman" w:hAnsi="Times New Roman" w:cs="Times New Roman"/>
                <w:sz w:val="20"/>
                <w:szCs w:val="20"/>
              </w:rPr>
              <w:t>Stakeholder 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osing a say in the work</w:t>
            </w:r>
          </w:p>
        </w:tc>
        <w:tc>
          <w:tcPr>
            <w:tcW w:w="2300" w:type="dxa"/>
          </w:tcPr>
          <w:p w14:paraId="4C452ADC" w14:textId="77777777" w:rsidR="00AA77FC" w:rsidRPr="008F324D" w:rsidRDefault="00AA77FC" w:rsidP="00AA77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148A0860" w14:textId="29B47987" w:rsidR="00AA77FC" w:rsidRPr="008F324D" w:rsidRDefault="00AA77FC" w:rsidP="00AA77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Negatively impacts </w:t>
            </w:r>
            <w:r w:rsidR="005D1FAE">
              <w:rPr>
                <w:rFonts w:ascii="Times New Roman" w:hAnsi="Times New Roman" w:cs="Times New Roman"/>
                <w:sz w:val="20"/>
                <w:szCs w:val="20"/>
              </w:rPr>
              <w:t>individual’s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interest in participating</w:t>
            </w:r>
          </w:p>
        </w:tc>
        <w:tc>
          <w:tcPr>
            <w:tcW w:w="2301" w:type="dxa"/>
          </w:tcPr>
          <w:p w14:paraId="0E70052C" w14:textId="145C25F9" w:rsidR="00AA77FC" w:rsidRPr="008F324D" w:rsidRDefault="00AA77FC" w:rsidP="00AA77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770">
              <w:rPr>
                <w:rFonts w:ascii="Times New Roman" w:hAnsi="Times New Roman" w:cs="Times New Roman"/>
                <w:sz w:val="20"/>
                <w:szCs w:val="20"/>
              </w:rPr>
              <w:t>FA1_DI, Pos. 22</w:t>
            </w:r>
          </w:p>
        </w:tc>
      </w:tr>
    </w:tbl>
    <w:p w14:paraId="5D78B19A" w14:textId="77777777" w:rsidR="00FF0866" w:rsidRDefault="00FF0866"/>
    <w:sectPr w:rsidR="00FF0866" w:rsidSect="0003512A">
      <w:headerReference w:type="even" r:id="rId6"/>
      <w:headerReference w:type="default" r:id="rId7"/>
      <w:pgSz w:w="15840" w:h="12240" w:orient="landscape"/>
      <w:pgMar w:top="806" w:right="806" w:bottom="806" w:left="806" w:header="288" w:footer="288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3AD82" w14:textId="77777777" w:rsidR="001876CC" w:rsidRDefault="001876CC" w:rsidP="0003512A">
      <w:r>
        <w:separator/>
      </w:r>
    </w:p>
  </w:endnote>
  <w:endnote w:type="continuationSeparator" w:id="0">
    <w:p w14:paraId="2E140948" w14:textId="77777777" w:rsidR="001876CC" w:rsidRDefault="001876CC" w:rsidP="0003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B47A5" w14:textId="77777777" w:rsidR="001876CC" w:rsidRDefault="001876CC" w:rsidP="0003512A">
      <w:r>
        <w:separator/>
      </w:r>
    </w:p>
  </w:footnote>
  <w:footnote w:type="continuationSeparator" w:id="0">
    <w:p w14:paraId="271589AE" w14:textId="77777777" w:rsidR="001876CC" w:rsidRDefault="001876CC" w:rsidP="00035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32950748"/>
      <w:docPartObj>
        <w:docPartGallery w:val="Page Numbers (Top of Page)"/>
        <w:docPartUnique/>
      </w:docPartObj>
    </w:sdtPr>
    <w:sdtContent>
      <w:p w14:paraId="1AEBD13E" w14:textId="64E10640" w:rsidR="0003512A" w:rsidRDefault="0003512A" w:rsidP="00EE6F4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A404B1" w14:textId="77777777" w:rsidR="0003512A" w:rsidRDefault="000351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801347071"/>
      <w:docPartObj>
        <w:docPartGallery w:val="Page Numbers (Top of Page)"/>
        <w:docPartUnique/>
      </w:docPartObj>
    </w:sdtPr>
    <w:sdtContent>
      <w:p w14:paraId="7C5B1ABA" w14:textId="69566696" w:rsidR="0003512A" w:rsidRPr="0003512A" w:rsidRDefault="0003512A" w:rsidP="00EE6F48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03512A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03512A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03512A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03512A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- 1 -</w:t>
        </w:r>
        <w:r w:rsidRPr="0003512A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13D9E093" w14:textId="51CFCA62" w:rsidR="0003512A" w:rsidRPr="0064231E" w:rsidRDefault="0064231E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6711FA">
      <w:rPr>
        <w:rFonts w:ascii="Times New Roman" w:hAnsi="Times New Roman" w:cs="Times New Roman"/>
        <w:sz w:val="20"/>
        <w:szCs w:val="20"/>
      </w:rPr>
      <w:t>Ex_</w:t>
    </w:r>
    <w:r>
      <w:rPr>
        <w:rFonts w:ascii="Times New Roman" w:hAnsi="Times New Roman" w:cs="Times New Roman"/>
        <w:sz w:val="20"/>
        <w:szCs w:val="20"/>
      </w:rPr>
      <w:t>SystemTens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DA"/>
    <w:rsid w:val="0003512A"/>
    <w:rsid w:val="00104649"/>
    <w:rsid w:val="001876CC"/>
    <w:rsid w:val="001F306A"/>
    <w:rsid w:val="00272389"/>
    <w:rsid w:val="00280396"/>
    <w:rsid w:val="002F168C"/>
    <w:rsid w:val="00393D9E"/>
    <w:rsid w:val="00434B6A"/>
    <w:rsid w:val="00441DBD"/>
    <w:rsid w:val="004F7322"/>
    <w:rsid w:val="00517540"/>
    <w:rsid w:val="0056106A"/>
    <w:rsid w:val="005D1FAE"/>
    <w:rsid w:val="0064231E"/>
    <w:rsid w:val="006F68AF"/>
    <w:rsid w:val="007433DA"/>
    <w:rsid w:val="007C6629"/>
    <w:rsid w:val="008F324D"/>
    <w:rsid w:val="00916B86"/>
    <w:rsid w:val="0092188A"/>
    <w:rsid w:val="00AA77FC"/>
    <w:rsid w:val="00AF119C"/>
    <w:rsid w:val="00C07626"/>
    <w:rsid w:val="00C34E98"/>
    <w:rsid w:val="00E5553A"/>
    <w:rsid w:val="00E74AA9"/>
    <w:rsid w:val="00EB747E"/>
    <w:rsid w:val="00F61770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F6526"/>
  <w15:chartTrackingRefBased/>
  <w15:docId w15:val="{54EEB451-7094-6940-8C85-20A26816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1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12A"/>
  </w:style>
  <w:style w:type="paragraph" w:styleId="Footer">
    <w:name w:val="footer"/>
    <w:basedOn w:val="Normal"/>
    <w:link w:val="FooterChar"/>
    <w:uiPriority w:val="99"/>
    <w:unhideWhenUsed/>
    <w:rsid w:val="000351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12A"/>
  </w:style>
  <w:style w:type="character" w:styleId="PageNumber">
    <w:name w:val="page number"/>
    <w:basedOn w:val="DefaultParagraphFont"/>
    <w:uiPriority w:val="99"/>
    <w:semiHidden/>
    <w:unhideWhenUsed/>
    <w:rsid w:val="0003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4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Extraction%20template_cor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Extraction template_corr.dotx</Template>
  <TotalTime>7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2023-08-03T23:20:00Z</dcterms:created>
  <dcterms:modified xsi:type="dcterms:W3CDTF">2023-08-06T20:59:00Z</dcterms:modified>
</cp:coreProperties>
</file>