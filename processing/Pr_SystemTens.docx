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4912B6" w14:paraId="3BC16618" w14:textId="77777777" w:rsidTr="008640D2">
        <w:trPr>
          <w:trHeight w:val="292"/>
        </w:trPr>
        <w:tc>
          <w:tcPr>
            <w:tcW w:w="204" w:type="pct"/>
          </w:tcPr>
          <w:p w14:paraId="1BEBAF1A" w14:textId="77777777" w:rsidR="004A103C" w:rsidRPr="004912B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3BA94B05" w14:textId="77777777" w:rsidR="004A103C" w:rsidRPr="004912B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68AFCFBD" w14:textId="77777777" w:rsidR="004A103C" w:rsidRPr="004912B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4912B6" w14:paraId="7DAA5E58" w14:textId="77777777" w:rsidTr="008640D2">
        <w:trPr>
          <w:trHeight w:val="794"/>
        </w:trPr>
        <w:tc>
          <w:tcPr>
            <w:tcW w:w="204" w:type="pct"/>
          </w:tcPr>
          <w:p w14:paraId="057677CC" w14:textId="77777777" w:rsidR="004A103C" w:rsidRPr="004912B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2CDE6EC1" w14:textId="77777777" w:rsidR="004A103C" w:rsidRPr="004912B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6C4BAAF1" w14:textId="77777777" w:rsidR="004A103C" w:rsidRPr="004912B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2DE9CEAC" w14:textId="77777777" w:rsidR="004A103C" w:rsidRPr="004912B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4912B6" w14:paraId="21422389" w14:textId="77777777" w:rsidTr="008640D2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0BF24936" w14:textId="77777777" w:rsidR="004A103C" w:rsidRPr="004912B6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68EF5E2D" w14:textId="77777777" w:rsidR="004A103C" w:rsidRPr="004912B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1FCE214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1D79EB2A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693F7230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420C83AA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7523DDA2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7BFA77A0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52CC24FE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7CB40574" w14:textId="77777777" w:rsidR="004A103C" w:rsidRPr="004912B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4912B6" w:rsidRPr="004912B6" w14:paraId="5C7FF354" w14:textId="77777777" w:rsidTr="009C5858">
        <w:trPr>
          <w:cantSplit/>
          <w:trHeight w:val="1858"/>
        </w:trPr>
        <w:tc>
          <w:tcPr>
            <w:tcW w:w="204" w:type="pct"/>
            <w:textDirection w:val="btLr"/>
            <w:vAlign w:val="center"/>
          </w:tcPr>
          <w:p w14:paraId="3FF30950" w14:textId="30F0E557" w:rsidR="004912B6" w:rsidRPr="004912B6" w:rsidRDefault="009C5858" w:rsidP="009C58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shd w:val="clear" w:color="auto" w:fill="E9E9E9"/>
          </w:tcPr>
          <w:p w14:paraId="69B920FF" w14:textId="77777777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592" w:type="pct"/>
            <w:shd w:val="clear" w:color="auto" w:fill="E9E9E9"/>
          </w:tcPr>
          <w:p w14:paraId="441FC24E" w14:textId="77777777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Tension-type:</w:t>
            </w:r>
            <w:r w:rsidRPr="004912B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Raison d’être:</w:t>
            </w:r>
          </w:p>
          <w:p w14:paraId="4ACE87E5" w14:textId="77777777" w:rsidR="004912B6" w:rsidRPr="004912B6" w:rsidRDefault="004912B6" w:rsidP="004912B6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0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Change is perceived as an</w:t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evolution </w:t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that cuts</w:t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</w:t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a stakeholder</w:t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out</w:t>
            </w:r>
          </w:p>
          <w:p w14:paraId="20D220D0" w14:textId="704027A4" w:rsidR="004912B6" w:rsidRPr="004912B6" w:rsidRDefault="004912B6" w:rsidP="004912B6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0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Losing a say in the work</w:t>
            </w:r>
          </w:p>
        </w:tc>
        <w:tc>
          <w:tcPr>
            <w:tcW w:w="592" w:type="pct"/>
            <w:shd w:val="clear" w:color="auto" w:fill="E9E9E9"/>
          </w:tcPr>
          <w:p w14:paraId="38418CFA" w14:textId="77777777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45CA1C40" w14:textId="67E7A746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Negatively impacts individual’s interest in participating</w:t>
            </w:r>
          </w:p>
        </w:tc>
        <w:tc>
          <w:tcPr>
            <w:tcW w:w="335" w:type="pct"/>
            <w:shd w:val="clear" w:color="auto" w:fill="E9E9E9"/>
          </w:tcPr>
          <w:p w14:paraId="75AA9D63" w14:textId="54D4C728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FA1_DI, Pos. 22</w:t>
            </w:r>
          </w:p>
        </w:tc>
        <w:tc>
          <w:tcPr>
            <w:tcW w:w="592" w:type="pct"/>
            <w:shd w:val="clear" w:color="auto" w:fill="E9E9E9"/>
          </w:tcPr>
          <w:p w14:paraId="28F03AD8" w14:textId="77777777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sz w:val="20"/>
                <w:szCs w:val="20"/>
              </w:rPr>
              <w:t>Tension-type:</w:t>
            </w:r>
            <w:r w:rsidRPr="004912B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Raison d’être:</w:t>
            </w:r>
          </w:p>
          <w:p w14:paraId="7E588218" w14:textId="77777777" w:rsidR="004912B6" w:rsidRPr="004912B6" w:rsidRDefault="004912B6" w:rsidP="004912B6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0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Change is perceived as an evolution that cuts a stakeholder out</w:t>
            </w:r>
          </w:p>
          <w:p w14:paraId="2D64CC83" w14:textId="20D74AAD" w:rsidR="004912B6" w:rsidRPr="004912B6" w:rsidRDefault="004912B6" w:rsidP="004912B6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0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Losing a say in the work</w:t>
            </w:r>
          </w:p>
        </w:tc>
        <w:tc>
          <w:tcPr>
            <w:tcW w:w="592" w:type="pct"/>
            <w:shd w:val="clear" w:color="auto" w:fill="E9E9E9"/>
          </w:tcPr>
          <w:p w14:paraId="0F0686A6" w14:textId="77777777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0868459B" w14:textId="2FCC92AE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12B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Negatively impacts individual’s interest in participating</w:t>
            </w:r>
          </w:p>
        </w:tc>
        <w:tc>
          <w:tcPr>
            <w:tcW w:w="335" w:type="pct"/>
            <w:shd w:val="clear" w:color="auto" w:fill="E9E9E9"/>
          </w:tcPr>
          <w:p w14:paraId="234300BC" w14:textId="5623FAA5" w:rsidR="004912B6" w:rsidRPr="004912B6" w:rsidRDefault="004912B6" w:rsidP="004912B6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FA1_DI, Pos. 22</w:t>
            </w:r>
          </w:p>
        </w:tc>
      </w:tr>
    </w:tbl>
    <w:p w14:paraId="33A6BED9" w14:textId="77777777" w:rsidR="00FF0866" w:rsidRDefault="00FF0866"/>
    <w:sectPr w:rsidR="00FF086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48D8" w14:textId="77777777" w:rsidR="00C27B1F" w:rsidRDefault="00C27B1F" w:rsidP="00E823D4">
      <w:r>
        <w:separator/>
      </w:r>
    </w:p>
  </w:endnote>
  <w:endnote w:type="continuationSeparator" w:id="0">
    <w:p w14:paraId="21D76B67" w14:textId="77777777" w:rsidR="00C27B1F" w:rsidRDefault="00C27B1F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708C283A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F03347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72F5FB73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61BC63A3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BC71" w14:textId="77777777" w:rsidR="00C27B1F" w:rsidRDefault="00C27B1F" w:rsidP="00E823D4">
      <w:r>
        <w:separator/>
      </w:r>
    </w:p>
  </w:footnote>
  <w:footnote w:type="continuationSeparator" w:id="0">
    <w:p w14:paraId="1E13E644" w14:textId="77777777" w:rsidR="00C27B1F" w:rsidRDefault="00C27B1F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C3A7" w14:textId="353D5606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Pr_S</w:t>
    </w:r>
    <w:r w:rsidR="00A20237">
      <w:rPr>
        <w:rFonts w:ascii="Times New Roman" w:hAnsi="Times New Roman" w:cs="Times New Roman"/>
        <w:sz w:val="22"/>
        <w:szCs w:val="22"/>
      </w:rPr>
      <w:t>ystemTens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B93"/>
    <w:multiLevelType w:val="hybridMultilevel"/>
    <w:tmpl w:val="A508A74E"/>
    <w:lvl w:ilvl="0" w:tplc="79F07344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1"/>
  </w:num>
  <w:num w:numId="2" w16cid:durableId="19182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37"/>
    <w:rsid w:val="00104649"/>
    <w:rsid w:val="00272389"/>
    <w:rsid w:val="00280396"/>
    <w:rsid w:val="002F168C"/>
    <w:rsid w:val="00480D52"/>
    <w:rsid w:val="004912B6"/>
    <w:rsid w:val="004A103C"/>
    <w:rsid w:val="004F7322"/>
    <w:rsid w:val="00517540"/>
    <w:rsid w:val="0056106A"/>
    <w:rsid w:val="005A302A"/>
    <w:rsid w:val="00713ABE"/>
    <w:rsid w:val="007C430E"/>
    <w:rsid w:val="008640D2"/>
    <w:rsid w:val="00916B86"/>
    <w:rsid w:val="009C5858"/>
    <w:rsid w:val="00A11875"/>
    <w:rsid w:val="00A20237"/>
    <w:rsid w:val="00AA0058"/>
    <w:rsid w:val="00C07626"/>
    <w:rsid w:val="00C1662F"/>
    <w:rsid w:val="00C172A0"/>
    <w:rsid w:val="00C27B1F"/>
    <w:rsid w:val="00E14EE8"/>
    <w:rsid w:val="00E30AF6"/>
    <w:rsid w:val="00E4276F"/>
    <w:rsid w:val="00E5553A"/>
    <w:rsid w:val="00E823D4"/>
    <w:rsid w:val="00EC74B8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C80A9"/>
  <w15:chartTrackingRefBased/>
  <w15:docId w15:val="{041A6663-5BEA-C941-BA49-0875EB62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2023-08-06T20:52:00Z</dcterms:created>
  <dcterms:modified xsi:type="dcterms:W3CDTF">2023-08-06T21:00:00Z</dcterms:modified>
</cp:coreProperties>
</file>